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204"/>
      </w:tblGrid>
      <w:tr w:rsidR="0051616F" w14:paraId="6A523EEB" w14:textId="77777777">
        <w:trPr>
          <w:trHeight w:val="2880"/>
          <w:jc w:val="center"/>
        </w:trPr>
        <w:tc>
          <w:tcPr>
            <w:tcW w:w="5000" w:type="pct"/>
          </w:tcPr>
          <w:p w14:paraId="0FA93B3D" w14:textId="426E2B91" w:rsidR="0051616F" w:rsidRDefault="0051616F">
            <w:pPr>
              <w:pStyle w:val="ac"/>
              <w:rPr>
                <w:rFonts w:ascii="Cambria" w:hAnsi="Cambria"/>
                <w:caps/>
                <w:sz w:val="28"/>
              </w:rPr>
            </w:pPr>
          </w:p>
        </w:tc>
      </w:tr>
      <w:tr w:rsidR="0051616F" w14:paraId="12DCBF1E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0449A34" w14:textId="64B9B8B1" w:rsidR="0051616F" w:rsidRDefault="00C41761" w:rsidP="00E91206">
            <w:pPr>
              <w:pStyle w:val="ac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托福英语</w:t>
            </w:r>
          </w:p>
        </w:tc>
      </w:tr>
      <w:tr w:rsidR="0051616F" w14:paraId="4B1AA782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99CB00D" w14:textId="44212FC1" w:rsidR="0051616F" w:rsidRDefault="00C41761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学习文档</w:t>
            </w:r>
          </w:p>
        </w:tc>
      </w:tr>
      <w:tr w:rsidR="0051616F" w14:paraId="4679C9A6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898F653" w14:textId="77777777" w:rsidR="0051616F" w:rsidRDefault="0051616F">
            <w:pPr>
              <w:pStyle w:val="ac"/>
              <w:jc w:val="center"/>
              <w:rPr>
                <w:sz w:val="28"/>
              </w:rPr>
            </w:pPr>
          </w:p>
          <w:p w14:paraId="7F2EAEA8" w14:textId="77777777" w:rsidR="00AA76DC" w:rsidRDefault="00AA76DC">
            <w:pPr>
              <w:pStyle w:val="ac"/>
              <w:jc w:val="center"/>
              <w:rPr>
                <w:sz w:val="28"/>
              </w:rPr>
            </w:pPr>
          </w:p>
          <w:p w14:paraId="3CEF6170" w14:textId="77777777" w:rsidR="001C6BE0" w:rsidRDefault="001C6BE0" w:rsidP="00743FE4">
            <w:pPr>
              <w:pStyle w:val="ac"/>
              <w:jc w:val="center"/>
              <w:rPr>
                <w:sz w:val="28"/>
              </w:rPr>
            </w:pPr>
          </w:p>
        </w:tc>
      </w:tr>
      <w:tr w:rsidR="0051616F" w14:paraId="45F3F0CC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939B57A" w14:textId="77777777" w:rsidR="0051616F" w:rsidRPr="00E91206" w:rsidRDefault="0051616F">
            <w:pPr>
              <w:pStyle w:val="ac"/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51616F" w14:paraId="7FAD752A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A699608" w14:textId="77777777" w:rsidR="0051616F" w:rsidRDefault="0051616F" w:rsidP="006E2E1D">
            <w:pPr>
              <w:pStyle w:val="ac"/>
              <w:jc w:val="center"/>
              <w:rPr>
                <w:b/>
                <w:bCs/>
                <w:sz w:val="28"/>
              </w:rPr>
            </w:pPr>
          </w:p>
        </w:tc>
      </w:tr>
    </w:tbl>
    <w:tbl>
      <w:tblPr>
        <w:tblpPr w:leftFromText="180" w:rightFromText="180" w:vertAnchor="page" w:horzAnchor="margin" w:tblpXSpec="center" w:tblpY="11139"/>
        <w:tblW w:w="4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115"/>
      </w:tblGrid>
      <w:tr w:rsidR="00C701DB" w:rsidRPr="00762420" w14:paraId="028EAEAE" w14:textId="77777777" w:rsidTr="007F09B5">
        <w:trPr>
          <w:trHeight w:val="360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</w:tcBorders>
            <w:shd w:val="clear" w:color="auto" w:fill="E6E6E6"/>
            <w:vAlign w:val="center"/>
          </w:tcPr>
          <w:p w14:paraId="3C74B84E" w14:textId="77777777" w:rsidR="00C701DB" w:rsidRDefault="00C701DB" w:rsidP="00A859DD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编制人</w:t>
            </w:r>
          </w:p>
        </w:tc>
        <w:tc>
          <w:tcPr>
            <w:tcW w:w="3115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64CF5F7A" w14:textId="77777777" w:rsidR="00C701DB" w:rsidRDefault="005E5D0C" w:rsidP="00A859DD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沈俊杰</w:t>
            </w:r>
          </w:p>
        </w:tc>
      </w:tr>
      <w:tr w:rsidR="00C701DB" w:rsidRPr="00762420" w14:paraId="03A55E29" w14:textId="77777777" w:rsidTr="007F09B5">
        <w:trPr>
          <w:trHeight w:val="390"/>
        </w:trPr>
        <w:tc>
          <w:tcPr>
            <w:tcW w:w="1548" w:type="dxa"/>
            <w:tcBorders>
              <w:left w:val="double" w:sz="4" w:space="0" w:color="auto"/>
            </w:tcBorders>
            <w:shd w:val="clear" w:color="auto" w:fill="E6E6E6"/>
            <w:vAlign w:val="center"/>
          </w:tcPr>
          <w:p w14:paraId="36CFF725" w14:textId="77777777" w:rsidR="00C701DB" w:rsidRDefault="00C701DB" w:rsidP="00A859DD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日期</w:t>
            </w:r>
          </w:p>
        </w:tc>
        <w:tc>
          <w:tcPr>
            <w:tcW w:w="3115" w:type="dxa"/>
            <w:tcBorders>
              <w:left w:val="double" w:sz="4" w:space="0" w:color="auto"/>
            </w:tcBorders>
            <w:shd w:val="clear" w:color="auto" w:fill="auto"/>
          </w:tcPr>
          <w:p w14:paraId="6349072E" w14:textId="4C3627A0" w:rsidR="00C701DB" w:rsidRDefault="005E5D0C" w:rsidP="00271EF4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202</w:t>
            </w:r>
            <w:r w:rsidR="008A3663"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</w:t>
            </w:r>
            <w:r w:rsidR="008A3663">
              <w:rPr>
                <w:rFonts w:ascii="Microsoft Sans Serif" w:hAnsi="Microsoft Sans Serif" w:cs="Microsoft Sans Serif" w:hint="eastAsia"/>
                <w:sz w:val="20"/>
                <w:szCs w:val="20"/>
              </w:rPr>
              <w:t>0</w:t>
            </w:r>
            <w:r w:rsidR="008A3663"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月</w:t>
            </w:r>
            <w:r w:rsidR="008A3663">
              <w:rPr>
                <w:rFonts w:ascii="Microsoft Sans Serif" w:hAnsi="Microsoft Sans Serif" w:cs="Microsoft Sans Serif" w:hint="eastAsia"/>
                <w:sz w:val="20"/>
                <w:szCs w:val="20"/>
              </w:rPr>
              <w:t>0</w:t>
            </w:r>
            <w:r w:rsidR="008A3663"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 w:rsidR="00F31122">
              <w:rPr>
                <w:rFonts w:ascii="Microsoft Sans Serif" w:hAnsi="Microsoft Sans Serif" w:cs="Microsoft Sans Serif" w:hint="eastAsia"/>
                <w:sz w:val="20"/>
                <w:szCs w:val="20"/>
              </w:rPr>
              <w:t>日</w:t>
            </w:r>
          </w:p>
        </w:tc>
      </w:tr>
      <w:tr w:rsidR="00C701DB" w14:paraId="500EFB1D" w14:textId="77777777" w:rsidTr="007F09B5">
        <w:trPr>
          <w:trHeight w:val="245"/>
        </w:trPr>
        <w:tc>
          <w:tcPr>
            <w:tcW w:w="1548" w:type="dxa"/>
            <w:tcBorders>
              <w:left w:val="double" w:sz="4" w:space="0" w:color="auto"/>
            </w:tcBorders>
            <w:shd w:val="clear" w:color="auto" w:fill="E6E6E6"/>
            <w:vAlign w:val="center"/>
          </w:tcPr>
          <w:p w14:paraId="7A19F454" w14:textId="77777777" w:rsidR="00C701DB" w:rsidRDefault="004A5869" w:rsidP="00A859DD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编制公司</w:t>
            </w:r>
          </w:p>
        </w:tc>
        <w:tc>
          <w:tcPr>
            <w:tcW w:w="3115" w:type="dxa"/>
            <w:tcBorders>
              <w:left w:val="double" w:sz="4" w:space="0" w:color="auto"/>
            </w:tcBorders>
            <w:shd w:val="clear" w:color="auto" w:fill="auto"/>
          </w:tcPr>
          <w:p w14:paraId="50BF2583" w14:textId="63609CDE" w:rsidR="00C701DB" w:rsidRDefault="008A3663" w:rsidP="00A859DD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</w:t>
            </w:r>
          </w:p>
        </w:tc>
      </w:tr>
      <w:tr w:rsidR="00616C49" w14:paraId="1C45317E" w14:textId="77777777" w:rsidTr="007F09B5">
        <w:trPr>
          <w:trHeight w:val="245"/>
        </w:trPr>
        <w:tc>
          <w:tcPr>
            <w:tcW w:w="1548" w:type="dxa"/>
            <w:tcBorders>
              <w:left w:val="double" w:sz="4" w:space="0" w:color="auto"/>
            </w:tcBorders>
            <w:shd w:val="clear" w:color="auto" w:fill="E6E6E6"/>
            <w:vAlign w:val="center"/>
          </w:tcPr>
          <w:p w14:paraId="69C47048" w14:textId="5190BCFE" w:rsidR="00616C49" w:rsidRDefault="008A3663" w:rsidP="00746F0B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文档分类</w:t>
            </w:r>
          </w:p>
        </w:tc>
        <w:tc>
          <w:tcPr>
            <w:tcW w:w="3115" w:type="dxa"/>
            <w:tcBorders>
              <w:left w:val="double" w:sz="4" w:space="0" w:color="auto"/>
            </w:tcBorders>
            <w:shd w:val="clear" w:color="auto" w:fill="auto"/>
          </w:tcPr>
          <w:p w14:paraId="301477D0" w14:textId="5F1D5F18" w:rsidR="00616C49" w:rsidRDefault="0016328A" w:rsidP="00746F0B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学习笔记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英语</w:t>
            </w:r>
          </w:p>
        </w:tc>
      </w:tr>
      <w:tr w:rsidR="00943AAA" w14:paraId="566A9D43" w14:textId="77777777" w:rsidTr="007F09B5">
        <w:trPr>
          <w:trHeight w:val="245"/>
        </w:trPr>
        <w:tc>
          <w:tcPr>
            <w:tcW w:w="1548" w:type="dxa"/>
            <w:tcBorders>
              <w:left w:val="double" w:sz="4" w:space="0" w:color="auto"/>
            </w:tcBorders>
            <w:shd w:val="clear" w:color="auto" w:fill="E6E6E6"/>
            <w:vAlign w:val="center"/>
          </w:tcPr>
          <w:p w14:paraId="25887AD4" w14:textId="2C1E9935" w:rsidR="00943AAA" w:rsidRDefault="00746F0B" w:rsidP="00A859DD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版本号</w:t>
            </w:r>
          </w:p>
        </w:tc>
        <w:tc>
          <w:tcPr>
            <w:tcW w:w="3115" w:type="dxa"/>
            <w:tcBorders>
              <w:left w:val="double" w:sz="4" w:space="0" w:color="auto"/>
            </w:tcBorders>
            <w:shd w:val="clear" w:color="auto" w:fill="auto"/>
          </w:tcPr>
          <w:p w14:paraId="7FDCD880" w14:textId="23E89ECC" w:rsidR="00943AAA" w:rsidRDefault="008A3663" w:rsidP="00276617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1.0</w:t>
            </w:r>
          </w:p>
        </w:tc>
      </w:tr>
      <w:tr w:rsidR="00D74C2F" w14:paraId="596E618F" w14:textId="77777777" w:rsidTr="007F09B5">
        <w:trPr>
          <w:trHeight w:val="245"/>
        </w:trPr>
        <w:tc>
          <w:tcPr>
            <w:tcW w:w="1548" w:type="dxa"/>
            <w:tcBorders>
              <w:left w:val="double" w:sz="4" w:space="0" w:color="auto"/>
            </w:tcBorders>
            <w:shd w:val="clear" w:color="auto" w:fill="E6E6E6"/>
            <w:vAlign w:val="center"/>
          </w:tcPr>
          <w:p w14:paraId="04B67F0F" w14:textId="3AA788B4" w:rsidR="00D74C2F" w:rsidRDefault="00D74C2F" w:rsidP="00A859DD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最后更新人</w:t>
            </w:r>
          </w:p>
        </w:tc>
        <w:tc>
          <w:tcPr>
            <w:tcW w:w="3115" w:type="dxa"/>
            <w:tcBorders>
              <w:left w:val="double" w:sz="4" w:space="0" w:color="auto"/>
            </w:tcBorders>
            <w:shd w:val="clear" w:color="auto" w:fill="auto"/>
          </w:tcPr>
          <w:p w14:paraId="68352236" w14:textId="48342A12" w:rsidR="00D74C2F" w:rsidRDefault="00D74C2F" w:rsidP="00276617">
            <w:pPr>
              <w:spacing w:line="36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沈俊杰</w:t>
            </w:r>
          </w:p>
        </w:tc>
      </w:tr>
      <w:tr w:rsidR="00C701DB" w14:paraId="7D920D74" w14:textId="77777777" w:rsidTr="007F09B5">
        <w:trPr>
          <w:trHeight w:val="287"/>
        </w:trPr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531FE96E" w14:textId="76CB7AF9" w:rsidR="00C701DB" w:rsidRDefault="00D74C2F" w:rsidP="00A859DD">
            <w:pPr>
              <w:spacing w:line="360" w:lineRule="auto"/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最后更新</w:t>
            </w:r>
            <w:r w:rsidR="005B002D"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3115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0A4B15DA" w14:textId="2E90F40A" w:rsidR="00C701DB" w:rsidRDefault="00AD77AB" w:rsidP="00276617">
            <w:pPr>
              <w:spacing w:line="360" w:lineRule="auto"/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202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月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</w:t>
            </w:r>
          </w:p>
        </w:tc>
      </w:tr>
    </w:tbl>
    <w:p w14:paraId="671B235C" w14:textId="77777777" w:rsidR="0051616F" w:rsidRDefault="0051616F">
      <w:pPr>
        <w:rPr>
          <w:sz w:val="24"/>
        </w:rPr>
      </w:pPr>
    </w:p>
    <w:tbl>
      <w:tblPr>
        <w:tblpPr w:leftFromText="187" w:rightFromText="187" w:horzAnchor="margin" w:tblpXSpec="center" w:tblpYSpec="bottom"/>
        <w:tblW w:w="5000" w:type="pct"/>
        <w:tblLook w:val="0000" w:firstRow="0" w:lastRow="0" w:firstColumn="0" w:lastColumn="0" w:noHBand="0" w:noVBand="0"/>
      </w:tblPr>
      <w:tblGrid>
        <w:gridCol w:w="10204"/>
      </w:tblGrid>
      <w:tr w:rsidR="0051616F" w14:paraId="0368FF04" w14:textId="77777777">
        <w:tc>
          <w:tcPr>
            <w:tcW w:w="5000" w:type="pct"/>
          </w:tcPr>
          <w:p w14:paraId="172862F5" w14:textId="77777777" w:rsidR="0051616F" w:rsidRDefault="0051616F">
            <w:pPr>
              <w:rPr>
                <w:sz w:val="24"/>
              </w:rPr>
            </w:pPr>
          </w:p>
        </w:tc>
      </w:tr>
    </w:tbl>
    <w:p w14:paraId="6E0BDDCB" w14:textId="77777777" w:rsidR="00B555DA" w:rsidRPr="00B555DA" w:rsidRDefault="00B555DA" w:rsidP="00B555DA">
      <w:pPr>
        <w:rPr>
          <w:rFonts w:ascii="宋体" w:hAnsi="宋体"/>
          <w:sz w:val="28"/>
          <w:szCs w:val="20"/>
        </w:rPr>
      </w:pPr>
    </w:p>
    <w:p w14:paraId="5848AE6E" w14:textId="77777777" w:rsidR="00B555DA" w:rsidRPr="00B555DA" w:rsidRDefault="00B555DA" w:rsidP="00B555DA">
      <w:pPr>
        <w:rPr>
          <w:rFonts w:ascii="宋体" w:hAnsi="宋体"/>
          <w:sz w:val="28"/>
          <w:szCs w:val="20"/>
        </w:rPr>
      </w:pPr>
    </w:p>
    <w:p w14:paraId="77588B33" w14:textId="77777777" w:rsidR="00B555DA" w:rsidRPr="00B555DA" w:rsidRDefault="00B555DA" w:rsidP="00B555DA">
      <w:pPr>
        <w:rPr>
          <w:rFonts w:ascii="宋体" w:hAnsi="宋体"/>
          <w:sz w:val="28"/>
          <w:szCs w:val="20"/>
        </w:rPr>
      </w:pPr>
    </w:p>
    <w:p w14:paraId="1AE10A2F" w14:textId="77777777" w:rsidR="00B555DA" w:rsidRPr="00B555DA" w:rsidRDefault="00B555DA" w:rsidP="00B555DA">
      <w:pPr>
        <w:tabs>
          <w:tab w:val="left" w:pos="3060"/>
        </w:tabs>
        <w:rPr>
          <w:rFonts w:ascii="宋体" w:hAnsi="宋体"/>
          <w:sz w:val="28"/>
          <w:szCs w:val="20"/>
        </w:rPr>
      </w:pPr>
      <w:r>
        <w:rPr>
          <w:rFonts w:ascii="宋体" w:hAnsi="宋体"/>
          <w:sz w:val="28"/>
          <w:szCs w:val="20"/>
        </w:rPr>
        <w:tab/>
      </w:r>
    </w:p>
    <w:p w14:paraId="46505ADB" w14:textId="77777777" w:rsidR="00B555DA" w:rsidRPr="00B555DA" w:rsidRDefault="00B555DA" w:rsidP="00B555DA">
      <w:pPr>
        <w:rPr>
          <w:rFonts w:ascii="宋体" w:hAnsi="宋体"/>
          <w:sz w:val="28"/>
          <w:szCs w:val="20"/>
        </w:rPr>
      </w:pPr>
    </w:p>
    <w:p w14:paraId="13BA5CBA" w14:textId="77777777" w:rsidR="00B555DA" w:rsidRPr="00B555DA" w:rsidRDefault="00B555DA" w:rsidP="00B555DA">
      <w:pPr>
        <w:rPr>
          <w:rFonts w:ascii="宋体" w:hAnsi="宋体"/>
          <w:sz w:val="28"/>
          <w:szCs w:val="20"/>
        </w:rPr>
      </w:pPr>
    </w:p>
    <w:p w14:paraId="6F8404E3" w14:textId="77777777" w:rsidR="0051616F" w:rsidRDefault="0051616F">
      <w:pPr>
        <w:ind w:firstLineChars="3391" w:firstLine="9495"/>
        <w:rPr>
          <w:rFonts w:ascii="宋体" w:hAnsi="宋体"/>
          <w:b/>
          <w:bCs/>
        </w:rPr>
      </w:pPr>
      <w:r w:rsidRPr="00B555DA">
        <w:rPr>
          <w:rFonts w:ascii="宋体" w:hAnsi="宋体"/>
          <w:sz w:val="28"/>
          <w:szCs w:val="20"/>
        </w:rPr>
        <w:br w:type="page"/>
      </w:r>
    </w:p>
    <w:p w14:paraId="36BC76F2" w14:textId="77777777" w:rsidR="0051616F" w:rsidRDefault="00175C5A" w:rsidP="00175C5A">
      <w:pPr>
        <w:pStyle w:val="1"/>
      </w:pPr>
      <w:bookmarkStart w:id="0" w:name="_Toc145407388"/>
      <w:r>
        <w:rPr>
          <w:rFonts w:hint="eastAsia"/>
        </w:rPr>
        <w:lastRenderedPageBreak/>
        <w:t>版本</w:t>
      </w:r>
      <w:r w:rsidR="0051616F">
        <w:rPr>
          <w:rFonts w:hint="eastAsia"/>
        </w:rPr>
        <w:t>更新记录</w:t>
      </w:r>
      <w:bookmarkEnd w:id="0"/>
    </w:p>
    <w:tbl>
      <w:tblPr>
        <w:tblW w:w="10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1417"/>
        <w:gridCol w:w="5129"/>
        <w:gridCol w:w="1417"/>
      </w:tblGrid>
      <w:tr w:rsidR="00DA5D3B" w14:paraId="0B4E0DE3" w14:textId="77777777" w:rsidTr="00DA5D3B">
        <w:trPr>
          <w:cantSplit/>
        </w:trPr>
        <w:tc>
          <w:tcPr>
            <w:tcW w:w="709" w:type="dxa"/>
            <w:shd w:val="solid" w:color="D9D9D9" w:fill="auto"/>
            <w:vAlign w:val="center"/>
          </w:tcPr>
          <w:p w14:paraId="772BECC4" w14:textId="77777777" w:rsidR="00DA5D3B" w:rsidRDefault="00DA5D3B">
            <w:pPr>
              <w:pStyle w:val="Cell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418" w:type="dxa"/>
            <w:shd w:val="solid" w:color="D9D9D9" w:fill="auto"/>
            <w:vAlign w:val="center"/>
          </w:tcPr>
          <w:p w14:paraId="6B2706A6" w14:textId="77777777" w:rsidR="00DA5D3B" w:rsidRDefault="00DA5D3B">
            <w:pPr>
              <w:pStyle w:val="Cell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编制/修改人</w:t>
            </w:r>
          </w:p>
        </w:tc>
        <w:tc>
          <w:tcPr>
            <w:tcW w:w="1417" w:type="dxa"/>
            <w:shd w:val="solid" w:color="D9D9D9" w:fill="auto"/>
            <w:vAlign w:val="center"/>
          </w:tcPr>
          <w:p w14:paraId="5336FA6D" w14:textId="77777777" w:rsidR="00DA5D3B" w:rsidRDefault="00DA5D3B">
            <w:pPr>
              <w:pStyle w:val="Cell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5129" w:type="dxa"/>
            <w:shd w:val="solid" w:color="D9D9D9" w:fill="auto"/>
            <w:vAlign w:val="center"/>
          </w:tcPr>
          <w:p w14:paraId="3D0EF01E" w14:textId="77777777" w:rsidR="00DA5D3B" w:rsidRDefault="00DA5D3B">
            <w:pPr>
              <w:pStyle w:val="Cell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备注（原因、进一步的说明等）</w:t>
            </w:r>
          </w:p>
        </w:tc>
        <w:tc>
          <w:tcPr>
            <w:tcW w:w="1417" w:type="dxa"/>
            <w:shd w:val="solid" w:color="D9D9D9" w:fill="auto"/>
            <w:vAlign w:val="center"/>
          </w:tcPr>
          <w:p w14:paraId="011E87D8" w14:textId="77777777" w:rsidR="00DA5D3B" w:rsidRDefault="00DA5D3B">
            <w:pPr>
              <w:pStyle w:val="Cell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评审人/日期</w:t>
            </w:r>
          </w:p>
        </w:tc>
      </w:tr>
      <w:tr w:rsidR="00DA5D3B" w14:paraId="13F9283F" w14:textId="77777777" w:rsidTr="00DA5D3B">
        <w:trPr>
          <w:cantSplit/>
        </w:trPr>
        <w:tc>
          <w:tcPr>
            <w:tcW w:w="709" w:type="dxa"/>
          </w:tcPr>
          <w:p w14:paraId="4C777B95" w14:textId="77777777" w:rsidR="00DA5D3B" w:rsidRDefault="00DA5D3B" w:rsidP="002E1344">
            <w:pPr>
              <w:pStyle w:val="Cell"/>
              <w:rPr>
                <w:b w:val="0"/>
              </w:rPr>
            </w:pPr>
            <w:r>
              <w:rPr>
                <w:rFonts w:hint="eastAsia"/>
                <w:b w:val="0"/>
              </w:rPr>
              <w:t>1.0</w:t>
            </w:r>
          </w:p>
        </w:tc>
        <w:tc>
          <w:tcPr>
            <w:tcW w:w="1418" w:type="dxa"/>
          </w:tcPr>
          <w:p w14:paraId="1ECCD85D" w14:textId="77777777" w:rsidR="00DA5D3B" w:rsidRDefault="00DA5D3B" w:rsidP="002E1344">
            <w:pPr>
              <w:pStyle w:val="Cell"/>
              <w:rPr>
                <w:b w:val="0"/>
              </w:rPr>
            </w:pPr>
            <w:r>
              <w:rPr>
                <w:rFonts w:hint="eastAsia"/>
                <w:b w:val="0"/>
              </w:rPr>
              <w:t>沈俊杰</w:t>
            </w:r>
          </w:p>
        </w:tc>
        <w:tc>
          <w:tcPr>
            <w:tcW w:w="1417" w:type="dxa"/>
          </w:tcPr>
          <w:p w14:paraId="33951FAF" w14:textId="4426B3C9" w:rsidR="00DA5D3B" w:rsidRDefault="00DA5D3B" w:rsidP="00DA5D3B">
            <w:pPr>
              <w:pStyle w:val="Cell"/>
              <w:rPr>
                <w:b w:val="0"/>
              </w:rPr>
            </w:pPr>
            <w:r>
              <w:rPr>
                <w:rFonts w:hint="eastAsia"/>
                <w:b w:val="0"/>
              </w:rPr>
              <w:t>20</w:t>
            </w:r>
            <w:r>
              <w:rPr>
                <w:b w:val="0"/>
              </w:rPr>
              <w:t>2</w:t>
            </w:r>
            <w:r w:rsidR="00C74F84"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-0</w:t>
            </w:r>
            <w:r w:rsidR="00C74F84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-</w:t>
            </w:r>
            <w:r w:rsidR="00C74F84">
              <w:rPr>
                <w:b w:val="0"/>
              </w:rPr>
              <w:t>07</w:t>
            </w:r>
          </w:p>
        </w:tc>
        <w:tc>
          <w:tcPr>
            <w:tcW w:w="5129" w:type="dxa"/>
          </w:tcPr>
          <w:p w14:paraId="7B3ED306" w14:textId="77777777" w:rsidR="00DA5D3B" w:rsidRDefault="00DA5D3B" w:rsidP="002E1344">
            <w:pPr>
              <w:pStyle w:val="Bullet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初版</w:t>
            </w:r>
          </w:p>
        </w:tc>
        <w:tc>
          <w:tcPr>
            <w:tcW w:w="1417" w:type="dxa"/>
          </w:tcPr>
          <w:p w14:paraId="343297DF" w14:textId="1A41B221" w:rsidR="00DA5D3B" w:rsidRDefault="00DA5D3B" w:rsidP="002E1344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A5D3B" w14:paraId="0C0FB7C1" w14:textId="77777777" w:rsidTr="00DA5D3B">
        <w:trPr>
          <w:cantSplit/>
        </w:trPr>
        <w:tc>
          <w:tcPr>
            <w:tcW w:w="709" w:type="dxa"/>
          </w:tcPr>
          <w:p w14:paraId="5889B162" w14:textId="6ED45B07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3566D4CB" w14:textId="6E4F2F3E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44FE4191" w14:textId="7B4056CF" w:rsidR="00DA5D3B" w:rsidRDefault="00DA5D3B" w:rsidP="00DA5D3B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7B4BCF58" w14:textId="1BCBF9F1" w:rsidR="00DA5D3B" w:rsidRDefault="00DA5D3B" w:rsidP="00E5673A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65E55D6" w14:textId="77777777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A5D3B" w14:paraId="4A2171C4" w14:textId="77777777" w:rsidTr="00DA5D3B">
        <w:trPr>
          <w:cantSplit/>
        </w:trPr>
        <w:tc>
          <w:tcPr>
            <w:tcW w:w="709" w:type="dxa"/>
          </w:tcPr>
          <w:p w14:paraId="520925C1" w14:textId="149F1A5D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43FA3142" w14:textId="596862B2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70408A23" w14:textId="31A671CC" w:rsidR="00DA5D3B" w:rsidRDefault="00DA5D3B" w:rsidP="00A315E5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65731F07" w14:textId="63B4FEF9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C7A47CE" w14:textId="77777777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A5D3B" w14:paraId="19C301E7" w14:textId="77777777" w:rsidTr="00DA5D3B">
        <w:trPr>
          <w:cantSplit/>
        </w:trPr>
        <w:tc>
          <w:tcPr>
            <w:tcW w:w="709" w:type="dxa"/>
          </w:tcPr>
          <w:p w14:paraId="0016546F" w14:textId="456CC2E8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73B1CCD6" w14:textId="568EF57E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070C1586" w14:textId="7475641F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724179DB" w14:textId="36C31124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4ECC15D" w14:textId="77777777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A5D3B" w14:paraId="4662588A" w14:textId="77777777" w:rsidTr="00DA5D3B">
        <w:trPr>
          <w:cantSplit/>
        </w:trPr>
        <w:tc>
          <w:tcPr>
            <w:tcW w:w="709" w:type="dxa"/>
          </w:tcPr>
          <w:p w14:paraId="692CAAB8" w14:textId="54E700BD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719E50B3" w14:textId="0B18E3C7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618AC688" w14:textId="18B24BF6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2A501913" w14:textId="787E19D7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DEC617" w14:textId="77777777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A5D3B" w14:paraId="3C53AD75" w14:textId="77777777" w:rsidTr="00DA5D3B">
        <w:trPr>
          <w:cantSplit/>
        </w:trPr>
        <w:tc>
          <w:tcPr>
            <w:tcW w:w="709" w:type="dxa"/>
          </w:tcPr>
          <w:p w14:paraId="45EB8D75" w14:textId="33088516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789EADD9" w14:textId="3555AE32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7A8050B2" w14:textId="4C5D60C1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72CF4658" w14:textId="3D143C62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4CA9F73" w14:textId="77777777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A5D3B" w14:paraId="6D057807" w14:textId="77777777" w:rsidTr="00DA5D3B">
        <w:trPr>
          <w:cantSplit/>
        </w:trPr>
        <w:tc>
          <w:tcPr>
            <w:tcW w:w="709" w:type="dxa"/>
          </w:tcPr>
          <w:p w14:paraId="7132418F" w14:textId="7F4E87AD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300A05E8" w14:textId="12A2817E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0B9171F9" w14:textId="6D668FAB" w:rsidR="00DA5D3B" w:rsidRDefault="00DA5D3B" w:rsidP="0096234C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2BA3670F" w14:textId="68E67D6C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ind w:left="360" w:hanging="360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6B586E9" w14:textId="77777777" w:rsidR="00DA5D3B" w:rsidRDefault="00DA5D3B" w:rsidP="0096234C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463ED1E3" w14:textId="77777777" w:rsidTr="00DA5D3B">
        <w:trPr>
          <w:cantSplit/>
        </w:trPr>
        <w:tc>
          <w:tcPr>
            <w:tcW w:w="709" w:type="dxa"/>
          </w:tcPr>
          <w:p w14:paraId="05DA8727" w14:textId="6F08077B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2B7F9825" w14:textId="75F910D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58FC8707" w14:textId="652FCDDA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055158E2" w14:textId="02B7EDF0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ind w:left="360" w:hanging="360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CCB81CA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20D7CF88" w14:textId="77777777" w:rsidTr="00DA5D3B">
        <w:trPr>
          <w:cantSplit/>
        </w:trPr>
        <w:tc>
          <w:tcPr>
            <w:tcW w:w="709" w:type="dxa"/>
          </w:tcPr>
          <w:p w14:paraId="7306D172" w14:textId="2984DA1E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679DF667" w14:textId="3FF8092D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3202AE27" w14:textId="30AB8AC9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44F1A7A3" w14:textId="722FD92D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ind w:left="360" w:hanging="360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5B8E28C" w14:textId="2213F1CC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279D68F9" w14:textId="77777777" w:rsidTr="00DA5D3B">
        <w:trPr>
          <w:cantSplit/>
        </w:trPr>
        <w:tc>
          <w:tcPr>
            <w:tcW w:w="709" w:type="dxa"/>
          </w:tcPr>
          <w:p w14:paraId="12415080" w14:textId="2908B4C2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6EBA0BE6" w14:textId="79EA3539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726768BE" w14:textId="53FBB20B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630CABB7" w14:textId="68B07169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8246757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435B7D9F" w14:textId="77777777" w:rsidTr="00DA5D3B">
        <w:trPr>
          <w:cantSplit/>
        </w:trPr>
        <w:tc>
          <w:tcPr>
            <w:tcW w:w="709" w:type="dxa"/>
          </w:tcPr>
          <w:p w14:paraId="5CD0CF61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51B09B8C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7F4C257E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771EA8F1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E440AB4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7C0E67C9" w14:textId="77777777" w:rsidTr="00DA5D3B">
        <w:trPr>
          <w:cantSplit/>
        </w:trPr>
        <w:tc>
          <w:tcPr>
            <w:tcW w:w="709" w:type="dxa"/>
          </w:tcPr>
          <w:p w14:paraId="27EF1BB3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1B065AD3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5DD71E5A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3F96ED84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C22BF37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10797C2B" w14:textId="77777777" w:rsidTr="00DA5D3B">
        <w:trPr>
          <w:cantSplit/>
        </w:trPr>
        <w:tc>
          <w:tcPr>
            <w:tcW w:w="709" w:type="dxa"/>
          </w:tcPr>
          <w:p w14:paraId="4FB07CCF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40B0F587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5FC81E33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503B7F2F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58AFF86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3A29F583" w14:textId="77777777" w:rsidTr="00DA5D3B">
        <w:trPr>
          <w:cantSplit/>
        </w:trPr>
        <w:tc>
          <w:tcPr>
            <w:tcW w:w="709" w:type="dxa"/>
          </w:tcPr>
          <w:p w14:paraId="1F9D31D9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6C8E1C75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22E6B169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7855BCAA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C33CC1C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0599F3DA" w14:textId="77777777" w:rsidTr="00DA5D3B">
        <w:trPr>
          <w:cantSplit/>
        </w:trPr>
        <w:tc>
          <w:tcPr>
            <w:tcW w:w="709" w:type="dxa"/>
          </w:tcPr>
          <w:p w14:paraId="76BC63ED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345263EC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57D03311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71D976BB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EACC8A3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5FE24501" w14:textId="77777777" w:rsidTr="00DA5D3B">
        <w:trPr>
          <w:cantSplit/>
        </w:trPr>
        <w:tc>
          <w:tcPr>
            <w:tcW w:w="709" w:type="dxa"/>
          </w:tcPr>
          <w:p w14:paraId="7E2CB57A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143B0DDF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388FE3ED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29C7B0DF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CD91AB3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3A2E09A0" w14:textId="77777777" w:rsidTr="00DA5D3B">
        <w:trPr>
          <w:cantSplit/>
        </w:trPr>
        <w:tc>
          <w:tcPr>
            <w:tcW w:w="709" w:type="dxa"/>
          </w:tcPr>
          <w:p w14:paraId="067E1A7F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2ECB3987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456ABD25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7C9497E7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B947A8B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197D4115" w14:textId="77777777" w:rsidTr="00DA5D3B">
        <w:trPr>
          <w:cantSplit/>
        </w:trPr>
        <w:tc>
          <w:tcPr>
            <w:tcW w:w="709" w:type="dxa"/>
          </w:tcPr>
          <w:p w14:paraId="133424F5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527A78B6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3F75B050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2ACEAC64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5B846B4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195939C5" w14:textId="77777777" w:rsidTr="00DA5D3B">
        <w:trPr>
          <w:cantSplit/>
        </w:trPr>
        <w:tc>
          <w:tcPr>
            <w:tcW w:w="709" w:type="dxa"/>
          </w:tcPr>
          <w:p w14:paraId="7536865C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47CD7F6B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319DF96C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20CC90B5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2D826E6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03FDB0A1" w14:textId="77777777" w:rsidTr="00DA5D3B">
        <w:trPr>
          <w:cantSplit/>
        </w:trPr>
        <w:tc>
          <w:tcPr>
            <w:tcW w:w="709" w:type="dxa"/>
          </w:tcPr>
          <w:p w14:paraId="0F0A09D8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0F285DB1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1A9F07F3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502E3093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70A5F7B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759799DF" w14:textId="77777777" w:rsidTr="00DA5D3B">
        <w:trPr>
          <w:cantSplit/>
        </w:trPr>
        <w:tc>
          <w:tcPr>
            <w:tcW w:w="709" w:type="dxa"/>
          </w:tcPr>
          <w:p w14:paraId="366DB3C8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2996C857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18906C6D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4473F4A6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F7D50F5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51BD37FF" w14:textId="77777777" w:rsidTr="00DA5D3B">
        <w:trPr>
          <w:cantSplit/>
        </w:trPr>
        <w:tc>
          <w:tcPr>
            <w:tcW w:w="709" w:type="dxa"/>
          </w:tcPr>
          <w:p w14:paraId="53F6FC2B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4534D6B6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171DDCD6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75D07EE0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AA0467E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  <w:tr w:rsidR="00DF1E61" w14:paraId="2D8DBB86" w14:textId="77777777" w:rsidTr="00DA5D3B">
        <w:trPr>
          <w:cantSplit/>
        </w:trPr>
        <w:tc>
          <w:tcPr>
            <w:tcW w:w="709" w:type="dxa"/>
          </w:tcPr>
          <w:p w14:paraId="631A24E0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8" w:type="dxa"/>
          </w:tcPr>
          <w:p w14:paraId="7D058D26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1417" w:type="dxa"/>
          </w:tcPr>
          <w:p w14:paraId="5904DA99" w14:textId="77777777" w:rsidR="00DF1E61" w:rsidRDefault="00DF1E61" w:rsidP="00DF1E61">
            <w:pPr>
              <w:pStyle w:val="Cell"/>
              <w:rPr>
                <w:b w:val="0"/>
              </w:rPr>
            </w:pPr>
          </w:p>
        </w:tc>
        <w:tc>
          <w:tcPr>
            <w:tcW w:w="5129" w:type="dxa"/>
          </w:tcPr>
          <w:p w14:paraId="6672F563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33CC63B" w14:textId="77777777" w:rsidR="00DF1E61" w:rsidRDefault="00DF1E61" w:rsidP="00DF1E61">
            <w:pPr>
              <w:pStyle w:val="Bullet"/>
              <w:numPr>
                <w:ilvl w:val="0"/>
                <w:numId w:val="0"/>
              </w:numPr>
              <w:tabs>
                <w:tab w:val="left" w:pos="360"/>
              </w:tabs>
            </w:pPr>
          </w:p>
        </w:tc>
      </w:tr>
    </w:tbl>
    <w:p w14:paraId="315FC159" w14:textId="77777777" w:rsidR="0051616F" w:rsidRDefault="0051616F" w:rsidP="00AD3D5D">
      <w:pPr>
        <w:pStyle w:val="1"/>
      </w:pPr>
      <w:r>
        <w:br w:type="page"/>
      </w:r>
      <w:bookmarkStart w:id="1" w:name="_Toc145407389"/>
      <w:r>
        <w:rPr>
          <w:rFonts w:hint="eastAsia"/>
        </w:rPr>
        <w:lastRenderedPageBreak/>
        <w:t>目录</w:t>
      </w:r>
      <w:bookmarkEnd w:id="1"/>
    </w:p>
    <w:p w14:paraId="43600F0B" w14:textId="3936C515" w:rsidR="00C90797" w:rsidRDefault="0051616F">
      <w:pPr>
        <w:pStyle w:val="TOC1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Cs w:val="0"/>
          <w:szCs w:val="21"/>
        </w:rPr>
        <w:fldChar w:fldCharType="begin"/>
      </w:r>
      <w:r>
        <w:rPr>
          <w:rFonts w:ascii="宋体" w:hAnsi="宋体"/>
          <w:bCs w:val="0"/>
          <w:szCs w:val="21"/>
        </w:rPr>
        <w:instrText xml:space="preserve"> </w:instrText>
      </w:r>
      <w:r>
        <w:rPr>
          <w:rFonts w:ascii="宋体" w:hAnsi="宋体" w:hint="eastAsia"/>
          <w:bCs w:val="0"/>
          <w:szCs w:val="21"/>
        </w:rPr>
        <w:instrText>TOC \o "1-3" \h \z \u</w:instrText>
      </w:r>
      <w:r>
        <w:rPr>
          <w:rFonts w:ascii="宋体" w:hAnsi="宋体"/>
          <w:bCs w:val="0"/>
          <w:szCs w:val="21"/>
        </w:rPr>
        <w:instrText xml:space="preserve"> </w:instrText>
      </w:r>
      <w:r>
        <w:rPr>
          <w:rFonts w:ascii="宋体" w:hAnsi="宋体"/>
          <w:bCs w:val="0"/>
          <w:szCs w:val="21"/>
        </w:rPr>
        <w:fldChar w:fldCharType="separate"/>
      </w:r>
      <w:hyperlink w:anchor="_Toc145407388" w:history="1">
        <w:r w:rsidR="00C90797" w:rsidRPr="000D7611">
          <w:rPr>
            <w:rStyle w:val="a3"/>
            <w:noProof/>
          </w:rPr>
          <w:t>1</w:t>
        </w:r>
        <w:r w:rsidR="00C9079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90797" w:rsidRPr="000D7611">
          <w:rPr>
            <w:rStyle w:val="a3"/>
            <w:noProof/>
          </w:rPr>
          <w:t>版本更新记录</w:t>
        </w:r>
        <w:r w:rsidR="00C90797">
          <w:rPr>
            <w:noProof/>
            <w:webHidden/>
          </w:rPr>
          <w:tab/>
        </w:r>
        <w:r w:rsidR="00C90797">
          <w:rPr>
            <w:noProof/>
            <w:webHidden/>
          </w:rPr>
          <w:fldChar w:fldCharType="begin"/>
        </w:r>
        <w:r w:rsidR="00C90797">
          <w:rPr>
            <w:noProof/>
            <w:webHidden/>
          </w:rPr>
          <w:instrText xml:space="preserve"> PAGEREF _Toc145407388 \h </w:instrText>
        </w:r>
        <w:r w:rsidR="00C90797">
          <w:rPr>
            <w:noProof/>
            <w:webHidden/>
          </w:rPr>
        </w:r>
        <w:r w:rsidR="00C90797">
          <w:rPr>
            <w:noProof/>
            <w:webHidden/>
          </w:rPr>
          <w:fldChar w:fldCharType="separate"/>
        </w:r>
        <w:r w:rsidR="00C90797">
          <w:rPr>
            <w:noProof/>
            <w:webHidden/>
          </w:rPr>
          <w:t>2</w:t>
        </w:r>
        <w:r w:rsidR="00C90797">
          <w:rPr>
            <w:noProof/>
            <w:webHidden/>
          </w:rPr>
          <w:fldChar w:fldCharType="end"/>
        </w:r>
      </w:hyperlink>
    </w:p>
    <w:p w14:paraId="572DE054" w14:textId="4D7F635C" w:rsidR="00C90797" w:rsidRDefault="00C90797">
      <w:pPr>
        <w:pStyle w:val="TOC1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45407389" w:history="1">
        <w:r w:rsidRPr="000D7611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D7611">
          <w:rPr>
            <w:rStyle w:val="a3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03CD5C" w14:textId="66E70BD7" w:rsidR="00C90797" w:rsidRDefault="00C90797">
      <w:pPr>
        <w:pStyle w:val="TOC1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45407390" w:history="1">
        <w:r w:rsidRPr="000D7611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D7611">
          <w:rPr>
            <w:rStyle w:val="a3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EA09E8" w14:textId="04AB7EC7" w:rsidR="00C90797" w:rsidRDefault="00C90797">
      <w:pPr>
        <w:pStyle w:val="TOC2"/>
        <w:tabs>
          <w:tab w:val="left" w:pos="840"/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5407391" w:history="1">
        <w:r w:rsidRPr="000D7611">
          <w:rPr>
            <w:rStyle w:val="a3"/>
            <w:rFonts w:ascii="Helvetica" w:hAnsi="Helvetica" w:cs="Helvetica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D7611">
          <w:rPr>
            <w:rStyle w:val="a3"/>
            <w:rFonts w:ascii="Helvetica" w:hAnsi="Helvetica" w:cs="Helvetica"/>
            <w:noProof/>
          </w:rPr>
          <w:t>文档版权声明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8AC7B2" w14:textId="2E611BC7" w:rsidR="00C90797" w:rsidRDefault="00C90797">
      <w:pPr>
        <w:pStyle w:val="TOC2"/>
        <w:tabs>
          <w:tab w:val="left" w:pos="840"/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5407392" w:history="1">
        <w:r w:rsidRPr="000D7611">
          <w:rPr>
            <w:rStyle w:val="a3"/>
            <w:rFonts w:ascii="Helvetica" w:hAnsi="Helvetica" w:cs="Helvetica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D7611">
          <w:rPr>
            <w:rStyle w:val="a3"/>
            <w:rFonts w:ascii="Helvetica" w:hAnsi="Helvetica" w:cs="Helvetica"/>
            <w:noProof/>
          </w:rPr>
          <w:t>文档受众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1BDD44" w14:textId="45FF40EB" w:rsidR="00C90797" w:rsidRDefault="00C90797">
      <w:pPr>
        <w:pStyle w:val="TOC2"/>
        <w:tabs>
          <w:tab w:val="left" w:pos="840"/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5407393" w:history="1">
        <w:r w:rsidRPr="000D7611">
          <w:rPr>
            <w:rStyle w:val="a3"/>
            <w:rFonts w:ascii="Helvetica" w:hAnsi="Helvetica" w:cs="Helvetica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D7611">
          <w:rPr>
            <w:rStyle w:val="a3"/>
            <w:rFonts w:ascii="Helvetica" w:hAnsi="Helvetica" w:cs="Helvetica"/>
            <w:noProof/>
          </w:rPr>
          <w:t>文档参考说明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045F3B" w14:textId="006471DE" w:rsidR="00C90797" w:rsidRDefault="00C90797">
      <w:pPr>
        <w:pStyle w:val="TOC2"/>
        <w:tabs>
          <w:tab w:val="left" w:pos="840"/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5407394" w:history="1">
        <w:r w:rsidRPr="000D7611">
          <w:rPr>
            <w:rStyle w:val="a3"/>
            <w:rFonts w:ascii="Helvetica" w:hAnsi="Helvetica" w:cs="Helvetica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D7611">
          <w:rPr>
            <w:rStyle w:val="a3"/>
            <w:rFonts w:ascii="Helvetica" w:hAnsi="Helvetica" w:cs="Helvetica"/>
            <w:noProof/>
          </w:rPr>
          <w:t>文档讲述说明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C638FD" w14:textId="338C4A35" w:rsidR="00C90797" w:rsidRDefault="00C90797">
      <w:pPr>
        <w:pStyle w:val="TOC1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45407395" w:history="1">
        <w:r w:rsidRPr="000D7611">
          <w:rPr>
            <w:rStyle w:val="a3"/>
            <w:rFonts w:ascii="Helvetica" w:hAnsi="Helvetica" w:cs="Helvetic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D7611">
          <w:rPr>
            <w:rStyle w:val="a3"/>
            <w:rFonts w:ascii="Helvetica" w:hAnsi="Helvetica" w:cs="Helvetica"/>
            <w:noProof/>
          </w:rPr>
          <w:t>英语语法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854AF4" w14:textId="5A5BAA34" w:rsidR="00C90797" w:rsidRDefault="00C90797">
      <w:pPr>
        <w:pStyle w:val="TOC2"/>
        <w:tabs>
          <w:tab w:val="left" w:pos="840"/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5407396" w:history="1">
        <w:r w:rsidRPr="000D7611">
          <w:rPr>
            <w:rStyle w:val="a3"/>
            <w:rFonts w:ascii="Helvetica" w:hAnsi="Helvetica" w:cs="Helvetica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D7611">
          <w:rPr>
            <w:rStyle w:val="a3"/>
            <w:rFonts w:ascii="Helvetica" w:hAnsi="Helvetica" w:cs="Helvetica"/>
            <w:noProof/>
          </w:rPr>
          <w:t>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857C0D" w14:textId="5B995505" w:rsidR="0051616F" w:rsidRDefault="0051616F" w:rsidP="005D342D">
      <w:pPr>
        <w:jc w:val="left"/>
        <w:sectPr w:rsidR="0051616F">
          <w:headerReference w:type="default" r:id="rId8"/>
          <w:footerReference w:type="default" r:id="rId9"/>
          <w:pgSz w:w="11906" w:h="16838"/>
          <w:pgMar w:top="851" w:right="851" w:bottom="851" w:left="851" w:header="454" w:footer="454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bCs/>
          <w:szCs w:val="21"/>
        </w:rPr>
        <w:fldChar w:fldCharType="end"/>
      </w:r>
    </w:p>
    <w:p w14:paraId="2F5B0843" w14:textId="74740189" w:rsidR="00771309" w:rsidRPr="00771309" w:rsidRDefault="008A58D1" w:rsidP="00771309">
      <w:pPr>
        <w:pStyle w:val="1"/>
        <w:tabs>
          <w:tab w:val="left" w:pos="857"/>
        </w:tabs>
        <w:ind w:left="840"/>
      </w:pPr>
      <w:bookmarkStart w:id="2" w:name="_Toc145407390"/>
      <w:r>
        <w:rPr>
          <w:rFonts w:hint="eastAsia"/>
        </w:rPr>
        <w:lastRenderedPageBreak/>
        <w:t>文档说明</w:t>
      </w:r>
      <w:bookmarkEnd w:id="2"/>
    </w:p>
    <w:p w14:paraId="5258B374" w14:textId="77777777" w:rsidR="00771309" w:rsidRDefault="00771309" w:rsidP="00771309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bookmarkStart w:id="3" w:name="_Toc145407391"/>
      <w:r>
        <w:rPr>
          <w:rStyle w:val="md-plain"/>
          <w:rFonts w:ascii="Helvetica" w:hAnsi="Helvetica" w:cs="Helvetica"/>
          <w:color w:val="333333"/>
          <w:sz w:val="42"/>
          <w:szCs w:val="42"/>
        </w:rPr>
        <w:t>文档版权声明</w:t>
      </w:r>
      <w:bookmarkEnd w:id="3"/>
    </w:p>
    <w:p w14:paraId="74711F78" w14:textId="5236FE11" w:rsidR="00716880" w:rsidRDefault="00771309" w:rsidP="0077130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本文档</w:t>
      </w:r>
      <w:r w:rsidR="0037589B">
        <w:rPr>
          <w:rStyle w:val="md-plain"/>
          <w:rFonts w:ascii="Helvetica" w:hAnsi="Helvetica" w:cs="Helvetica" w:hint="eastAsia"/>
          <w:color w:val="333333"/>
        </w:rPr>
        <w:t>属于个人学习英语的经验总结</w:t>
      </w:r>
      <w:r>
        <w:rPr>
          <w:rStyle w:val="md-plain"/>
          <w:rFonts w:ascii="Helvetica" w:hAnsi="Helvetica" w:cs="Helvetica"/>
          <w:color w:val="333333"/>
        </w:rPr>
        <w:t>。</w:t>
      </w:r>
      <w:r w:rsidR="0037589B">
        <w:rPr>
          <w:rStyle w:val="md-plain"/>
          <w:rFonts w:ascii="Helvetica" w:hAnsi="Helvetica" w:cs="Helvetica" w:hint="eastAsia"/>
          <w:color w:val="333333"/>
        </w:rPr>
        <w:t>可随意分享和传播。</w:t>
      </w:r>
    </w:p>
    <w:p w14:paraId="1E0ED789" w14:textId="77777777" w:rsidR="00535DB1" w:rsidRPr="00771309" w:rsidRDefault="00535DB1" w:rsidP="0077130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0EDE245D" w14:textId="77777777" w:rsidR="00771309" w:rsidRDefault="00771309" w:rsidP="00771309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bookmarkStart w:id="4" w:name="_Toc145407392"/>
      <w:r>
        <w:rPr>
          <w:rStyle w:val="md-plain"/>
          <w:rFonts w:ascii="Helvetica" w:hAnsi="Helvetica" w:cs="Helvetica"/>
          <w:color w:val="333333"/>
          <w:sz w:val="42"/>
          <w:szCs w:val="42"/>
        </w:rPr>
        <w:t>文档受众</w:t>
      </w:r>
      <w:bookmarkEnd w:id="4"/>
    </w:p>
    <w:p w14:paraId="4A430FA4" w14:textId="4CD12089" w:rsidR="00627205" w:rsidRDefault="00535DB1" w:rsidP="0077130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本文档主要</w:t>
      </w:r>
      <w:r w:rsidR="009575A1">
        <w:rPr>
          <w:rStyle w:val="md-plain"/>
          <w:rFonts w:ascii="Helvetica" w:hAnsi="Helvetica" w:cs="Helvetica" w:hint="eastAsia"/>
          <w:color w:val="333333"/>
        </w:rPr>
        <w:t>分享给想学习英语的朋友们</w:t>
      </w:r>
      <w:r w:rsidR="00615363">
        <w:rPr>
          <w:rStyle w:val="md-plain"/>
          <w:rFonts w:ascii="Helvetica" w:hAnsi="Helvetica" w:cs="Helvetica" w:hint="eastAsia"/>
          <w:color w:val="333333"/>
        </w:rPr>
        <w:t>。</w:t>
      </w:r>
      <w:r w:rsidR="00746F3A">
        <w:rPr>
          <w:rStyle w:val="md-plain"/>
          <w:rFonts w:ascii="Helvetica" w:hAnsi="Helvetica" w:cs="Helvetica" w:hint="eastAsia"/>
          <w:color w:val="333333"/>
        </w:rPr>
        <w:t>如果</w:t>
      </w:r>
      <w:r w:rsidR="009575A1">
        <w:rPr>
          <w:rStyle w:val="md-plain"/>
          <w:rFonts w:ascii="Helvetica" w:hAnsi="Helvetica" w:cs="Helvetica" w:hint="eastAsia"/>
          <w:color w:val="333333"/>
        </w:rPr>
        <w:t>写的有什么不对</w:t>
      </w:r>
      <w:r w:rsidR="00746F3A">
        <w:rPr>
          <w:rStyle w:val="md-plain"/>
          <w:rFonts w:ascii="Helvetica" w:hAnsi="Helvetica" w:cs="Helvetica" w:hint="eastAsia"/>
          <w:color w:val="333333"/>
        </w:rPr>
        <w:t>的</w:t>
      </w:r>
      <w:r w:rsidR="009575A1">
        <w:rPr>
          <w:rStyle w:val="md-plain"/>
          <w:rFonts w:ascii="Helvetica" w:hAnsi="Helvetica" w:cs="Helvetica" w:hint="eastAsia"/>
          <w:color w:val="333333"/>
        </w:rPr>
        <w:t>，欢迎讨论交流。</w:t>
      </w:r>
    </w:p>
    <w:p w14:paraId="43E86E72" w14:textId="77777777" w:rsidR="00771309" w:rsidRPr="0023678C" w:rsidRDefault="00771309" w:rsidP="0077130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6FFD2222" w14:textId="77777777" w:rsidR="00771309" w:rsidRDefault="00771309" w:rsidP="00771309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bookmarkStart w:id="5" w:name="_Toc145407393"/>
      <w:r>
        <w:rPr>
          <w:rStyle w:val="md-plain"/>
          <w:rFonts w:ascii="Helvetica" w:hAnsi="Helvetica" w:cs="Helvetica"/>
          <w:color w:val="333333"/>
          <w:sz w:val="42"/>
          <w:szCs w:val="42"/>
        </w:rPr>
        <w:t>文档参考说明</w:t>
      </w:r>
      <w:bookmarkEnd w:id="5"/>
    </w:p>
    <w:p w14:paraId="6EB56788" w14:textId="1C438476" w:rsidR="00771309" w:rsidRDefault="00771309" w:rsidP="0077130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216BE978" w14:textId="7331788F" w:rsidR="00771309" w:rsidRDefault="00771309" w:rsidP="0077130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4051C1F8" w14:textId="6925CE76" w:rsidR="00771309" w:rsidRDefault="00771309" w:rsidP="00771309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bookmarkStart w:id="6" w:name="_Toc145407394"/>
      <w:r>
        <w:rPr>
          <w:rStyle w:val="md-plain"/>
          <w:rFonts w:ascii="Helvetica" w:hAnsi="Helvetica" w:cs="Helvetica"/>
          <w:color w:val="333333"/>
          <w:sz w:val="42"/>
          <w:szCs w:val="42"/>
        </w:rPr>
        <w:t>文档</w:t>
      </w:r>
      <w:r w:rsidR="00CC4ABC"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讲述</w:t>
      </w:r>
      <w:r w:rsidR="00FA5CD4"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说明</w:t>
      </w:r>
      <w:bookmarkEnd w:id="6"/>
    </w:p>
    <w:p w14:paraId="437582C1" w14:textId="68DFA2B1" w:rsidR="00771309" w:rsidRDefault="00A24BCA" w:rsidP="0077130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本文档仅供经验分享</w:t>
      </w:r>
      <w:r w:rsidR="00CC4ABC">
        <w:rPr>
          <w:rStyle w:val="md-plain"/>
          <w:rFonts w:ascii="Helvetica" w:hAnsi="Helvetica" w:cs="Helvetica" w:hint="eastAsia"/>
          <w:color w:val="333333"/>
        </w:rPr>
        <w:t>。</w:t>
      </w:r>
      <w:r>
        <w:rPr>
          <w:rStyle w:val="md-plain"/>
          <w:rFonts w:ascii="Helvetica" w:hAnsi="Helvetica" w:cs="Helvetica" w:hint="eastAsia"/>
          <w:color w:val="333333"/>
        </w:rPr>
        <w:t>暂无讲述需求。</w:t>
      </w:r>
    </w:p>
    <w:p w14:paraId="2C868A6D" w14:textId="66A57693" w:rsidR="00936214" w:rsidRPr="00771309" w:rsidRDefault="00936214" w:rsidP="003F312D"/>
    <w:p w14:paraId="5E3F0D98" w14:textId="7F989745" w:rsidR="00BB7622" w:rsidRDefault="00C513E7" w:rsidP="00BB7622">
      <w:pPr>
        <w:pStyle w:val="1"/>
        <w:pBdr>
          <w:bottom w:val="single" w:sz="6" w:space="0" w:color="EEEEEE"/>
        </w:pBdr>
        <w:rPr>
          <w:rStyle w:val="md-plain"/>
          <w:rFonts w:ascii="Helvetica" w:hAnsi="Helvetica" w:cs="Helvetica"/>
          <w:color w:val="333333"/>
          <w:sz w:val="54"/>
          <w:szCs w:val="54"/>
        </w:rPr>
      </w:pPr>
      <w:bookmarkStart w:id="7" w:name="_Toc145407395"/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英语语法</w:t>
      </w:r>
      <w:bookmarkEnd w:id="7"/>
    </w:p>
    <w:p w14:paraId="731872C6" w14:textId="0A2218B2" w:rsidR="00261871" w:rsidRDefault="00C513E7" w:rsidP="00261871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bookmarkStart w:id="8" w:name="_Toc145407396"/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时态</w:t>
      </w:r>
      <w:bookmarkEnd w:id="8"/>
    </w:p>
    <w:p w14:paraId="74761A23" w14:textId="51C3A0A6" w:rsidR="005D6F61" w:rsidRDefault="00DA0B37" w:rsidP="005D6F61">
      <w:r>
        <w:rPr>
          <w:rFonts w:hint="eastAsia"/>
        </w:rPr>
        <w:t>本章节为</w:t>
      </w:r>
      <w:r w:rsidR="004515D7">
        <w:rPr>
          <w:rFonts w:hint="eastAsia"/>
        </w:rPr>
        <w:t>主体</w:t>
      </w:r>
      <w:r>
        <w:rPr>
          <w:rFonts w:hint="eastAsia"/>
        </w:rPr>
        <w:t>内容的第</w:t>
      </w:r>
      <w:r>
        <w:rPr>
          <w:rFonts w:hint="eastAsia"/>
        </w:rPr>
        <w:t>1</w:t>
      </w:r>
      <w:r>
        <w:rPr>
          <w:rFonts w:hint="eastAsia"/>
        </w:rPr>
        <w:t>部分。</w:t>
      </w:r>
      <w:r w:rsidR="00266A17">
        <w:rPr>
          <w:rFonts w:hint="eastAsia"/>
        </w:rPr>
        <w:t>本章节涉及到的业务为和开发相关的基础业务，</w:t>
      </w:r>
      <w:r w:rsidR="00627205">
        <w:rPr>
          <w:rFonts w:hint="eastAsia"/>
        </w:rPr>
        <w:t>对</w:t>
      </w:r>
      <w:r w:rsidR="00627205">
        <w:rPr>
          <w:rFonts w:hint="eastAsia"/>
        </w:rPr>
        <w:t>PLM</w:t>
      </w:r>
      <w:r w:rsidR="00627205">
        <w:rPr>
          <w:rFonts w:hint="eastAsia"/>
        </w:rPr>
        <w:t>业务比较熟悉的人员可忽略此章节。</w:t>
      </w:r>
      <w:r w:rsidR="00A535AF">
        <w:rPr>
          <w:rFonts w:hint="eastAsia"/>
        </w:rPr>
        <w:t>如果想要进一步深入了解</w:t>
      </w:r>
      <w:r w:rsidR="00A535AF">
        <w:rPr>
          <w:rFonts w:hint="eastAsia"/>
        </w:rPr>
        <w:t>PLM</w:t>
      </w:r>
      <w:r w:rsidR="00A535AF">
        <w:rPr>
          <w:rFonts w:hint="eastAsia"/>
        </w:rPr>
        <w:t>业务知识</w:t>
      </w:r>
      <w:r w:rsidR="002B2AEF">
        <w:rPr>
          <w:rFonts w:hint="eastAsia"/>
        </w:rPr>
        <w:t>推荐</w:t>
      </w:r>
      <w:r w:rsidR="00A535AF">
        <w:rPr>
          <w:rFonts w:hint="eastAsia"/>
        </w:rPr>
        <w:t>咨询业务顾问或项目经理。</w:t>
      </w:r>
    </w:p>
    <w:p w14:paraId="503C6355" w14:textId="15FA92B3" w:rsidR="00266A17" w:rsidRPr="00266A17" w:rsidRDefault="00266A17" w:rsidP="005D6F61"/>
    <w:p w14:paraId="2B644B30" w14:textId="77777777" w:rsidR="009C218C" w:rsidRPr="00D01501" w:rsidRDefault="009C218C" w:rsidP="00CD6721"/>
    <w:sectPr w:rsidR="009C218C" w:rsidRPr="00D01501">
      <w:pgSz w:w="11906" w:h="16838"/>
      <w:pgMar w:top="851" w:right="851" w:bottom="851" w:left="851" w:header="454" w:footer="45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BE0E" w14:textId="77777777" w:rsidR="00393DA5" w:rsidRDefault="00393DA5">
      <w:r>
        <w:separator/>
      </w:r>
    </w:p>
  </w:endnote>
  <w:endnote w:type="continuationSeparator" w:id="0">
    <w:p w14:paraId="240F7C33" w14:textId="77777777" w:rsidR="00393DA5" w:rsidRDefault="0039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27E" w14:textId="5BD33BFB" w:rsidR="006B3FC3" w:rsidRDefault="00C03D49">
    <w:pPr>
      <w:pStyle w:val="a5"/>
      <w:pBdr>
        <w:top w:val="single" w:sz="4" w:space="1" w:color="auto"/>
      </w:pBdr>
      <w:ind w:right="360"/>
      <w:jc w:val="distribute"/>
      <w:rPr>
        <w:rFonts w:ascii="微软雅黑" w:eastAsia="微软雅黑" w:hAnsi="微软雅黑"/>
      </w:rPr>
    </w:pPr>
    <w:r>
      <w:rPr>
        <w:rFonts w:hint="eastAsia"/>
      </w:rPr>
      <w:t>Namelessmyth</w:t>
    </w:r>
    <w:r w:rsidR="006B3FC3">
      <w:rPr>
        <w:rFonts w:ascii="微软雅黑" w:eastAsia="微软雅黑" w:hAnsi="微软雅黑" w:hint="eastAsia"/>
      </w:rPr>
      <w:t xml:space="preserve">                       </w:t>
    </w:r>
    <w:r w:rsidR="006B3FC3" w:rsidRPr="00AA5FD7">
      <w:rPr>
        <w:rFonts w:hint="eastAsia"/>
      </w:rPr>
      <w:t>模板版本</w:t>
    </w:r>
    <w:r w:rsidR="006B3FC3" w:rsidRPr="00AA5FD7">
      <w:rPr>
        <w:rFonts w:hint="eastAsia"/>
      </w:rPr>
      <w:t>: 1.</w:t>
    </w:r>
    <w:r w:rsidR="006B3FC3">
      <w:t>0</w:t>
    </w:r>
    <w:r w:rsidR="006B3FC3">
      <w:rPr>
        <w:rFonts w:ascii="微软雅黑" w:eastAsia="微软雅黑" w:hAnsi="微软雅黑" w:hint="eastAsia"/>
      </w:rPr>
      <w:t xml:space="preserve">                                  </w:t>
    </w:r>
    <w:r w:rsidR="006B3FC3">
      <w:rPr>
        <w:rFonts w:ascii="微软雅黑" w:eastAsia="微软雅黑" w:hAnsi="微软雅黑"/>
      </w:rPr>
      <w:fldChar w:fldCharType="begin"/>
    </w:r>
    <w:r w:rsidR="006B3FC3">
      <w:rPr>
        <w:rFonts w:ascii="微软雅黑" w:eastAsia="微软雅黑" w:hAnsi="微软雅黑"/>
      </w:rPr>
      <w:instrText xml:space="preserve"> PAGE  \* ArabicDash  \* MERGEFORMAT </w:instrText>
    </w:r>
    <w:r w:rsidR="006B3FC3">
      <w:rPr>
        <w:rFonts w:ascii="微软雅黑" w:eastAsia="微软雅黑" w:hAnsi="微软雅黑"/>
      </w:rPr>
      <w:fldChar w:fldCharType="separate"/>
    </w:r>
    <w:r w:rsidR="004E21FC">
      <w:rPr>
        <w:rFonts w:ascii="微软雅黑" w:eastAsia="微软雅黑" w:hAnsi="微软雅黑"/>
        <w:noProof/>
      </w:rPr>
      <w:t>- 17 -</w:t>
    </w:r>
    <w:r w:rsidR="006B3FC3">
      <w:rPr>
        <w:rFonts w:ascii="微软雅黑" w:eastAsia="微软雅黑" w:hAnsi="微软雅黑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FAD4" w14:textId="77777777" w:rsidR="00393DA5" w:rsidRDefault="00393DA5">
      <w:r>
        <w:separator/>
      </w:r>
    </w:p>
  </w:footnote>
  <w:footnote w:type="continuationSeparator" w:id="0">
    <w:p w14:paraId="52A2EC85" w14:textId="77777777" w:rsidR="00393DA5" w:rsidRDefault="00393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81FB" w14:textId="39C8D970" w:rsidR="006B3FC3" w:rsidRDefault="006B3FC3" w:rsidP="00787862">
    <w:pPr>
      <w:pStyle w:val="ae"/>
      <w:pBdr>
        <w:bottom w:val="single" w:sz="6" w:space="9" w:color="auto"/>
      </w:pBdr>
      <w:spacing w:line="240" w:lineRule="atLeast"/>
    </w:pPr>
    <w:r>
      <w:rPr>
        <w:rFonts w:hint="eastAsia"/>
      </w:rPr>
      <w:t xml:space="preserve">                                                                              </w:t>
    </w:r>
    <w:r w:rsidR="00C03D49">
      <w:rPr>
        <w:rFonts w:hint="eastAsia"/>
      </w:rPr>
      <w:t>学习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44F"/>
    <w:multiLevelType w:val="hybridMultilevel"/>
    <w:tmpl w:val="C928A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80C8E"/>
    <w:multiLevelType w:val="multilevel"/>
    <w:tmpl w:val="75EEAF9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" w15:restartNumberingAfterBreak="0">
    <w:nsid w:val="16DE6B16"/>
    <w:multiLevelType w:val="multilevel"/>
    <w:tmpl w:val="EF180D3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727F"/>
    <w:multiLevelType w:val="singleLevel"/>
    <w:tmpl w:val="1C72727F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172EAB"/>
    <w:multiLevelType w:val="hybridMultilevel"/>
    <w:tmpl w:val="C928A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A1DA3"/>
    <w:multiLevelType w:val="hybridMultilevel"/>
    <w:tmpl w:val="597A0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F3EA4"/>
    <w:multiLevelType w:val="hybridMultilevel"/>
    <w:tmpl w:val="C928A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A751F1"/>
    <w:multiLevelType w:val="multilevel"/>
    <w:tmpl w:val="3EA751F1"/>
    <w:lvl w:ilvl="0">
      <w:start w:val="1"/>
      <w:numFmt w:val="decimal"/>
      <w:pStyle w:val="1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1"/>
        </w:tabs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89"/>
        </w:tabs>
        <w:ind w:left="1289" w:hanging="864"/>
      </w:pPr>
      <w:rPr>
        <w:rFonts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33"/>
        </w:tabs>
        <w:ind w:left="1433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abstractNum w:abstractNumId="8" w15:restartNumberingAfterBreak="0">
    <w:nsid w:val="40A41F57"/>
    <w:multiLevelType w:val="hybridMultilevel"/>
    <w:tmpl w:val="F5F08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3350B9"/>
    <w:multiLevelType w:val="hybridMultilevel"/>
    <w:tmpl w:val="2B888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C77199"/>
    <w:multiLevelType w:val="hybridMultilevel"/>
    <w:tmpl w:val="8C26F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203FA2"/>
    <w:multiLevelType w:val="hybridMultilevel"/>
    <w:tmpl w:val="B4C20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C4364C"/>
    <w:multiLevelType w:val="hybridMultilevel"/>
    <w:tmpl w:val="C928A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9D30B7"/>
    <w:multiLevelType w:val="multilevel"/>
    <w:tmpl w:val="649D30B7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8CA4E0B"/>
    <w:multiLevelType w:val="hybridMultilevel"/>
    <w:tmpl w:val="6A5A6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1677E8"/>
    <w:multiLevelType w:val="hybridMultilevel"/>
    <w:tmpl w:val="C928A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6703AC"/>
    <w:multiLevelType w:val="hybridMultilevel"/>
    <w:tmpl w:val="1C068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0F438B"/>
    <w:multiLevelType w:val="multilevel"/>
    <w:tmpl w:val="00A8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"/>
  </w:num>
  <w:num w:numId="7">
    <w:abstractNumId w:val="1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6"/>
  </w:num>
  <w:num w:numId="12">
    <w:abstractNumId w:val="15"/>
  </w:num>
  <w:num w:numId="13">
    <w:abstractNumId w:val="12"/>
  </w:num>
  <w:num w:numId="14">
    <w:abstractNumId w:val="4"/>
  </w:num>
  <w:num w:numId="15">
    <w:abstractNumId w:val="0"/>
  </w:num>
  <w:num w:numId="16">
    <w:abstractNumId w:val="10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</w:num>
  <w:num w:numId="21">
    <w:abstractNumId w:val="14"/>
  </w:num>
  <w:num w:numId="2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87"/>
    <w:rsid w:val="000000CE"/>
    <w:rsid w:val="00000168"/>
    <w:rsid w:val="0000040A"/>
    <w:rsid w:val="00000B9E"/>
    <w:rsid w:val="00000C34"/>
    <w:rsid w:val="00000CD1"/>
    <w:rsid w:val="0000103C"/>
    <w:rsid w:val="000012AF"/>
    <w:rsid w:val="000012E6"/>
    <w:rsid w:val="000013D3"/>
    <w:rsid w:val="000015BE"/>
    <w:rsid w:val="00001A82"/>
    <w:rsid w:val="00001AEB"/>
    <w:rsid w:val="00001F54"/>
    <w:rsid w:val="000025D2"/>
    <w:rsid w:val="0000284E"/>
    <w:rsid w:val="000029E2"/>
    <w:rsid w:val="00002DE7"/>
    <w:rsid w:val="00003001"/>
    <w:rsid w:val="000033E6"/>
    <w:rsid w:val="000033FC"/>
    <w:rsid w:val="0000358E"/>
    <w:rsid w:val="00003DBF"/>
    <w:rsid w:val="00004008"/>
    <w:rsid w:val="000042D6"/>
    <w:rsid w:val="000046D1"/>
    <w:rsid w:val="00004DA9"/>
    <w:rsid w:val="0000574E"/>
    <w:rsid w:val="00005B23"/>
    <w:rsid w:val="00005DDA"/>
    <w:rsid w:val="00006DBF"/>
    <w:rsid w:val="0000708D"/>
    <w:rsid w:val="00007323"/>
    <w:rsid w:val="000073FD"/>
    <w:rsid w:val="00007874"/>
    <w:rsid w:val="0001027D"/>
    <w:rsid w:val="000105F6"/>
    <w:rsid w:val="00010C69"/>
    <w:rsid w:val="00010E53"/>
    <w:rsid w:val="00010F84"/>
    <w:rsid w:val="000111F2"/>
    <w:rsid w:val="00011C8F"/>
    <w:rsid w:val="00011CA1"/>
    <w:rsid w:val="00011EC7"/>
    <w:rsid w:val="00011ED8"/>
    <w:rsid w:val="00012400"/>
    <w:rsid w:val="00012873"/>
    <w:rsid w:val="00012E70"/>
    <w:rsid w:val="00013356"/>
    <w:rsid w:val="00013592"/>
    <w:rsid w:val="00013602"/>
    <w:rsid w:val="00013709"/>
    <w:rsid w:val="00013905"/>
    <w:rsid w:val="000140C5"/>
    <w:rsid w:val="00014266"/>
    <w:rsid w:val="000143D2"/>
    <w:rsid w:val="000146BB"/>
    <w:rsid w:val="000148F2"/>
    <w:rsid w:val="00014AE1"/>
    <w:rsid w:val="00014B18"/>
    <w:rsid w:val="00014C11"/>
    <w:rsid w:val="00014D7F"/>
    <w:rsid w:val="00015A96"/>
    <w:rsid w:val="00015CB0"/>
    <w:rsid w:val="00015EBD"/>
    <w:rsid w:val="0001611F"/>
    <w:rsid w:val="000166A4"/>
    <w:rsid w:val="00016F2B"/>
    <w:rsid w:val="00016F5F"/>
    <w:rsid w:val="000170FF"/>
    <w:rsid w:val="000174BA"/>
    <w:rsid w:val="000177F3"/>
    <w:rsid w:val="00017B66"/>
    <w:rsid w:val="000202AE"/>
    <w:rsid w:val="00020FB5"/>
    <w:rsid w:val="00020FC8"/>
    <w:rsid w:val="0002135A"/>
    <w:rsid w:val="00021459"/>
    <w:rsid w:val="0002175D"/>
    <w:rsid w:val="000218AF"/>
    <w:rsid w:val="00021B4A"/>
    <w:rsid w:val="00021B79"/>
    <w:rsid w:val="00021EB7"/>
    <w:rsid w:val="000220DC"/>
    <w:rsid w:val="00022B5B"/>
    <w:rsid w:val="00022EF7"/>
    <w:rsid w:val="0002303A"/>
    <w:rsid w:val="000231B3"/>
    <w:rsid w:val="00023311"/>
    <w:rsid w:val="00023799"/>
    <w:rsid w:val="00023827"/>
    <w:rsid w:val="000239AF"/>
    <w:rsid w:val="000241A8"/>
    <w:rsid w:val="00024202"/>
    <w:rsid w:val="00024267"/>
    <w:rsid w:val="000244A2"/>
    <w:rsid w:val="000244E0"/>
    <w:rsid w:val="000245C4"/>
    <w:rsid w:val="0002475C"/>
    <w:rsid w:val="000249B7"/>
    <w:rsid w:val="00024C61"/>
    <w:rsid w:val="00024ED4"/>
    <w:rsid w:val="00025340"/>
    <w:rsid w:val="0002561B"/>
    <w:rsid w:val="000256C7"/>
    <w:rsid w:val="00025BF9"/>
    <w:rsid w:val="000263E4"/>
    <w:rsid w:val="000265B5"/>
    <w:rsid w:val="00026755"/>
    <w:rsid w:val="000272A4"/>
    <w:rsid w:val="000273F5"/>
    <w:rsid w:val="0002756B"/>
    <w:rsid w:val="0002757E"/>
    <w:rsid w:val="00027812"/>
    <w:rsid w:val="00027A05"/>
    <w:rsid w:val="00027D96"/>
    <w:rsid w:val="00027EC4"/>
    <w:rsid w:val="00030233"/>
    <w:rsid w:val="0003033A"/>
    <w:rsid w:val="00030B39"/>
    <w:rsid w:val="00030CE5"/>
    <w:rsid w:val="00030E39"/>
    <w:rsid w:val="00031132"/>
    <w:rsid w:val="000312AA"/>
    <w:rsid w:val="00031756"/>
    <w:rsid w:val="000325AB"/>
    <w:rsid w:val="00032642"/>
    <w:rsid w:val="00032788"/>
    <w:rsid w:val="00032AED"/>
    <w:rsid w:val="00032FC5"/>
    <w:rsid w:val="000334A7"/>
    <w:rsid w:val="000335B7"/>
    <w:rsid w:val="00033857"/>
    <w:rsid w:val="00033932"/>
    <w:rsid w:val="00033B63"/>
    <w:rsid w:val="00034272"/>
    <w:rsid w:val="000344DD"/>
    <w:rsid w:val="000348E4"/>
    <w:rsid w:val="00034927"/>
    <w:rsid w:val="00034D70"/>
    <w:rsid w:val="00034E89"/>
    <w:rsid w:val="000353C6"/>
    <w:rsid w:val="000353D9"/>
    <w:rsid w:val="000353F0"/>
    <w:rsid w:val="0003562D"/>
    <w:rsid w:val="0003577A"/>
    <w:rsid w:val="00035A4A"/>
    <w:rsid w:val="00035BDA"/>
    <w:rsid w:val="00035C87"/>
    <w:rsid w:val="00035F45"/>
    <w:rsid w:val="00036154"/>
    <w:rsid w:val="0003653B"/>
    <w:rsid w:val="0003669A"/>
    <w:rsid w:val="000366FA"/>
    <w:rsid w:val="000367D2"/>
    <w:rsid w:val="0003688B"/>
    <w:rsid w:val="000368B1"/>
    <w:rsid w:val="00036AD7"/>
    <w:rsid w:val="00036AFD"/>
    <w:rsid w:val="00036BA9"/>
    <w:rsid w:val="00036F62"/>
    <w:rsid w:val="00037548"/>
    <w:rsid w:val="0003782F"/>
    <w:rsid w:val="00037883"/>
    <w:rsid w:val="0003790D"/>
    <w:rsid w:val="00037F5A"/>
    <w:rsid w:val="000402FA"/>
    <w:rsid w:val="000403A5"/>
    <w:rsid w:val="000403DD"/>
    <w:rsid w:val="00040427"/>
    <w:rsid w:val="000406B2"/>
    <w:rsid w:val="000407E0"/>
    <w:rsid w:val="00040816"/>
    <w:rsid w:val="000408EB"/>
    <w:rsid w:val="00040D51"/>
    <w:rsid w:val="0004167B"/>
    <w:rsid w:val="00041830"/>
    <w:rsid w:val="00041B56"/>
    <w:rsid w:val="00041BEE"/>
    <w:rsid w:val="00041CD3"/>
    <w:rsid w:val="000424F3"/>
    <w:rsid w:val="000427A8"/>
    <w:rsid w:val="0004296A"/>
    <w:rsid w:val="00042C46"/>
    <w:rsid w:val="00042D43"/>
    <w:rsid w:val="00042F54"/>
    <w:rsid w:val="000431BE"/>
    <w:rsid w:val="0004343D"/>
    <w:rsid w:val="0004360E"/>
    <w:rsid w:val="00043863"/>
    <w:rsid w:val="00043D10"/>
    <w:rsid w:val="00043D47"/>
    <w:rsid w:val="00043F41"/>
    <w:rsid w:val="00043F70"/>
    <w:rsid w:val="000443EA"/>
    <w:rsid w:val="0004444A"/>
    <w:rsid w:val="00044479"/>
    <w:rsid w:val="00044DAF"/>
    <w:rsid w:val="000450EC"/>
    <w:rsid w:val="000450FB"/>
    <w:rsid w:val="00045239"/>
    <w:rsid w:val="00045243"/>
    <w:rsid w:val="0004524C"/>
    <w:rsid w:val="000455CE"/>
    <w:rsid w:val="000457C9"/>
    <w:rsid w:val="0004589C"/>
    <w:rsid w:val="0004593D"/>
    <w:rsid w:val="00045999"/>
    <w:rsid w:val="000459E4"/>
    <w:rsid w:val="00045CA7"/>
    <w:rsid w:val="00045ED5"/>
    <w:rsid w:val="00046614"/>
    <w:rsid w:val="000466A5"/>
    <w:rsid w:val="000468DC"/>
    <w:rsid w:val="000469A9"/>
    <w:rsid w:val="00046BF0"/>
    <w:rsid w:val="00046EE6"/>
    <w:rsid w:val="00046EF2"/>
    <w:rsid w:val="000473A8"/>
    <w:rsid w:val="00050348"/>
    <w:rsid w:val="00050558"/>
    <w:rsid w:val="000508A3"/>
    <w:rsid w:val="00050BDB"/>
    <w:rsid w:val="00051359"/>
    <w:rsid w:val="000514B2"/>
    <w:rsid w:val="00051520"/>
    <w:rsid w:val="00051A60"/>
    <w:rsid w:val="00051C6F"/>
    <w:rsid w:val="00052190"/>
    <w:rsid w:val="000521D2"/>
    <w:rsid w:val="00052549"/>
    <w:rsid w:val="00052670"/>
    <w:rsid w:val="000527AA"/>
    <w:rsid w:val="00052AE2"/>
    <w:rsid w:val="00052D3C"/>
    <w:rsid w:val="000532C2"/>
    <w:rsid w:val="0005349D"/>
    <w:rsid w:val="00053536"/>
    <w:rsid w:val="00053786"/>
    <w:rsid w:val="00053804"/>
    <w:rsid w:val="00053B30"/>
    <w:rsid w:val="00053E72"/>
    <w:rsid w:val="000541E2"/>
    <w:rsid w:val="00054241"/>
    <w:rsid w:val="00054347"/>
    <w:rsid w:val="00054510"/>
    <w:rsid w:val="000545C8"/>
    <w:rsid w:val="00054615"/>
    <w:rsid w:val="000553E6"/>
    <w:rsid w:val="000559DD"/>
    <w:rsid w:val="00055B3B"/>
    <w:rsid w:val="00055EFA"/>
    <w:rsid w:val="00056196"/>
    <w:rsid w:val="00056883"/>
    <w:rsid w:val="000569C9"/>
    <w:rsid w:val="00056A2F"/>
    <w:rsid w:val="0005700C"/>
    <w:rsid w:val="000570A4"/>
    <w:rsid w:val="000570FF"/>
    <w:rsid w:val="000572F3"/>
    <w:rsid w:val="0005732D"/>
    <w:rsid w:val="00057368"/>
    <w:rsid w:val="0005765A"/>
    <w:rsid w:val="0005775F"/>
    <w:rsid w:val="00057897"/>
    <w:rsid w:val="000579ED"/>
    <w:rsid w:val="00057AB6"/>
    <w:rsid w:val="00057CFE"/>
    <w:rsid w:val="00060003"/>
    <w:rsid w:val="000601D1"/>
    <w:rsid w:val="0006041C"/>
    <w:rsid w:val="00060530"/>
    <w:rsid w:val="000605AA"/>
    <w:rsid w:val="000606C2"/>
    <w:rsid w:val="000606DF"/>
    <w:rsid w:val="000608B9"/>
    <w:rsid w:val="00060C95"/>
    <w:rsid w:val="00060D9F"/>
    <w:rsid w:val="00061052"/>
    <w:rsid w:val="0006112D"/>
    <w:rsid w:val="00061245"/>
    <w:rsid w:val="000615F4"/>
    <w:rsid w:val="000619B7"/>
    <w:rsid w:val="00061DB7"/>
    <w:rsid w:val="00062203"/>
    <w:rsid w:val="000622A4"/>
    <w:rsid w:val="0006257D"/>
    <w:rsid w:val="00062B74"/>
    <w:rsid w:val="0006305E"/>
    <w:rsid w:val="00063359"/>
    <w:rsid w:val="000637B9"/>
    <w:rsid w:val="0006385F"/>
    <w:rsid w:val="00063BBE"/>
    <w:rsid w:val="00063C1C"/>
    <w:rsid w:val="00063D94"/>
    <w:rsid w:val="0006401B"/>
    <w:rsid w:val="000640D4"/>
    <w:rsid w:val="000642A8"/>
    <w:rsid w:val="00064335"/>
    <w:rsid w:val="0006459E"/>
    <w:rsid w:val="0006474D"/>
    <w:rsid w:val="0006480B"/>
    <w:rsid w:val="0006480E"/>
    <w:rsid w:val="00064838"/>
    <w:rsid w:val="0006493D"/>
    <w:rsid w:val="0006497E"/>
    <w:rsid w:val="00064A9F"/>
    <w:rsid w:val="00064BFB"/>
    <w:rsid w:val="00065064"/>
    <w:rsid w:val="0006525C"/>
    <w:rsid w:val="00065484"/>
    <w:rsid w:val="000654D5"/>
    <w:rsid w:val="0006583C"/>
    <w:rsid w:val="00065DFC"/>
    <w:rsid w:val="00065EC4"/>
    <w:rsid w:val="00065F70"/>
    <w:rsid w:val="0006640A"/>
    <w:rsid w:val="0006647F"/>
    <w:rsid w:val="000664E6"/>
    <w:rsid w:val="00066712"/>
    <w:rsid w:val="00066C2E"/>
    <w:rsid w:val="00066E91"/>
    <w:rsid w:val="00066FE9"/>
    <w:rsid w:val="000675E7"/>
    <w:rsid w:val="000678F2"/>
    <w:rsid w:val="000679FF"/>
    <w:rsid w:val="0007037F"/>
    <w:rsid w:val="00070895"/>
    <w:rsid w:val="00070934"/>
    <w:rsid w:val="00071612"/>
    <w:rsid w:val="000717C5"/>
    <w:rsid w:val="000720FD"/>
    <w:rsid w:val="00072113"/>
    <w:rsid w:val="00072668"/>
    <w:rsid w:val="00072E22"/>
    <w:rsid w:val="00072F94"/>
    <w:rsid w:val="00073173"/>
    <w:rsid w:val="000731E4"/>
    <w:rsid w:val="0007350B"/>
    <w:rsid w:val="00073664"/>
    <w:rsid w:val="000736E1"/>
    <w:rsid w:val="00073844"/>
    <w:rsid w:val="00073B39"/>
    <w:rsid w:val="00073C29"/>
    <w:rsid w:val="00073E5E"/>
    <w:rsid w:val="000743BD"/>
    <w:rsid w:val="000747CB"/>
    <w:rsid w:val="00074C41"/>
    <w:rsid w:val="00074CC4"/>
    <w:rsid w:val="00074D42"/>
    <w:rsid w:val="00074EB3"/>
    <w:rsid w:val="000752AD"/>
    <w:rsid w:val="000756C2"/>
    <w:rsid w:val="00075783"/>
    <w:rsid w:val="00075B90"/>
    <w:rsid w:val="00075FD1"/>
    <w:rsid w:val="000761EB"/>
    <w:rsid w:val="00076278"/>
    <w:rsid w:val="00076355"/>
    <w:rsid w:val="00076AD1"/>
    <w:rsid w:val="00076C65"/>
    <w:rsid w:val="00077436"/>
    <w:rsid w:val="000777B6"/>
    <w:rsid w:val="00077988"/>
    <w:rsid w:val="00077E9B"/>
    <w:rsid w:val="0008012A"/>
    <w:rsid w:val="00080776"/>
    <w:rsid w:val="00080A26"/>
    <w:rsid w:val="00080BE8"/>
    <w:rsid w:val="00080CAB"/>
    <w:rsid w:val="00080CD2"/>
    <w:rsid w:val="00080DEC"/>
    <w:rsid w:val="00081231"/>
    <w:rsid w:val="00081276"/>
    <w:rsid w:val="00081947"/>
    <w:rsid w:val="00081BE9"/>
    <w:rsid w:val="00081EA9"/>
    <w:rsid w:val="000823A7"/>
    <w:rsid w:val="00082465"/>
    <w:rsid w:val="00082750"/>
    <w:rsid w:val="00082803"/>
    <w:rsid w:val="00082A3A"/>
    <w:rsid w:val="000834A6"/>
    <w:rsid w:val="0008355D"/>
    <w:rsid w:val="000838C7"/>
    <w:rsid w:val="00083BE4"/>
    <w:rsid w:val="00083FE5"/>
    <w:rsid w:val="000844DE"/>
    <w:rsid w:val="000849B9"/>
    <w:rsid w:val="000849D5"/>
    <w:rsid w:val="00084BA9"/>
    <w:rsid w:val="00084C90"/>
    <w:rsid w:val="000854F0"/>
    <w:rsid w:val="000858DF"/>
    <w:rsid w:val="00085A2B"/>
    <w:rsid w:val="00085C69"/>
    <w:rsid w:val="00085E60"/>
    <w:rsid w:val="00085F75"/>
    <w:rsid w:val="00086732"/>
    <w:rsid w:val="00087028"/>
    <w:rsid w:val="000871AD"/>
    <w:rsid w:val="0008724F"/>
    <w:rsid w:val="00087613"/>
    <w:rsid w:val="00087660"/>
    <w:rsid w:val="000876CE"/>
    <w:rsid w:val="00087B9D"/>
    <w:rsid w:val="00087CFF"/>
    <w:rsid w:val="00090370"/>
    <w:rsid w:val="00090577"/>
    <w:rsid w:val="00090625"/>
    <w:rsid w:val="00090B99"/>
    <w:rsid w:val="00090D56"/>
    <w:rsid w:val="00090DE2"/>
    <w:rsid w:val="00091005"/>
    <w:rsid w:val="0009139C"/>
    <w:rsid w:val="00091BAE"/>
    <w:rsid w:val="00091BF2"/>
    <w:rsid w:val="00091ED6"/>
    <w:rsid w:val="00092128"/>
    <w:rsid w:val="000922F3"/>
    <w:rsid w:val="00092A25"/>
    <w:rsid w:val="00092C03"/>
    <w:rsid w:val="00092F9C"/>
    <w:rsid w:val="000930C9"/>
    <w:rsid w:val="000931BF"/>
    <w:rsid w:val="0009369E"/>
    <w:rsid w:val="00093789"/>
    <w:rsid w:val="000939C7"/>
    <w:rsid w:val="000944F4"/>
    <w:rsid w:val="000946BC"/>
    <w:rsid w:val="000946C4"/>
    <w:rsid w:val="00094825"/>
    <w:rsid w:val="00094910"/>
    <w:rsid w:val="00094AB6"/>
    <w:rsid w:val="00094E19"/>
    <w:rsid w:val="00094EDD"/>
    <w:rsid w:val="00095028"/>
    <w:rsid w:val="00095052"/>
    <w:rsid w:val="00095092"/>
    <w:rsid w:val="00095141"/>
    <w:rsid w:val="000953F4"/>
    <w:rsid w:val="00095CA3"/>
    <w:rsid w:val="00096124"/>
    <w:rsid w:val="000965C6"/>
    <w:rsid w:val="00096918"/>
    <w:rsid w:val="000971BB"/>
    <w:rsid w:val="00097469"/>
    <w:rsid w:val="000976A4"/>
    <w:rsid w:val="00097A43"/>
    <w:rsid w:val="00097B0A"/>
    <w:rsid w:val="00097B88"/>
    <w:rsid w:val="000A008F"/>
    <w:rsid w:val="000A0A9C"/>
    <w:rsid w:val="000A0E36"/>
    <w:rsid w:val="000A0EEF"/>
    <w:rsid w:val="000A117D"/>
    <w:rsid w:val="000A11E6"/>
    <w:rsid w:val="000A1C7F"/>
    <w:rsid w:val="000A1CBC"/>
    <w:rsid w:val="000A20A7"/>
    <w:rsid w:val="000A22A3"/>
    <w:rsid w:val="000A24A8"/>
    <w:rsid w:val="000A2528"/>
    <w:rsid w:val="000A272E"/>
    <w:rsid w:val="000A32DC"/>
    <w:rsid w:val="000A39BA"/>
    <w:rsid w:val="000A3EF8"/>
    <w:rsid w:val="000A44AB"/>
    <w:rsid w:val="000A496B"/>
    <w:rsid w:val="000A4A45"/>
    <w:rsid w:val="000A5301"/>
    <w:rsid w:val="000A559D"/>
    <w:rsid w:val="000A5A6A"/>
    <w:rsid w:val="000A5F14"/>
    <w:rsid w:val="000A61B2"/>
    <w:rsid w:val="000A6419"/>
    <w:rsid w:val="000A6465"/>
    <w:rsid w:val="000A6840"/>
    <w:rsid w:val="000A6FDA"/>
    <w:rsid w:val="000A7326"/>
    <w:rsid w:val="000A774D"/>
    <w:rsid w:val="000A7B02"/>
    <w:rsid w:val="000A7CD5"/>
    <w:rsid w:val="000A7CEC"/>
    <w:rsid w:val="000B0A05"/>
    <w:rsid w:val="000B0A85"/>
    <w:rsid w:val="000B0E18"/>
    <w:rsid w:val="000B0E6B"/>
    <w:rsid w:val="000B1208"/>
    <w:rsid w:val="000B1334"/>
    <w:rsid w:val="000B16F7"/>
    <w:rsid w:val="000B1905"/>
    <w:rsid w:val="000B1A61"/>
    <w:rsid w:val="000B1B95"/>
    <w:rsid w:val="000B1CD7"/>
    <w:rsid w:val="000B2000"/>
    <w:rsid w:val="000B23E8"/>
    <w:rsid w:val="000B2866"/>
    <w:rsid w:val="000B288C"/>
    <w:rsid w:val="000B296B"/>
    <w:rsid w:val="000B2AAA"/>
    <w:rsid w:val="000B2BC0"/>
    <w:rsid w:val="000B3106"/>
    <w:rsid w:val="000B32D6"/>
    <w:rsid w:val="000B34CB"/>
    <w:rsid w:val="000B39C1"/>
    <w:rsid w:val="000B422A"/>
    <w:rsid w:val="000B44EF"/>
    <w:rsid w:val="000B4562"/>
    <w:rsid w:val="000B4A9A"/>
    <w:rsid w:val="000B4F29"/>
    <w:rsid w:val="000B5591"/>
    <w:rsid w:val="000B5E6D"/>
    <w:rsid w:val="000B5F1F"/>
    <w:rsid w:val="000B61D8"/>
    <w:rsid w:val="000B7117"/>
    <w:rsid w:val="000B7410"/>
    <w:rsid w:val="000B752E"/>
    <w:rsid w:val="000B75F2"/>
    <w:rsid w:val="000B7CD9"/>
    <w:rsid w:val="000B7D03"/>
    <w:rsid w:val="000B7E0B"/>
    <w:rsid w:val="000C016C"/>
    <w:rsid w:val="000C07DA"/>
    <w:rsid w:val="000C0C53"/>
    <w:rsid w:val="000C0E65"/>
    <w:rsid w:val="000C104B"/>
    <w:rsid w:val="000C1079"/>
    <w:rsid w:val="000C171A"/>
    <w:rsid w:val="000C1F06"/>
    <w:rsid w:val="000C221F"/>
    <w:rsid w:val="000C2231"/>
    <w:rsid w:val="000C226A"/>
    <w:rsid w:val="000C2BC6"/>
    <w:rsid w:val="000C2CD8"/>
    <w:rsid w:val="000C31A4"/>
    <w:rsid w:val="000C32B1"/>
    <w:rsid w:val="000C3402"/>
    <w:rsid w:val="000C3AEF"/>
    <w:rsid w:val="000C400A"/>
    <w:rsid w:val="000C401A"/>
    <w:rsid w:val="000C4982"/>
    <w:rsid w:val="000C4C39"/>
    <w:rsid w:val="000C4E2A"/>
    <w:rsid w:val="000C5F3B"/>
    <w:rsid w:val="000C6007"/>
    <w:rsid w:val="000C60FA"/>
    <w:rsid w:val="000C634D"/>
    <w:rsid w:val="000C6501"/>
    <w:rsid w:val="000C6F44"/>
    <w:rsid w:val="000C717C"/>
    <w:rsid w:val="000C72DC"/>
    <w:rsid w:val="000C795A"/>
    <w:rsid w:val="000C79F9"/>
    <w:rsid w:val="000C7C2E"/>
    <w:rsid w:val="000C7D64"/>
    <w:rsid w:val="000C7F3B"/>
    <w:rsid w:val="000C7F6C"/>
    <w:rsid w:val="000D02D9"/>
    <w:rsid w:val="000D0A64"/>
    <w:rsid w:val="000D1443"/>
    <w:rsid w:val="000D1558"/>
    <w:rsid w:val="000D170C"/>
    <w:rsid w:val="000D1CA1"/>
    <w:rsid w:val="000D1D67"/>
    <w:rsid w:val="000D259B"/>
    <w:rsid w:val="000D2932"/>
    <w:rsid w:val="000D2C4A"/>
    <w:rsid w:val="000D2D96"/>
    <w:rsid w:val="000D2DF2"/>
    <w:rsid w:val="000D3051"/>
    <w:rsid w:val="000D30A5"/>
    <w:rsid w:val="000D30A7"/>
    <w:rsid w:val="000D31E8"/>
    <w:rsid w:val="000D31EF"/>
    <w:rsid w:val="000D31F9"/>
    <w:rsid w:val="000D342B"/>
    <w:rsid w:val="000D347D"/>
    <w:rsid w:val="000D37AB"/>
    <w:rsid w:val="000D37F1"/>
    <w:rsid w:val="000D3969"/>
    <w:rsid w:val="000D3B9E"/>
    <w:rsid w:val="000D42B4"/>
    <w:rsid w:val="000D4406"/>
    <w:rsid w:val="000D45CB"/>
    <w:rsid w:val="000D4A0F"/>
    <w:rsid w:val="000D5477"/>
    <w:rsid w:val="000D5C8B"/>
    <w:rsid w:val="000D6375"/>
    <w:rsid w:val="000D6D70"/>
    <w:rsid w:val="000D7129"/>
    <w:rsid w:val="000D7181"/>
    <w:rsid w:val="000D7B62"/>
    <w:rsid w:val="000D7DD2"/>
    <w:rsid w:val="000D7F78"/>
    <w:rsid w:val="000E03D6"/>
    <w:rsid w:val="000E0466"/>
    <w:rsid w:val="000E04BC"/>
    <w:rsid w:val="000E0526"/>
    <w:rsid w:val="000E0669"/>
    <w:rsid w:val="000E09B9"/>
    <w:rsid w:val="000E09E9"/>
    <w:rsid w:val="000E0B02"/>
    <w:rsid w:val="000E0B4D"/>
    <w:rsid w:val="000E1181"/>
    <w:rsid w:val="000E11A7"/>
    <w:rsid w:val="000E13E5"/>
    <w:rsid w:val="000E142B"/>
    <w:rsid w:val="000E143D"/>
    <w:rsid w:val="000E1CB0"/>
    <w:rsid w:val="000E1F0B"/>
    <w:rsid w:val="000E248F"/>
    <w:rsid w:val="000E288C"/>
    <w:rsid w:val="000E28D2"/>
    <w:rsid w:val="000E28F1"/>
    <w:rsid w:val="000E29C0"/>
    <w:rsid w:val="000E2A5C"/>
    <w:rsid w:val="000E2B42"/>
    <w:rsid w:val="000E3293"/>
    <w:rsid w:val="000E338C"/>
    <w:rsid w:val="000E43B8"/>
    <w:rsid w:val="000E447A"/>
    <w:rsid w:val="000E448F"/>
    <w:rsid w:val="000E453D"/>
    <w:rsid w:val="000E46FF"/>
    <w:rsid w:val="000E489D"/>
    <w:rsid w:val="000E494C"/>
    <w:rsid w:val="000E4A85"/>
    <w:rsid w:val="000E4AED"/>
    <w:rsid w:val="000E4E3E"/>
    <w:rsid w:val="000E57E2"/>
    <w:rsid w:val="000E582E"/>
    <w:rsid w:val="000E5886"/>
    <w:rsid w:val="000E5A0B"/>
    <w:rsid w:val="000E5BED"/>
    <w:rsid w:val="000E5C0F"/>
    <w:rsid w:val="000E5C19"/>
    <w:rsid w:val="000E5D3D"/>
    <w:rsid w:val="000E5EA1"/>
    <w:rsid w:val="000E65D2"/>
    <w:rsid w:val="000E66CD"/>
    <w:rsid w:val="000E6E19"/>
    <w:rsid w:val="000E70CC"/>
    <w:rsid w:val="000E72AA"/>
    <w:rsid w:val="000E7398"/>
    <w:rsid w:val="000E7BB3"/>
    <w:rsid w:val="000E7E82"/>
    <w:rsid w:val="000F017D"/>
    <w:rsid w:val="000F032E"/>
    <w:rsid w:val="000F0403"/>
    <w:rsid w:val="000F085E"/>
    <w:rsid w:val="000F0973"/>
    <w:rsid w:val="000F0989"/>
    <w:rsid w:val="000F0B2A"/>
    <w:rsid w:val="000F0C22"/>
    <w:rsid w:val="000F12BE"/>
    <w:rsid w:val="000F1EFC"/>
    <w:rsid w:val="000F2049"/>
    <w:rsid w:val="000F35AA"/>
    <w:rsid w:val="000F3D40"/>
    <w:rsid w:val="000F3FB3"/>
    <w:rsid w:val="000F4787"/>
    <w:rsid w:val="000F47EC"/>
    <w:rsid w:val="000F521F"/>
    <w:rsid w:val="000F5948"/>
    <w:rsid w:val="000F59DC"/>
    <w:rsid w:val="000F5B7F"/>
    <w:rsid w:val="000F6141"/>
    <w:rsid w:val="000F658D"/>
    <w:rsid w:val="000F6853"/>
    <w:rsid w:val="000F6E98"/>
    <w:rsid w:val="000F7073"/>
    <w:rsid w:val="000F7266"/>
    <w:rsid w:val="000F734F"/>
    <w:rsid w:val="000F77DC"/>
    <w:rsid w:val="000F7893"/>
    <w:rsid w:val="000F7909"/>
    <w:rsid w:val="000F7AAC"/>
    <w:rsid w:val="000F7BA3"/>
    <w:rsid w:val="000F7D27"/>
    <w:rsid w:val="000F7E4C"/>
    <w:rsid w:val="00100111"/>
    <w:rsid w:val="0010013A"/>
    <w:rsid w:val="0010032A"/>
    <w:rsid w:val="0010080E"/>
    <w:rsid w:val="00100A36"/>
    <w:rsid w:val="00100D0D"/>
    <w:rsid w:val="00100D91"/>
    <w:rsid w:val="00100E69"/>
    <w:rsid w:val="00100EBE"/>
    <w:rsid w:val="00101175"/>
    <w:rsid w:val="0010147A"/>
    <w:rsid w:val="00101499"/>
    <w:rsid w:val="001019A0"/>
    <w:rsid w:val="00101A1F"/>
    <w:rsid w:val="00101AB5"/>
    <w:rsid w:val="001021EA"/>
    <w:rsid w:val="001024CE"/>
    <w:rsid w:val="0010284F"/>
    <w:rsid w:val="00102B71"/>
    <w:rsid w:val="00102C80"/>
    <w:rsid w:val="00102D45"/>
    <w:rsid w:val="0010334F"/>
    <w:rsid w:val="00103576"/>
    <w:rsid w:val="00103702"/>
    <w:rsid w:val="00103AE0"/>
    <w:rsid w:val="00103D0D"/>
    <w:rsid w:val="00103D7D"/>
    <w:rsid w:val="001044C0"/>
    <w:rsid w:val="00104773"/>
    <w:rsid w:val="00104973"/>
    <w:rsid w:val="00104B58"/>
    <w:rsid w:val="00104C3C"/>
    <w:rsid w:val="00104D1C"/>
    <w:rsid w:val="00104DBA"/>
    <w:rsid w:val="001051CB"/>
    <w:rsid w:val="00105223"/>
    <w:rsid w:val="0010535E"/>
    <w:rsid w:val="001053F4"/>
    <w:rsid w:val="00105664"/>
    <w:rsid w:val="001056A2"/>
    <w:rsid w:val="001056B7"/>
    <w:rsid w:val="00105C8C"/>
    <w:rsid w:val="00105DCC"/>
    <w:rsid w:val="00106217"/>
    <w:rsid w:val="0010627E"/>
    <w:rsid w:val="001068FD"/>
    <w:rsid w:val="00106AE7"/>
    <w:rsid w:val="00106BC2"/>
    <w:rsid w:val="00106F44"/>
    <w:rsid w:val="0010742F"/>
    <w:rsid w:val="0010757A"/>
    <w:rsid w:val="0010776A"/>
    <w:rsid w:val="0010786D"/>
    <w:rsid w:val="00107DA1"/>
    <w:rsid w:val="00107F3A"/>
    <w:rsid w:val="00110129"/>
    <w:rsid w:val="001104EC"/>
    <w:rsid w:val="0011073B"/>
    <w:rsid w:val="001115AF"/>
    <w:rsid w:val="001115D0"/>
    <w:rsid w:val="00111697"/>
    <w:rsid w:val="0011185C"/>
    <w:rsid w:val="001119D1"/>
    <w:rsid w:val="00112D27"/>
    <w:rsid w:val="00112DE9"/>
    <w:rsid w:val="00112F6E"/>
    <w:rsid w:val="001133A6"/>
    <w:rsid w:val="00113722"/>
    <w:rsid w:val="00113BB8"/>
    <w:rsid w:val="001141BC"/>
    <w:rsid w:val="0011427D"/>
    <w:rsid w:val="001143C1"/>
    <w:rsid w:val="0011443B"/>
    <w:rsid w:val="001145DF"/>
    <w:rsid w:val="00114874"/>
    <w:rsid w:val="00114C19"/>
    <w:rsid w:val="00114CE1"/>
    <w:rsid w:val="00114D42"/>
    <w:rsid w:val="00115D56"/>
    <w:rsid w:val="00116150"/>
    <w:rsid w:val="001162B8"/>
    <w:rsid w:val="00116BC0"/>
    <w:rsid w:val="00116DAD"/>
    <w:rsid w:val="00116E70"/>
    <w:rsid w:val="001170A1"/>
    <w:rsid w:val="0011722C"/>
    <w:rsid w:val="001172DA"/>
    <w:rsid w:val="00117372"/>
    <w:rsid w:val="001173F2"/>
    <w:rsid w:val="001174F2"/>
    <w:rsid w:val="00117B3D"/>
    <w:rsid w:val="0012004F"/>
    <w:rsid w:val="0012029C"/>
    <w:rsid w:val="00120550"/>
    <w:rsid w:val="00120C0D"/>
    <w:rsid w:val="00120CB5"/>
    <w:rsid w:val="00120EC6"/>
    <w:rsid w:val="00121038"/>
    <w:rsid w:val="00121619"/>
    <w:rsid w:val="00121623"/>
    <w:rsid w:val="001216A2"/>
    <w:rsid w:val="001216ED"/>
    <w:rsid w:val="00121742"/>
    <w:rsid w:val="00121838"/>
    <w:rsid w:val="001219FF"/>
    <w:rsid w:val="00121AFC"/>
    <w:rsid w:val="00121B06"/>
    <w:rsid w:val="00121C4A"/>
    <w:rsid w:val="00121F64"/>
    <w:rsid w:val="00122087"/>
    <w:rsid w:val="001220F4"/>
    <w:rsid w:val="00122246"/>
    <w:rsid w:val="001222BB"/>
    <w:rsid w:val="00122304"/>
    <w:rsid w:val="001223C0"/>
    <w:rsid w:val="0012253A"/>
    <w:rsid w:val="00122B5A"/>
    <w:rsid w:val="00122BA7"/>
    <w:rsid w:val="00122CA2"/>
    <w:rsid w:val="00122CFA"/>
    <w:rsid w:val="00122CFC"/>
    <w:rsid w:val="00122D28"/>
    <w:rsid w:val="00123350"/>
    <w:rsid w:val="001237F3"/>
    <w:rsid w:val="00123927"/>
    <w:rsid w:val="00123CCD"/>
    <w:rsid w:val="00123EB1"/>
    <w:rsid w:val="001244F4"/>
    <w:rsid w:val="001248A6"/>
    <w:rsid w:val="001249E8"/>
    <w:rsid w:val="001255A0"/>
    <w:rsid w:val="001255B4"/>
    <w:rsid w:val="00125C45"/>
    <w:rsid w:val="00125C84"/>
    <w:rsid w:val="00125E32"/>
    <w:rsid w:val="00125EDD"/>
    <w:rsid w:val="00125F07"/>
    <w:rsid w:val="00126053"/>
    <w:rsid w:val="0012663D"/>
    <w:rsid w:val="00126CE0"/>
    <w:rsid w:val="00126ED2"/>
    <w:rsid w:val="0012709F"/>
    <w:rsid w:val="0012773E"/>
    <w:rsid w:val="001277BB"/>
    <w:rsid w:val="00127F53"/>
    <w:rsid w:val="0013011D"/>
    <w:rsid w:val="00130410"/>
    <w:rsid w:val="0013047A"/>
    <w:rsid w:val="0013070E"/>
    <w:rsid w:val="00130871"/>
    <w:rsid w:val="00130887"/>
    <w:rsid w:val="00130938"/>
    <w:rsid w:val="00130E07"/>
    <w:rsid w:val="00130EB1"/>
    <w:rsid w:val="00131137"/>
    <w:rsid w:val="00131419"/>
    <w:rsid w:val="00131442"/>
    <w:rsid w:val="00131884"/>
    <w:rsid w:val="001319DD"/>
    <w:rsid w:val="00131DD8"/>
    <w:rsid w:val="00132163"/>
    <w:rsid w:val="001322C3"/>
    <w:rsid w:val="001328A9"/>
    <w:rsid w:val="0013290F"/>
    <w:rsid w:val="00132C99"/>
    <w:rsid w:val="00132F21"/>
    <w:rsid w:val="001330C1"/>
    <w:rsid w:val="0013341B"/>
    <w:rsid w:val="0013362D"/>
    <w:rsid w:val="00133D49"/>
    <w:rsid w:val="00133E09"/>
    <w:rsid w:val="0013419C"/>
    <w:rsid w:val="0013425A"/>
    <w:rsid w:val="0013451F"/>
    <w:rsid w:val="001347B4"/>
    <w:rsid w:val="00134CDB"/>
    <w:rsid w:val="00134D77"/>
    <w:rsid w:val="00134E4C"/>
    <w:rsid w:val="0013523E"/>
    <w:rsid w:val="00135298"/>
    <w:rsid w:val="00135305"/>
    <w:rsid w:val="00135851"/>
    <w:rsid w:val="001359E3"/>
    <w:rsid w:val="0013614B"/>
    <w:rsid w:val="001362FF"/>
    <w:rsid w:val="001363F9"/>
    <w:rsid w:val="00136684"/>
    <w:rsid w:val="00136B83"/>
    <w:rsid w:val="00137589"/>
    <w:rsid w:val="001376A7"/>
    <w:rsid w:val="001379AA"/>
    <w:rsid w:val="00137B1D"/>
    <w:rsid w:val="001403BB"/>
    <w:rsid w:val="00140921"/>
    <w:rsid w:val="00140D30"/>
    <w:rsid w:val="00141B2E"/>
    <w:rsid w:val="00141D8E"/>
    <w:rsid w:val="00141EBC"/>
    <w:rsid w:val="00141FA3"/>
    <w:rsid w:val="001420CA"/>
    <w:rsid w:val="00142C4C"/>
    <w:rsid w:val="00142C4F"/>
    <w:rsid w:val="00142C88"/>
    <w:rsid w:val="00142E0F"/>
    <w:rsid w:val="00142EBF"/>
    <w:rsid w:val="00143190"/>
    <w:rsid w:val="00143396"/>
    <w:rsid w:val="00143636"/>
    <w:rsid w:val="00143993"/>
    <w:rsid w:val="00143BA8"/>
    <w:rsid w:val="00143DB2"/>
    <w:rsid w:val="00143E0B"/>
    <w:rsid w:val="00144336"/>
    <w:rsid w:val="00144AF4"/>
    <w:rsid w:val="001451EF"/>
    <w:rsid w:val="001452E1"/>
    <w:rsid w:val="0014549A"/>
    <w:rsid w:val="0014558F"/>
    <w:rsid w:val="001460B5"/>
    <w:rsid w:val="00146369"/>
    <w:rsid w:val="00146676"/>
    <w:rsid w:val="001469A2"/>
    <w:rsid w:val="00146A56"/>
    <w:rsid w:val="00146C97"/>
    <w:rsid w:val="00146CFD"/>
    <w:rsid w:val="00146F62"/>
    <w:rsid w:val="00146F6F"/>
    <w:rsid w:val="001470C1"/>
    <w:rsid w:val="0014765D"/>
    <w:rsid w:val="00147CA6"/>
    <w:rsid w:val="00147DE4"/>
    <w:rsid w:val="00147FE9"/>
    <w:rsid w:val="00150054"/>
    <w:rsid w:val="00150086"/>
    <w:rsid w:val="001505C5"/>
    <w:rsid w:val="001508AC"/>
    <w:rsid w:val="00150B56"/>
    <w:rsid w:val="001511A2"/>
    <w:rsid w:val="001514AF"/>
    <w:rsid w:val="0015156F"/>
    <w:rsid w:val="00151635"/>
    <w:rsid w:val="001516FE"/>
    <w:rsid w:val="00151AC9"/>
    <w:rsid w:val="0015204A"/>
    <w:rsid w:val="00152148"/>
    <w:rsid w:val="00152185"/>
    <w:rsid w:val="0015221C"/>
    <w:rsid w:val="001523B4"/>
    <w:rsid w:val="00152417"/>
    <w:rsid w:val="00152613"/>
    <w:rsid w:val="00152CAA"/>
    <w:rsid w:val="00152CAB"/>
    <w:rsid w:val="00152E54"/>
    <w:rsid w:val="00152ED6"/>
    <w:rsid w:val="00153412"/>
    <w:rsid w:val="0015346E"/>
    <w:rsid w:val="00153502"/>
    <w:rsid w:val="0015368E"/>
    <w:rsid w:val="00153767"/>
    <w:rsid w:val="001538B3"/>
    <w:rsid w:val="0015393B"/>
    <w:rsid w:val="00153998"/>
    <w:rsid w:val="001539CD"/>
    <w:rsid w:val="00153A8B"/>
    <w:rsid w:val="00153AAB"/>
    <w:rsid w:val="00153D03"/>
    <w:rsid w:val="00154097"/>
    <w:rsid w:val="00154771"/>
    <w:rsid w:val="00154C62"/>
    <w:rsid w:val="00155142"/>
    <w:rsid w:val="001553BE"/>
    <w:rsid w:val="00155835"/>
    <w:rsid w:val="00155939"/>
    <w:rsid w:val="00155ACE"/>
    <w:rsid w:val="00155D11"/>
    <w:rsid w:val="00155DD3"/>
    <w:rsid w:val="00155F00"/>
    <w:rsid w:val="0015676F"/>
    <w:rsid w:val="00156A95"/>
    <w:rsid w:val="00156C44"/>
    <w:rsid w:val="001572B2"/>
    <w:rsid w:val="00157337"/>
    <w:rsid w:val="00157A16"/>
    <w:rsid w:val="00157BA0"/>
    <w:rsid w:val="00157E17"/>
    <w:rsid w:val="00157F9A"/>
    <w:rsid w:val="00157FD2"/>
    <w:rsid w:val="001606A1"/>
    <w:rsid w:val="0016093F"/>
    <w:rsid w:val="00160B00"/>
    <w:rsid w:val="00160C78"/>
    <w:rsid w:val="00160DBE"/>
    <w:rsid w:val="001611FC"/>
    <w:rsid w:val="001612E6"/>
    <w:rsid w:val="001612FF"/>
    <w:rsid w:val="001613E3"/>
    <w:rsid w:val="00161486"/>
    <w:rsid w:val="00161505"/>
    <w:rsid w:val="0016174A"/>
    <w:rsid w:val="001618DA"/>
    <w:rsid w:val="00161A47"/>
    <w:rsid w:val="00161DF5"/>
    <w:rsid w:val="00161EE3"/>
    <w:rsid w:val="00161FDA"/>
    <w:rsid w:val="001628BC"/>
    <w:rsid w:val="00162E8C"/>
    <w:rsid w:val="00162F16"/>
    <w:rsid w:val="0016304C"/>
    <w:rsid w:val="0016328A"/>
    <w:rsid w:val="001632EF"/>
    <w:rsid w:val="00163429"/>
    <w:rsid w:val="00163521"/>
    <w:rsid w:val="00163555"/>
    <w:rsid w:val="00163633"/>
    <w:rsid w:val="00163780"/>
    <w:rsid w:val="00163CF1"/>
    <w:rsid w:val="00163D91"/>
    <w:rsid w:val="0016428C"/>
    <w:rsid w:val="0016430F"/>
    <w:rsid w:val="00164647"/>
    <w:rsid w:val="00164792"/>
    <w:rsid w:val="00164823"/>
    <w:rsid w:val="0016497F"/>
    <w:rsid w:val="00164AA0"/>
    <w:rsid w:val="0016573E"/>
    <w:rsid w:val="00165A06"/>
    <w:rsid w:val="00165A81"/>
    <w:rsid w:val="00165B74"/>
    <w:rsid w:val="001661E7"/>
    <w:rsid w:val="001662A1"/>
    <w:rsid w:val="00166348"/>
    <w:rsid w:val="00166934"/>
    <w:rsid w:val="0016693C"/>
    <w:rsid w:val="00166DD5"/>
    <w:rsid w:val="00166DE5"/>
    <w:rsid w:val="0016704E"/>
    <w:rsid w:val="001679D8"/>
    <w:rsid w:val="00167DB7"/>
    <w:rsid w:val="00167F0B"/>
    <w:rsid w:val="00170063"/>
    <w:rsid w:val="001701CE"/>
    <w:rsid w:val="0017074C"/>
    <w:rsid w:val="0017078D"/>
    <w:rsid w:val="00170E48"/>
    <w:rsid w:val="00170ED5"/>
    <w:rsid w:val="001715EE"/>
    <w:rsid w:val="001716C3"/>
    <w:rsid w:val="00171732"/>
    <w:rsid w:val="00171D0C"/>
    <w:rsid w:val="00171D6A"/>
    <w:rsid w:val="00171F5E"/>
    <w:rsid w:val="00171FE8"/>
    <w:rsid w:val="001721A7"/>
    <w:rsid w:val="0017223B"/>
    <w:rsid w:val="00172510"/>
    <w:rsid w:val="001726FF"/>
    <w:rsid w:val="0017275B"/>
    <w:rsid w:val="00172CCE"/>
    <w:rsid w:val="00172DA0"/>
    <w:rsid w:val="001739A6"/>
    <w:rsid w:val="00173AC5"/>
    <w:rsid w:val="00173C7D"/>
    <w:rsid w:val="00173DBF"/>
    <w:rsid w:val="00173E58"/>
    <w:rsid w:val="00173FEA"/>
    <w:rsid w:val="00174385"/>
    <w:rsid w:val="00174722"/>
    <w:rsid w:val="00174B22"/>
    <w:rsid w:val="00174DB5"/>
    <w:rsid w:val="001755F9"/>
    <w:rsid w:val="001756A2"/>
    <w:rsid w:val="00175794"/>
    <w:rsid w:val="00175C5A"/>
    <w:rsid w:val="00175F10"/>
    <w:rsid w:val="001760A1"/>
    <w:rsid w:val="00176442"/>
    <w:rsid w:val="00176946"/>
    <w:rsid w:val="0017696A"/>
    <w:rsid w:val="0017696F"/>
    <w:rsid w:val="00176A4A"/>
    <w:rsid w:val="00177092"/>
    <w:rsid w:val="00177129"/>
    <w:rsid w:val="00177209"/>
    <w:rsid w:val="00177410"/>
    <w:rsid w:val="001776F1"/>
    <w:rsid w:val="00177878"/>
    <w:rsid w:val="00177FD9"/>
    <w:rsid w:val="0018001C"/>
    <w:rsid w:val="00180F71"/>
    <w:rsid w:val="001811B8"/>
    <w:rsid w:val="001812E6"/>
    <w:rsid w:val="001815EC"/>
    <w:rsid w:val="00181EDD"/>
    <w:rsid w:val="00182182"/>
    <w:rsid w:val="001821AC"/>
    <w:rsid w:val="00182651"/>
    <w:rsid w:val="00182691"/>
    <w:rsid w:val="00182A82"/>
    <w:rsid w:val="00182BC2"/>
    <w:rsid w:val="00182BE5"/>
    <w:rsid w:val="00182D7C"/>
    <w:rsid w:val="00182E79"/>
    <w:rsid w:val="001830A3"/>
    <w:rsid w:val="001834DC"/>
    <w:rsid w:val="001838E3"/>
    <w:rsid w:val="00183A5F"/>
    <w:rsid w:val="00183AFC"/>
    <w:rsid w:val="00183B76"/>
    <w:rsid w:val="00183ECB"/>
    <w:rsid w:val="00184172"/>
    <w:rsid w:val="0018444E"/>
    <w:rsid w:val="001846C9"/>
    <w:rsid w:val="001848D2"/>
    <w:rsid w:val="00184BEB"/>
    <w:rsid w:val="00184F3D"/>
    <w:rsid w:val="001853A8"/>
    <w:rsid w:val="0018550D"/>
    <w:rsid w:val="00185892"/>
    <w:rsid w:val="00185B15"/>
    <w:rsid w:val="00186155"/>
    <w:rsid w:val="001863FE"/>
    <w:rsid w:val="001864E6"/>
    <w:rsid w:val="0018654B"/>
    <w:rsid w:val="001865F8"/>
    <w:rsid w:val="00186666"/>
    <w:rsid w:val="00186759"/>
    <w:rsid w:val="001867F8"/>
    <w:rsid w:val="00186AA4"/>
    <w:rsid w:val="00186AA9"/>
    <w:rsid w:val="00186F1E"/>
    <w:rsid w:val="00187270"/>
    <w:rsid w:val="00187650"/>
    <w:rsid w:val="001879AF"/>
    <w:rsid w:val="00187A3F"/>
    <w:rsid w:val="00187B52"/>
    <w:rsid w:val="00187B56"/>
    <w:rsid w:val="00187C7B"/>
    <w:rsid w:val="00187DD6"/>
    <w:rsid w:val="00187E38"/>
    <w:rsid w:val="00187E93"/>
    <w:rsid w:val="00187F4A"/>
    <w:rsid w:val="00190037"/>
    <w:rsid w:val="001907DA"/>
    <w:rsid w:val="00191044"/>
    <w:rsid w:val="001912BD"/>
    <w:rsid w:val="0019177D"/>
    <w:rsid w:val="00191FBC"/>
    <w:rsid w:val="0019253B"/>
    <w:rsid w:val="00192CC8"/>
    <w:rsid w:val="00192CE5"/>
    <w:rsid w:val="00192E5B"/>
    <w:rsid w:val="00192E94"/>
    <w:rsid w:val="00192EEF"/>
    <w:rsid w:val="0019301C"/>
    <w:rsid w:val="00193219"/>
    <w:rsid w:val="0019339B"/>
    <w:rsid w:val="001934AB"/>
    <w:rsid w:val="00193535"/>
    <w:rsid w:val="001935FF"/>
    <w:rsid w:val="00193638"/>
    <w:rsid w:val="00193E42"/>
    <w:rsid w:val="0019419C"/>
    <w:rsid w:val="001943E4"/>
    <w:rsid w:val="00194526"/>
    <w:rsid w:val="0019492D"/>
    <w:rsid w:val="00194B74"/>
    <w:rsid w:val="00194B9D"/>
    <w:rsid w:val="00194B9F"/>
    <w:rsid w:val="00195219"/>
    <w:rsid w:val="0019543C"/>
    <w:rsid w:val="0019577F"/>
    <w:rsid w:val="00195813"/>
    <w:rsid w:val="001958C8"/>
    <w:rsid w:val="00195B56"/>
    <w:rsid w:val="00195CD5"/>
    <w:rsid w:val="00195FBC"/>
    <w:rsid w:val="00195FD4"/>
    <w:rsid w:val="00196157"/>
    <w:rsid w:val="00196323"/>
    <w:rsid w:val="001966F3"/>
    <w:rsid w:val="00196794"/>
    <w:rsid w:val="001967C1"/>
    <w:rsid w:val="001969F5"/>
    <w:rsid w:val="00196D0D"/>
    <w:rsid w:val="00197287"/>
    <w:rsid w:val="0019729D"/>
    <w:rsid w:val="00197C56"/>
    <w:rsid w:val="001A02F6"/>
    <w:rsid w:val="001A03EF"/>
    <w:rsid w:val="001A0497"/>
    <w:rsid w:val="001A0539"/>
    <w:rsid w:val="001A09AA"/>
    <w:rsid w:val="001A09E7"/>
    <w:rsid w:val="001A0C67"/>
    <w:rsid w:val="001A1039"/>
    <w:rsid w:val="001A1102"/>
    <w:rsid w:val="001A1160"/>
    <w:rsid w:val="001A1304"/>
    <w:rsid w:val="001A142D"/>
    <w:rsid w:val="001A1698"/>
    <w:rsid w:val="001A1723"/>
    <w:rsid w:val="001A1736"/>
    <w:rsid w:val="001A2734"/>
    <w:rsid w:val="001A2830"/>
    <w:rsid w:val="001A3115"/>
    <w:rsid w:val="001A3594"/>
    <w:rsid w:val="001A3612"/>
    <w:rsid w:val="001A3A7E"/>
    <w:rsid w:val="001A42CE"/>
    <w:rsid w:val="001A435D"/>
    <w:rsid w:val="001A469E"/>
    <w:rsid w:val="001A4FF4"/>
    <w:rsid w:val="001A501C"/>
    <w:rsid w:val="001A536E"/>
    <w:rsid w:val="001A5480"/>
    <w:rsid w:val="001A5785"/>
    <w:rsid w:val="001A5937"/>
    <w:rsid w:val="001A5F70"/>
    <w:rsid w:val="001A60C3"/>
    <w:rsid w:val="001A6207"/>
    <w:rsid w:val="001A628C"/>
    <w:rsid w:val="001A6596"/>
    <w:rsid w:val="001A670E"/>
    <w:rsid w:val="001A6F39"/>
    <w:rsid w:val="001A6F4B"/>
    <w:rsid w:val="001A6F70"/>
    <w:rsid w:val="001A70D6"/>
    <w:rsid w:val="001A71B6"/>
    <w:rsid w:val="001A7232"/>
    <w:rsid w:val="001A7977"/>
    <w:rsid w:val="001A79EE"/>
    <w:rsid w:val="001A7BDD"/>
    <w:rsid w:val="001A7D9E"/>
    <w:rsid w:val="001B0342"/>
    <w:rsid w:val="001B0778"/>
    <w:rsid w:val="001B0D64"/>
    <w:rsid w:val="001B10A6"/>
    <w:rsid w:val="001B10DF"/>
    <w:rsid w:val="001B11D0"/>
    <w:rsid w:val="001B1297"/>
    <w:rsid w:val="001B1658"/>
    <w:rsid w:val="001B1684"/>
    <w:rsid w:val="001B1C17"/>
    <w:rsid w:val="001B1D6A"/>
    <w:rsid w:val="001B1D8B"/>
    <w:rsid w:val="001B1FBD"/>
    <w:rsid w:val="001B2410"/>
    <w:rsid w:val="001B2424"/>
    <w:rsid w:val="001B2517"/>
    <w:rsid w:val="001B27CA"/>
    <w:rsid w:val="001B306F"/>
    <w:rsid w:val="001B3172"/>
    <w:rsid w:val="001B3251"/>
    <w:rsid w:val="001B3300"/>
    <w:rsid w:val="001B4130"/>
    <w:rsid w:val="001B43BD"/>
    <w:rsid w:val="001B4453"/>
    <w:rsid w:val="001B4752"/>
    <w:rsid w:val="001B4A1E"/>
    <w:rsid w:val="001B4AF1"/>
    <w:rsid w:val="001B579E"/>
    <w:rsid w:val="001B5C77"/>
    <w:rsid w:val="001B6113"/>
    <w:rsid w:val="001B6118"/>
    <w:rsid w:val="001B6569"/>
    <w:rsid w:val="001B65C6"/>
    <w:rsid w:val="001B66B4"/>
    <w:rsid w:val="001B6D04"/>
    <w:rsid w:val="001B6FFB"/>
    <w:rsid w:val="001B70E2"/>
    <w:rsid w:val="001B70EA"/>
    <w:rsid w:val="001B733F"/>
    <w:rsid w:val="001B734D"/>
    <w:rsid w:val="001B74D2"/>
    <w:rsid w:val="001B750E"/>
    <w:rsid w:val="001B77BC"/>
    <w:rsid w:val="001B7E3C"/>
    <w:rsid w:val="001B7F2E"/>
    <w:rsid w:val="001C0001"/>
    <w:rsid w:val="001C0096"/>
    <w:rsid w:val="001C0111"/>
    <w:rsid w:val="001C0301"/>
    <w:rsid w:val="001C03A0"/>
    <w:rsid w:val="001C0B72"/>
    <w:rsid w:val="001C0BB3"/>
    <w:rsid w:val="001C0D37"/>
    <w:rsid w:val="001C108E"/>
    <w:rsid w:val="001C1269"/>
    <w:rsid w:val="001C17A9"/>
    <w:rsid w:val="001C19A5"/>
    <w:rsid w:val="001C1AAF"/>
    <w:rsid w:val="001C1CC0"/>
    <w:rsid w:val="001C23D5"/>
    <w:rsid w:val="001C26EA"/>
    <w:rsid w:val="001C2D7C"/>
    <w:rsid w:val="001C2EC7"/>
    <w:rsid w:val="001C2FCD"/>
    <w:rsid w:val="001C3152"/>
    <w:rsid w:val="001C39BE"/>
    <w:rsid w:val="001C467F"/>
    <w:rsid w:val="001C4B4D"/>
    <w:rsid w:val="001C4CD9"/>
    <w:rsid w:val="001C4D90"/>
    <w:rsid w:val="001C4E51"/>
    <w:rsid w:val="001C5024"/>
    <w:rsid w:val="001C503E"/>
    <w:rsid w:val="001C54DE"/>
    <w:rsid w:val="001C57C6"/>
    <w:rsid w:val="001C5B06"/>
    <w:rsid w:val="001C5DD6"/>
    <w:rsid w:val="001C626D"/>
    <w:rsid w:val="001C629B"/>
    <w:rsid w:val="001C6408"/>
    <w:rsid w:val="001C6924"/>
    <w:rsid w:val="001C6AEE"/>
    <w:rsid w:val="001C6BE0"/>
    <w:rsid w:val="001C6FDC"/>
    <w:rsid w:val="001C7167"/>
    <w:rsid w:val="001C71E0"/>
    <w:rsid w:val="001C7583"/>
    <w:rsid w:val="001C7E0F"/>
    <w:rsid w:val="001D0061"/>
    <w:rsid w:val="001D0158"/>
    <w:rsid w:val="001D0169"/>
    <w:rsid w:val="001D02DD"/>
    <w:rsid w:val="001D0813"/>
    <w:rsid w:val="001D0935"/>
    <w:rsid w:val="001D0CE5"/>
    <w:rsid w:val="001D108F"/>
    <w:rsid w:val="001D1246"/>
    <w:rsid w:val="001D143F"/>
    <w:rsid w:val="001D1825"/>
    <w:rsid w:val="001D190E"/>
    <w:rsid w:val="001D1951"/>
    <w:rsid w:val="001D1D0D"/>
    <w:rsid w:val="001D1DCB"/>
    <w:rsid w:val="001D1E26"/>
    <w:rsid w:val="001D2370"/>
    <w:rsid w:val="001D23FC"/>
    <w:rsid w:val="001D256F"/>
    <w:rsid w:val="001D2643"/>
    <w:rsid w:val="001D2680"/>
    <w:rsid w:val="001D268A"/>
    <w:rsid w:val="001D2709"/>
    <w:rsid w:val="001D27D4"/>
    <w:rsid w:val="001D2909"/>
    <w:rsid w:val="001D2DEA"/>
    <w:rsid w:val="001D2E71"/>
    <w:rsid w:val="001D31D5"/>
    <w:rsid w:val="001D3264"/>
    <w:rsid w:val="001D3520"/>
    <w:rsid w:val="001D3778"/>
    <w:rsid w:val="001D3899"/>
    <w:rsid w:val="001D38A6"/>
    <w:rsid w:val="001D394E"/>
    <w:rsid w:val="001D3C24"/>
    <w:rsid w:val="001D4086"/>
    <w:rsid w:val="001D4710"/>
    <w:rsid w:val="001D4E82"/>
    <w:rsid w:val="001D5065"/>
    <w:rsid w:val="001D50B4"/>
    <w:rsid w:val="001D557B"/>
    <w:rsid w:val="001D56BB"/>
    <w:rsid w:val="001D5B62"/>
    <w:rsid w:val="001D5D0C"/>
    <w:rsid w:val="001D61ED"/>
    <w:rsid w:val="001D638F"/>
    <w:rsid w:val="001D6410"/>
    <w:rsid w:val="001D65F4"/>
    <w:rsid w:val="001D6634"/>
    <w:rsid w:val="001D692A"/>
    <w:rsid w:val="001D6FD2"/>
    <w:rsid w:val="001D721D"/>
    <w:rsid w:val="001D724F"/>
    <w:rsid w:val="001D72C3"/>
    <w:rsid w:val="001D7F24"/>
    <w:rsid w:val="001D7F78"/>
    <w:rsid w:val="001E013E"/>
    <w:rsid w:val="001E050D"/>
    <w:rsid w:val="001E0579"/>
    <w:rsid w:val="001E0657"/>
    <w:rsid w:val="001E0875"/>
    <w:rsid w:val="001E0DC4"/>
    <w:rsid w:val="001E105E"/>
    <w:rsid w:val="001E1296"/>
    <w:rsid w:val="001E12D6"/>
    <w:rsid w:val="001E16D8"/>
    <w:rsid w:val="001E1D91"/>
    <w:rsid w:val="001E239F"/>
    <w:rsid w:val="001E2535"/>
    <w:rsid w:val="001E280B"/>
    <w:rsid w:val="001E2BEC"/>
    <w:rsid w:val="001E2C70"/>
    <w:rsid w:val="001E2CD2"/>
    <w:rsid w:val="001E2F19"/>
    <w:rsid w:val="001E316F"/>
    <w:rsid w:val="001E34CD"/>
    <w:rsid w:val="001E35A9"/>
    <w:rsid w:val="001E3630"/>
    <w:rsid w:val="001E37FC"/>
    <w:rsid w:val="001E3AC3"/>
    <w:rsid w:val="001E3CC3"/>
    <w:rsid w:val="001E3D1D"/>
    <w:rsid w:val="001E44E2"/>
    <w:rsid w:val="001E452E"/>
    <w:rsid w:val="001E463D"/>
    <w:rsid w:val="001E4A90"/>
    <w:rsid w:val="001E4D16"/>
    <w:rsid w:val="001E4F31"/>
    <w:rsid w:val="001E51A5"/>
    <w:rsid w:val="001E5405"/>
    <w:rsid w:val="001E55CE"/>
    <w:rsid w:val="001E6153"/>
    <w:rsid w:val="001E6387"/>
    <w:rsid w:val="001E6481"/>
    <w:rsid w:val="001E6655"/>
    <w:rsid w:val="001E6B5F"/>
    <w:rsid w:val="001E7029"/>
    <w:rsid w:val="001E7C99"/>
    <w:rsid w:val="001E7E6B"/>
    <w:rsid w:val="001F03B5"/>
    <w:rsid w:val="001F0703"/>
    <w:rsid w:val="001F073C"/>
    <w:rsid w:val="001F1267"/>
    <w:rsid w:val="001F140F"/>
    <w:rsid w:val="001F1420"/>
    <w:rsid w:val="001F155C"/>
    <w:rsid w:val="001F189D"/>
    <w:rsid w:val="001F1B21"/>
    <w:rsid w:val="001F1B77"/>
    <w:rsid w:val="001F1C1E"/>
    <w:rsid w:val="001F2280"/>
    <w:rsid w:val="001F23D0"/>
    <w:rsid w:val="001F2A37"/>
    <w:rsid w:val="001F2DD8"/>
    <w:rsid w:val="001F30A8"/>
    <w:rsid w:val="001F3364"/>
    <w:rsid w:val="001F340A"/>
    <w:rsid w:val="001F363D"/>
    <w:rsid w:val="001F3AA3"/>
    <w:rsid w:val="001F3C3C"/>
    <w:rsid w:val="001F3FA4"/>
    <w:rsid w:val="001F40E7"/>
    <w:rsid w:val="001F4210"/>
    <w:rsid w:val="001F43F0"/>
    <w:rsid w:val="001F46AD"/>
    <w:rsid w:val="001F474F"/>
    <w:rsid w:val="001F47A3"/>
    <w:rsid w:val="001F4895"/>
    <w:rsid w:val="001F4919"/>
    <w:rsid w:val="001F519F"/>
    <w:rsid w:val="001F51D8"/>
    <w:rsid w:val="001F5450"/>
    <w:rsid w:val="001F56EC"/>
    <w:rsid w:val="001F5A23"/>
    <w:rsid w:val="001F5A3A"/>
    <w:rsid w:val="001F5B8D"/>
    <w:rsid w:val="001F5BE4"/>
    <w:rsid w:val="001F5C6B"/>
    <w:rsid w:val="001F5C86"/>
    <w:rsid w:val="001F5CF2"/>
    <w:rsid w:val="001F5F05"/>
    <w:rsid w:val="001F618F"/>
    <w:rsid w:val="001F6394"/>
    <w:rsid w:val="001F648E"/>
    <w:rsid w:val="001F6773"/>
    <w:rsid w:val="001F6780"/>
    <w:rsid w:val="001F68BE"/>
    <w:rsid w:val="001F6A1A"/>
    <w:rsid w:val="001F6C80"/>
    <w:rsid w:val="001F6D03"/>
    <w:rsid w:val="001F6DB5"/>
    <w:rsid w:val="001F6F64"/>
    <w:rsid w:val="001F70C0"/>
    <w:rsid w:val="001F7552"/>
    <w:rsid w:val="001F7667"/>
    <w:rsid w:val="001F7FE8"/>
    <w:rsid w:val="002003D0"/>
    <w:rsid w:val="0020043A"/>
    <w:rsid w:val="002004CA"/>
    <w:rsid w:val="0020051F"/>
    <w:rsid w:val="00200A7E"/>
    <w:rsid w:val="00200DAD"/>
    <w:rsid w:val="00200E3A"/>
    <w:rsid w:val="00200FC1"/>
    <w:rsid w:val="0020108F"/>
    <w:rsid w:val="00201773"/>
    <w:rsid w:val="0020190F"/>
    <w:rsid w:val="00201942"/>
    <w:rsid w:val="00201CE2"/>
    <w:rsid w:val="00201FDD"/>
    <w:rsid w:val="002029D4"/>
    <w:rsid w:val="00202AB5"/>
    <w:rsid w:val="00202B3E"/>
    <w:rsid w:val="00202CC3"/>
    <w:rsid w:val="002030E3"/>
    <w:rsid w:val="00203287"/>
    <w:rsid w:val="002035B1"/>
    <w:rsid w:val="002038D8"/>
    <w:rsid w:val="00203A09"/>
    <w:rsid w:val="00203D30"/>
    <w:rsid w:val="00203E91"/>
    <w:rsid w:val="00204752"/>
    <w:rsid w:val="00204A94"/>
    <w:rsid w:val="00204B6E"/>
    <w:rsid w:val="00204C89"/>
    <w:rsid w:val="00204D90"/>
    <w:rsid w:val="00205420"/>
    <w:rsid w:val="00205510"/>
    <w:rsid w:val="00205566"/>
    <w:rsid w:val="00205644"/>
    <w:rsid w:val="00205688"/>
    <w:rsid w:val="00205855"/>
    <w:rsid w:val="00205ECD"/>
    <w:rsid w:val="00206061"/>
    <w:rsid w:val="002063BC"/>
    <w:rsid w:val="00206658"/>
    <w:rsid w:val="002066F7"/>
    <w:rsid w:val="0020677A"/>
    <w:rsid w:val="002079C0"/>
    <w:rsid w:val="00207BAB"/>
    <w:rsid w:val="002103C4"/>
    <w:rsid w:val="00211380"/>
    <w:rsid w:val="00211441"/>
    <w:rsid w:val="00211A45"/>
    <w:rsid w:val="00211A46"/>
    <w:rsid w:val="00211ADA"/>
    <w:rsid w:val="00211DCC"/>
    <w:rsid w:val="00212202"/>
    <w:rsid w:val="002123D4"/>
    <w:rsid w:val="00212419"/>
    <w:rsid w:val="00212969"/>
    <w:rsid w:val="00212B3C"/>
    <w:rsid w:val="00212C4E"/>
    <w:rsid w:val="002130F1"/>
    <w:rsid w:val="0021336C"/>
    <w:rsid w:val="0021378E"/>
    <w:rsid w:val="002137A7"/>
    <w:rsid w:val="00213AC7"/>
    <w:rsid w:val="00213B8B"/>
    <w:rsid w:val="00213C48"/>
    <w:rsid w:val="00213E99"/>
    <w:rsid w:val="002142E9"/>
    <w:rsid w:val="00214491"/>
    <w:rsid w:val="00214D10"/>
    <w:rsid w:val="00214D42"/>
    <w:rsid w:val="00214D9A"/>
    <w:rsid w:val="0021549D"/>
    <w:rsid w:val="0021556D"/>
    <w:rsid w:val="00215845"/>
    <w:rsid w:val="00216214"/>
    <w:rsid w:val="0021677B"/>
    <w:rsid w:val="00216993"/>
    <w:rsid w:val="002169B8"/>
    <w:rsid w:val="00216A2E"/>
    <w:rsid w:val="00216B68"/>
    <w:rsid w:val="00216ED6"/>
    <w:rsid w:val="002174F6"/>
    <w:rsid w:val="00217918"/>
    <w:rsid w:val="00217C57"/>
    <w:rsid w:val="002201B5"/>
    <w:rsid w:val="002201D3"/>
    <w:rsid w:val="002206C6"/>
    <w:rsid w:val="0022099A"/>
    <w:rsid w:val="002210BD"/>
    <w:rsid w:val="002210D2"/>
    <w:rsid w:val="002215AC"/>
    <w:rsid w:val="002216BC"/>
    <w:rsid w:val="002218DD"/>
    <w:rsid w:val="00221A3B"/>
    <w:rsid w:val="00221AF1"/>
    <w:rsid w:val="00221C10"/>
    <w:rsid w:val="00221DC6"/>
    <w:rsid w:val="00221FC7"/>
    <w:rsid w:val="00222013"/>
    <w:rsid w:val="00222020"/>
    <w:rsid w:val="0022235F"/>
    <w:rsid w:val="002226CB"/>
    <w:rsid w:val="00222996"/>
    <w:rsid w:val="00222B05"/>
    <w:rsid w:val="00222D67"/>
    <w:rsid w:val="0022323E"/>
    <w:rsid w:val="002234BE"/>
    <w:rsid w:val="0022355C"/>
    <w:rsid w:val="00223AF6"/>
    <w:rsid w:val="00223B45"/>
    <w:rsid w:val="00223B9C"/>
    <w:rsid w:val="00223EF5"/>
    <w:rsid w:val="00224043"/>
    <w:rsid w:val="002241D1"/>
    <w:rsid w:val="00224378"/>
    <w:rsid w:val="00224446"/>
    <w:rsid w:val="002246FF"/>
    <w:rsid w:val="00224984"/>
    <w:rsid w:val="00224E6F"/>
    <w:rsid w:val="00224FE2"/>
    <w:rsid w:val="002253EF"/>
    <w:rsid w:val="00225912"/>
    <w:rsid w:val="00225A2F"/>
    <w:rsid w:val="00225A72"/>
    <w:rsid w:val="00225B0F"/>
    <w:rsid w:val="0022625C"/>
    <w:rsid w:val="002268E7"/>
    <w:rsid w:val="00226B47"/>
    <w:rsid w:val="00226B76"/>
    <w:rsid w:val="002271D4"/>
    <w:rsid w:val="002275F7"/>
    <w:rsid w:val="0022779A"/>
    <w:rsid w:val="002279B1"/>
    <w:rsid w:val="00227A3F"/>
    <w:rsid w:val="00227CE2"/>
    <w:rsid w:val="00227F26"/>
    <w:rsid w:val="0023076C"/>
    <w:rsid w:val="0023076E"/>
    <w:rsid w:val="00230BE8"/>
    <w:rsid w:val="0023138C"/>
    <w:rsid w:val="00231471"/>
    <w:rsid w:val="002314D9"/>
    <w:rsid w:val="002316A1"/>
    <w:rsid w:val="002316CB"/>
    <w:rsid w:val="00231706"/>
    <w:rsid w:val="00231827"/>
    <w:rsid w:val="002318E6"/>
    <w:rsid w:val="002319CE"/>
    <w:rsid w:val="00231B19"/>
    <w:rsid w:val="00231B26"/>
    <w:rsid w:val="00231DA1"/>
    <w:rsid w:val="00231E62"/>
    <w:rsid w:val="00232200"/>
    <w:rsid w:val="00232298"/>
    <w:rsid w:val="00232365"/>
    <w:rsid w:val="002324EA"/>
    <w:rsid w:val="002324EF"/>
    <w:rsid w:val="0023269B"/>
    <w:rsid w:val="00232720"/>
    <w:rsid w:val="00232D36"/>
    <w:rsid w:val="00232E99"/>
    <w:rsid w:val="0023325B"/>
    <w:rsid w:val="002336BD"/>
    <w:rsid w:val="00233723"/>
    <w:rsid w:val="00233C87"/>
    <w:rsid w:val="00233D93"/>
    <w:rsid w:val="0023461E"/>
    <w:rsid w:val="0023491F"/>
    <w:rsid w:val="00234A95"/>
    <w:rsid w:val="00234D5F"/>
    <w:rsid w:val="00234EB0"/>
    <w:rsid w:val="00234EBD"/>
    <w:rsid w:val="00235700"/>
    <w:rsid w:val="00235709"/>
    <w:rsid w:val="0023598D"/>
    <w:rsid w:val="00235E31"/>
    <w:rsid w:val="002360D6"/>
    <w:rsid w:val="002362D3"/>
    <w:rsid w:val="00236388"/>
    <w:rsid w:val="002363A7"/>
    <w:rsid w:val="0023678C"/>
    <w:rsid w:val="00236CD2"/>
    <w:rsid w:val="00237430"/>
    <w:rsid w:val="0023761B"/>
    <w:rsid w:val="002378F0"/>
    <w:rsid w:val="00237958"/>
    <w:rsid w:val="00237A63"/>
    <w:rsid w:val="00237BF0"/>
    <w:rsid w:val="00237D87"/>
    <w:rsid w:val="002402A7"/>
    <w:rsid w:val="0024042C"/>
    <w:rsid w:val="00240718"/>
    <w:rsid w:val="0024088A"/>
    <w:rsid w:val="002409F3"/>
    <w:rsid w:val="00240A82"/>
    <w:rsid w:val="00240ED9"/>
    <w:rsid w:val="00241B8E"/>
    <w:rsid w:val="002423E1"/>
    <w:rsid w:val="00242576"/>
    <w:rsid w:val="002426A9"/>
    <w:rsid w:val="00242799"/>
    <w:rsid w:val="00243006"/>
    <w:rsid w:val="0024385C"/>
    <w:rsid w:val="00243E70"/>
    <w:rsid w:val="00243F99"/>
    <w:rsid w:val="00244499"/>
    <w:rsid w:val="00244594"/>
    <w:rsid w:val="00244725"/>
    <w:rsid w:val="002447B8"/>
    <w:rsid w:val="00244825"/>
    <w:rsid w:val="00244F2B"/>
    <w:rsid w:val="00244F31"/>
    <w:rsid w:val="00244F9F"/>
    <w:rsid w:val="00245012"/>
    <w:rsid w:val="00245351"/>
    <w:rsid w:val="0024619F"/>
    <w:rsid w:val="002465BE"/>
    <w:rsid w:val="00246686"/>
    <w:rsid w:val="002466FC"/>
    <w:rsid w:val="002469BB"/>
    <w:rsid w:val="00246BD5"/>
    <w:rsid w:val="0024763F"/>
    <w:rsid w:val="002478B3"/>
    <w:rsid w:val="00247B1F"/>
    <w:rsid w:val="00247D0D"/>
    <w:rsid w:val="00247E9C"/>
    <w:rsid w:val="002502E5"/>
    <w:rsid w:val="002506C7"/>
    <w:rsid w:val="002507C7"/>
    <w:rsid w:val="00250992"/>
    <w:rsid w:val="00250C72"/>
    <w:rsid w:val="002512E0"/>
    <w:rsid w:val="0025158E"/>
    <w:rsid w:val="002515B5"/>
    <w:rsid w:val="00251712"/>
    <w:rsid w:val="002518A6"/>
    <w:rsid w:val="002519B1"/>
    <w:rsid w:val="00251BEE"/>
    <w:rsid w:val="00252C89"/>
    <w:rsid w:val="00253483"/>
    <w:rsid w:val="002534D2"/>
    <w:rsid w:val="00253A14"/>
    <w:rsid w:val="00253BED"/>
    <w:rsid w:val="0025423A"/>
    <w:rsid w:val="0025430B"/>
    <w:rsid w:val="0025432E"/>
    <w:rsid w:val="0025473B"/>
    <w:rsid w:val="0025486E"/>
    <w:rsid w:val="0025490D"/>
    <w:rsid w:val="00254A1D"/>
    <w:rsid w:val="00254EE6"/>
    <w:rsid w:val="00254EF8"/>
    <w:rsid w:val="002551B7"/>
    <w:rsid w:val="00255282"/>
    <w:rsid w:val="0025543E"/>
    <w:rsid w:val="00255442"/>
    <w:rsid w:val="0025571C"/>
    <w:rsid w:val="00255BC4"/>
    <w:rsid w:val="00255CF2"/>
    <w:rsid w:val="002563D5"/>
    <w:rsid w:val="002563F9"/>
    <w:rsid w:val="002564A3"/>
    <w:rsid w:val="002568F2"/>
    <w:rsid w:val="00256F26"/>
    <w:rsid w:val="002573B6"/>
    <w:rsid w:val="00257F66"/>
    <w:rsid w:val="00260263"/>
    <w:rsid w:val="0026089B"/>
    <w:rsid w:val="0026097C"/>
    <w:rsid w:val="00260A64"/>
    <w:rsid w:val="00260EAB"/>
    <w:rsid w:val="0026144F"/>
    <w:rsid w:val="00261871"/>
    <w:rsid w:val="00261A48"/>
    <w:rsid w:val="00261D15"/>
    <w:rsid w:val="002623D4"/>
    <w:rsid w:val="002624ED"/>
    <w:rsid w:val="0026324E"/>
    <w:rsid w:val="002634C2"/>
    <w:rsid w:val="002638AB"/>
    <w:rsid w:val="00263F2B"/>
    <w:rsid w:val="00264050"/>
    <w:rsid w:val="00264120"/>
    <w:rsid w:val="00264522"/>
    <w:rsid w:val="0026470D"/>
    <w:rsid w:val="00264ABA"/>
    <w:rsid w:val="00265612"/>
    <w:rsid w:val="002659D8"/>
    <w:rsid w:val="002659EA"/>
    <w:rsid w:val="00265A66"/>
    <w:rsid w:val="00265A90"/>
    <w:rsid w:val="00265CC0"/>
    <w:rsid w:val="00266247"/>
    <w:rsid w:val="00266401"/>
    <w:rsid w:val="0026668F"/>
    <w:rsid w:val="0026681C"/>
    <w:rsid w:val="00266A17"/>
    <w:rsid w:val="00266C27"/>
    <w:rsid w:val="00266E15"/>
    <w:rsid w:val="00267420"/>
    <w:rsid w:val="0026762D"/>
    <w:rsid w:val="0026769A"/>
    <w:rsid w:val="00267838"/>
    <w:rsid w:val="00267D34"/>
    <w:rsid w:val="00267F8B"/>
    <w:rsid w:val="0027011E"/>
    <w:rsid w:val="00270165"/>
    <w:rsid w:val="0027038C"/>
    <w:rsid w:val="0027069C"/>
    <w:rsid w:val="00270A4D"/>
    <w:rsid w:val="00270B1D"/>
    <w:rsid w:val="00270F55"/>
    <w:rsid w:val="00270F8B"/>
    <w:rsid w:val="00271513"/>
    <w:rsid w:val="00271730"/>
    <w:rsid w:val="00271810"/>
    <w:rsid w:val="0027186B"/>
    <w:rsid w:val="00271A9C"/>
    <w:rsid w:val="00271EF4"/>
    <w:rsid w:val="0027271F"/>
    <w:rsid w:val="00272894"/>
    <w:rsid w:val="00272B3E"/>
    <w:rsid w:val="00272D07"/>
    <w:rsid w:val="00272F57"/>
    <w:rsid w:val="00273124"/>
    <w:rsid w:val="002732CB"/>
    <w:rsid w:val="00273581"/>
    <w:rsid w:val="00273744"/>
    <w:rsid w:val="00273846"/>
    <w:rsid w:val="00273911"/>
    <w:rsid w:val="00273C68"/>
    <w:rsid w:val="0027418B"/>
    <w:rsid w:val="00274265"/>
    <w:rsid w:val="00274603"/>
    <w:rsid w:val="002746D9"/>
    <w:rsid w:val="00274749"/>
    <w:rsid w:val="00274800"/>
    <w:rsid w:val="002748CA"/>
    <w:rsid w:val="00274950"/>
    <w:rsid w:val="00274BCC"/>
    <w:rsid w:val="00274D86"/>
    <w:rsid w:val="00275046"/>
    <w:rsid w:val="00275187"/>
    <w:rsid w:val="0027522A"/>
    <w:rsid w:val="002757B4"/>
    <w:rsid w:val="00275B03"/>
    <w:rsid w:val="00275CA1"/>
    <w:rsid w:val="00275F51"/>
    <w:rsid w:val="00276617"/>
    <w:rsid w:val="002768B0"/>
    <w:rsid w:val="002769A3"/>
    <w:rsid w:val="00276A85"/>
    <w:rsid w:val="00276D3D"/>
    <w:rsid w:val="00277208"/>
    <w:rsid w:val="00277506"/>
    <w:rsid w:val="00277539"/>
    <w:rsid w:val="002778B0"/>
    <w:rsid w:val="002779E7"/>
    <w:rsid w:val="00277F08"/>
    <w:rsid w:val="0028037F"/>
    <w:rsid w:val="0028078B"/>
    <w:rsid w:val="00280AE7"/>
    <w:rsid w:val="00280B9C"/>
    <w:rsid w:val="00280BC6"/>
    <w:rsid w:val="00281038"/>
    <w:rsid w:val="00281049"/>
    <w:rsid w:val="002812F6"/>
    <w:rsid w:val="00281784"/>
    <w:rsid w:val="00281813"/>
    <w:rsid w:val="0028184A"/>
    <w:rsid w:val="00281A2C"/>
    <w:rsid w:val="00281F6A"/>
    <w:rsid w:val="00281F81"/>
    <w:rsid w:val="00282333"/>
    <w:rsid w:val="00282712"/>
    <w:rsid w:val="002828BA"/>
    <w:rsid w:val="002829E5"/>
    <w:rsid w:val="00282AE5"/>
    <w:rsid w:val="00282D06"/>
    <w:rsid w:val="00283068"/>
    <w:rsid w:val="00283276"/>
    <w:rsid w:val="002833F8"/>
    <w:rsid w:val="002837E4"/>
    <w:rsid w:val="0028387B"/>
    <w:rsid w:val="00283A83"/>
    <w:rsid w:val="002846BA"/>
    <w:rsid w:val="00284A19"/>
    <w:rsid w:val="00284ADD"/>
    <w:rsid w:val="00284D7E"/>
    <w:rsid w:val="00284F7E"/>
    <w:rsid w:val="00285348"/>
    <w:rsid w:val="00285646"/>
    <w:rsid w:val="0028578A"/>
    <w:rsid w:val="00285B25"/>
    <w:rsid w:val="00285B85"/>
    <w:rsid w:val="00285F31"/>
    <w:rsid w:val="002862DB"/>
    <w:rsid w:val="00286441"/>
    <w:rsid w:val="002864A5"/>
    <w:rsid w:val="0028670F"/>
    <w:rsid w:val="00286832"/>
    <w:rsid w:val="002869BF"/>
    <w:rsid w:val="00286C08"/>
    <w:rsid w:val="0028700B"/>
    <w:rsid w:val="00287094"/>
    <w:rsid w:val="002871E4"/>
    <w:rsid w:val="00287241"/>
    <w:rsid w:val="0028726B"/>
    <w:rsid w:val="00287401"/>
    <w:rsid w:val="00287DB6"/>
    <w:rsid w:val="002902EA"/>
    <w:rsid w:val="002903E1"/>
    <w:rsid w:val="00290C5C"/>
    <w:rsid w:val="00291089"/>
    <w:rsid w:val="00291169"/>
    <w:rsid w:val="002911D6"/>
    <w:rsid w:val="00291420"/>
    <w:rsid w:val="00291903"/>
    <w:rsid w:val="00291B9E"/>
    <w:rsid w:val="00291DC4"/>
    <w:rsid w:val="00291DDD"/>
    <w:rsid w:val="00291E3F"/>
    <w:rsid w:val="00291F5B"/>
    <w:rsid w:val="00292560"/>
    <w:rsid w:val="0029269E"/>
    <w:rsid w:val="00292832"/>
    <w:rsid w:val="0029283E"/>
    <w:rsid w:val="00292FE3"/>
    <w:rsid w:val="0029320C"/>
    <w:rsid w:val="0029332A"/>
    <w:rsid w:val="0029345D"/>
    <w:rsid w:val="00293470"/>
    <w:rsid w:val="0029368E"/>
    <w:rsid w:val="002936BE"/>
    <w:rsid w:val="00293B8E"/>
    <w:rsid w:val="002941C1"/>
    <w:rsid w:val="00294F40"/>
    <w:rsid w:val="002957AD"/>
    <w:rsid w:val="00295C6A"/>
    <w:rsid w:val="00296F56"/>
    <w:rsid w:val="0029707F"/>
    <w:rsid w:val="00297395"/>
    <w:rsid w:val="0029746A"/>
    <w:rsid w:val="00297961"/>
    <w:rsid w:val="00297A12"/>
    <w:rsid w:val="00297A3B"/>
    <w:rsid w:val="00297C52"/>
    <w:rsid w:val="002A0053"/>
    <w:rsid w:val="002A009C"/>
    <w:rsid w:val="002A0108"/>
    <w:rsid w:val="002A02D4"/>
    <w:rsid w:val="002A0ACF"/>
    <w:rsid w:val="002A121D"/>
    <w:rsid w:val="002A179A"/>
    <w:rsid w:val="002A1966"/>
    <w:rsid w:val="002A1AC9"/>
    <w:rsid w:val="002A1ACB"/>
    <w:rsid w:val="002A24C5"/>
    <w:rsid w:val="002A2B7A"/>
    <w:rsid w:val="002A3110"/>
    <w:rsid w:val="002A32C5"/>
    <w:rsid w:val="002A3C21"/>
    <w:rsid w:val="002A3DFA"/>
    <w:rsid w:val="002A44C5"/>
    <w:rsid w:val="002A4A1B"/>
    <w:rsid w:val="002A4B95"/>
    <w:rsid w:val="002A4D0A"/>
    <w:rsid w:val="002A4F7C"/>
    <w:rsid w:val="002A5323"/>
    <w:rsid w:val="002A5360"/>
    <w:rsid w:val="002A551E"/>
    <w:rsid w:val="002A5671"/>
    <w:rsid w:val="002A5699"/>
    <w:rsid w:val="002A5D4D"/>
    <w:rsid w:val="002A5DEF"/>
    <w:rsid w:val="002A60A6"/>
    <w:rsid w:val="002A6272"/>
    <w:rsid w:val="002A65E7"/>
    <w:rsid w:val="002A6611"/>
    <w:rsid w:val="002A6728"/>
    <w:rsid w:val="002A6F32"/>
    <w:rsid w:val="002A70EB"/>
    <w:rsid w:val="002A742B"/>
    <w:rsid w:val="002A746B"/>
    <w:rsid w:val="002A752D"/>
    <w:rsid w:val="002A75AD"/>
    <w:rsid w:val="002A79A7"/>
    <w:rsid w:val="002A7BDD"/>
    <w:rsid w:val="002B034F"/>
    <w:rsid w:val="002B09AF"/>
    <w:rsid w:val="002B0CF2"/>
    <w:rsid w:val="002B0E73"/>
    <w:rsid w:val="002B0EC7"/>
    <w:rsid w:val="002B1344"/>
    <w:rsid w:val="002B13E1"/>
    <w:rsid w:val="002B140A"/>
    <w:rsid w:val="002B16FF"/>
    <w:rsid w:val="002B1E26"/>
    <w:rsid w:val="002B20D7"/>
    <w:rsid w:val="002B2ABD"/>
    <w:rsid w:val="002B2AEF"/>
    <w:rsid w:val="002B2C12"/>
    <w:rsid w:val="002B2C89"/>
    <w:rsid w:val="002B2F4F"/>
    <w:rsid w:val="002B3381"/>
    <w:rsid w:val="002B354B"/>
    <w:rsid w:val="002B3D6C"/>
    <w:rsid w:val="002B3E26"/>
    <w:rsid w:val="002B3ECB"/>
    <w:rsid w:val="002B3EF5"/>
    <w:rsid w:val="002B4034"/>
    <w:rsid w:val="002B406B"/>
    <w:rsid w:val="002B4080"/>
    <w:rsid w:val="002B42EB"/>
    <w:rsid w:val="002B444D"/>
    <w:rsid w:val="002B478D"/>
    <w:rsid w:val="002B4A0B"/>
    <w:rsid w:val="002B5217"/>
    <w:rsid w:val="002B53B3"/>
    <w:rsid w:val="002B5460"/>
    <w:rsid w:val="002B5929"/>
    <w:rsid w:val="002B5CE1"/>
    <w:rsid w:val="002B5E5B"/>
    <w:rsid w:val="002B5FF4"/>
    <w:rsid w:val="002B60E7"/>
    <w:rsid w:val="002B67E5"/>
    <w:rsid w:val="002B6EB7"/>
    <w:rsid w:val="002B70D6"/>
    <w:rsid w:val="002B71AC"/>
    <w:rsid w:val="002B7BBA"/>
    <w:rsid w:val="002B7BF5"/>
    <w:rsid w:val="002B7FF0"/>
    <w:rsid w:val="002C0360"/>
    <w:rsid w:val="002C05F0"/>
    <w:rsid w:val="002C09E9"/>
    <w:rsid w:val="002C124D"/>
    <w:rsid w:val="002C15C4"/>
    <w:rsid w:val="002C16B0"/>
    <w:rsid w:val="002C1D3F"/>
    <w:rsid w:val="002C1D97"/>
    <w:rsid w:val="002C2155"/>
    <w:rsid w:val="002C284A"/>
    <w:rsid w:val="002C2B4B"/>
    <w:rsid w:val="002C2E41"/>
    <w:rsid w:val="002C3079"/>
    <w:rsid w:val="002C309D"/>
    <w:rsid w:val="002C30F2"/>
    <w:rsid w:val="002C3158"/>
    <w:rsid w:val="002C324D"/>
    <w:rsid w:val="002C3610"/>
    <w:rsid w:val="002C362C"/>
    <w:rsid w:val="002C37A4"/>
    <w:rsid w:val="002C389E"/>
    <w:rsid w:val="002C3A3E"/>
    <w:rsid w:val="002C3FA6"/>
    <w:rsid w:val="002C42D6"/>
    <w:rsid w:val="002C45BC"/>
    <w:rsid w:val="002C4C78"/>
    <w:rsid w:val="002C4DEC"/>
    <w:rsid w:val="002C4F9C"/>
    <w:rsid w:val="002C549C"/>
    <w:rsid w:val="002C552F"/>
    <w:rsid w:val="002C5A7D"/>
    <w:rsid w:val="002C60E3"/>
    <w:rsid w:val="002C622E"/>
    <w:rsid w:val="002C66F8"/>
    <w:rsid w:val="002C6C74"/>
    <w:rsid w:val="002C6C97"/>
    <w:rsid w:val="002C6F6C"/>
    <w:rsid w:val="002C7809"/>
    <w:rsid w:val="002C7AD1"/>
    <w:rsid w:val="002C7C34"/>
    <w:rsid w:val="002C7D9C"/>
    <w:rsid w:val="002C7FFA"/>
    <w:rsid w:val="002D021C"/>
    <w:rsid w:val="002D0616"/>
    <w:rsid w:val="002D0896"/>
    <w:rsid w:val="002D0A06"/>
    <w:rsid w:val="002D0C04"/>
    <w:rsid w:val="002D14A6"/>
    <w:rsid w:val="002D193F"/>
    <w:rsid w:val="002D1AF2"/>
    <w:rsid w:val="002D1E0E"/>
    <w:rsid w:val="002D1ED6"/>
    <w:rsid w:val="002D203A"/>
    <w:rsid w:val="002D210B"/>
    <w:rsid w:val="002D2331"/>
    <w:rsid w:val="002D2411"/>
    <w:rsid w:val="002D24F7"/>
    <w:rsid w:val="002D2650"/>
    <w:rsid w:val="002D2786"/>
    <w:rsid w:val="002D2B5B"/>
    <w:rsid w:val="002D2C45"/>
    <w:rsid w:val="002D2D71"/>
    <w:rsid w:val="002D3075"/>
    <w:rsid w:val="002D3538"/>
    <w:rsid w:val="002D3575"/>
    <w:rsid w:val="002D3657"/>
    <w:rsid w:val="002D3748"/>
    <w:rsid w:val="002D3828"/>
    <w:rsid w:val="002D3A1F"/>
    <w:rsid w:val="002D3B72"/>
    <w:rsid w:val="002D416B"/>
    <w:rsid w:val="002D449C"/>
    <w:rsid w:val="002D475E"/>
    <w:rsid w:val="002D4A03"/>
    <w:rsid w:val="002D4A38"/>
    <w:rsid w:val="002D4C08"/>
    <w:rsid w:val="002D4CBB"/>
    <w:rsid w:val="002D51C4"/>
    <w:rsid w:val="002D5328"/>
    <w:rsid w:val="002D57E0"/>
    <w:rsid w:val="002D5A3C"/>
    <w:rsid w:val="002D5D96"/>
    <w:rsid w:val="002D608B"/>
    <w:rsid w:val="002D60BD"/>
    <w:rsid w:val="002D60CE"/>
    <w:rsid w:val="002D6403"/>
    <w:rsid w:val="002D6477"/>
    <w:rsid w:val="002D6A38"/>
    <w:rsid w:val="002D6A89"/>
    <w:rsid w:val="002D6AE6"/>
    <w:rsid w:val="002D6CAD"/>
    <w:rsid w:val="002D75DD"/>
    <w:rsid w:val="002D7A13"/>
    <w:rsid w:val="002D7B96"/>
    <w:rsid w:val="002D7BD2"/>
    <w:rsid w:val="002D7C0E"/>
    <w:rsid w:val="002D7EF8"/>
    <w:rsid w:val="002E018B"/>
    <w:rsid w:val="002E032F"/>
    <w:rsid w:val="002E03A5"/>
    <w:rsid w:val="002E0F80"/>
    <w:rsid w:val="002E1344"/>
    <w:rsid w:val="002E13FF"/>
    <w:rsid w:val="002E1799"/>
    <w:rsid w:val="002E183C"/>
    <w:rsid w:val="002E1FDF"/>
    <w:rsid w:val="002E214F"/>
    <w:rsid w:val="002E2231"/>
    <w:rsid w:val="002E25CA"/>
    <w:rsid w:val="002E265E"/>
    <w:rsid w:val="002E29C7"/>
    <w:rsid w:val="002E2A8E"/>
    <w:rsid w:val="002E2C36"/>
    <w:rsid w:val="002E2CB0"/>
    <w:rsid w:val="002E2CB8"/>
    <w:rsid w:val="002E308D"/>
    <w:rsid w:val="002E3C6F"/>
    <w:rsid w:val="002E3C8C"/>
    <w:rsid w:val="002E3D85"/>
    <w:rsid w:val="002E3F48"/>
    <w:rsid w:val="002E4260"/>
    <w:rsid w:val="002E4849"/>
    <w:rsid w:val="002E48F6"/>
    <w:rsid w:val="002E4E8E"/>
    <w:rsid w:val="002E517C"/>
    <w:rsid w:val="002E51D3"/>
    <w:rsid w:val="002E57D4"/>
    <w:rsid w:val="002E5952"/>
    <w:rsid w:val="002E5CEC"/>
    <w:rsid w:val="002E5D1B"/>
    <w:rsid w:val="002E5D9C"/>
    <w:rsid w:val="002E5E6B"/>
    <w:rsid w:val="002E627D"/>
    <w:rsid w:val="002E6674"/>
    <w:rsid w:val="002E6830"/>
    <w:rsid w:val="002E68F2"/>
    <w:rsid w:val="002E6AD5"/>
    <w:rsid w:val="002E6B71"/>
    <w:rsid w:val="002E7283"/>
    <w:rsid w:val="002E772A"/>
    <w:rsid w:val="002E7738"/>
    <w:rsid w:val="002E7A59"/>
    <w:rsid w:val="002E7A6F"/>
    <w:rsid w:val="002E7CE4"/>
    <w:rsid w:val="002E7EBA"/>
    <w:rsid w:val="002F00EF"/>
    <w:rsid w:val="002F0165"/>
    <w:rsid w:val="002F016C"/>
    <w:rsid w:val="002F03E0"/>
    <w:rsid w:val="002F06A2"/>
    <w:rsid w:val="002F07F2"/>
    <w:rsid w:val="002F08DB"/>
    <w:rsid w:val="002F0EAB"/>
    <w:rsid w:val="002F16CB"/>
    <w:rsid w:val="002F18F3"/>
    <w:rsid w:val="002F1980"/>
    <w:rsid w:val="002F1A42"/>
    <w:rsid w:val="002F1C91"/>
    <w:rsid w:val="002F1E5F"/>
    <w:rsid w:val="002F2270"/>
    <w:rsid w:val="002F2350"/>
    <w:rsid w:val="002F276F"/>
    <w:rsid w:val="002F2870"/>
    <w:rsid w:val="002F2950"/>
    <w:rsid w:val="002F2BEC"/>
    <w:rsid w:val="002F3207"/>
    <w:rsid w:val="002F33C3"/>
    <w:rsid w:val="002F35A4"/>
    <w:rsid w:val="002F3B2D"/>
    <w:rsid w:val="002F40F6"/>
    <w:rsid w:val="002F4297"/>
    <w:rsid w:val="002F4508"/>
    <w:rsid w:val="002F4653"/>
    <w:rsid w:val="002F4655"/>
    <w:rsid w:val="002F49A3"/>
    <w:rsid w:val="002F4AF2"/>
    <w:rsid w:val="002F4E14"/>
    <w:rsid w:val="002F560A"/>
    <w:rsid w:val="002F572A"/>
    <w:rsid w:val="002F5CEB"/>
    <w:rsid w:val="002F5F91"/>
    <w:rsid w:val="002F600E"/>
    <w:rsid w:val="002F6A42"/>
    <w:rsid w:val="002F6DD3"/>
    <w:rsid w:val="002F7497"/>
    <w:rsid w:val="002F74CF"/>
    <w:rsid w:val="002F763E"/>
    <w:rsid w:val="002F7A0B"/>
    <w:rsid w:val="002F7ACE"/>
    <w:rsid w:val="002F7C24"/>
    <w:rsid w:val="002F7CBB"/>
    <w:rsid w:val="002F7CD8"/>
    <w:rsid w:val="002F7E81"/>
    <w:rsid w:val="00300044"/>
    <w:rsid w:val="003002BB"/>
    <w:rsid w:val="00300771"/>
    <w:rsid w:val="00300A4F"/>
    <w:rsid w:val="00300CAD"/>
    <w:rsid w:val="00300CCB"/>
    <w:rsid w:val="00300CF3"/>
    <w:rsid w:val="00300DBB"/>
    <w:rsid w:val="00300F4E"/>
    <w:rsid w:val="003011D6"/>
    <w:rsid w:val="003016CD"/>
    <w:rsid w:val="003016FA"/>
    <w:rsid w:val="00301939"/>
    <w:rsid w:val="003019F7"/>
    <w:rsid w:val="00301CD0"/>
    <w:rsid w:val="00301D24"/>
    <w:rsid w:val="00301DD2"/>
    <w:rsid w:val="00301F1F"/>
    <w:rsid w:val="00301FBE"/>
    <w:rsid w:val="003020E5"/>
    <w:rsid w:val="00302110"/>
    <w:rsid w:val="00302876"/>
    <w:rsid w:val="00302ABE"/>
    <w:rsid w:val="003038C0"/>
    <w:rsid w:val="00303979"/>
    <w:rsid w:val="00303ACE"/>
    <w:rsid w:val="00303F55"/>
    <w:rsid w:val="003044CE"/>
    <w:rsid w:val="00304ECB"/>
    <w:rsid w:val="0030521C"/>
    <w:rsid w:val="00305486"/>
    <w:rsid w:val="003056E5"/>
    <w:rsid w:val="00305A0D"/>
    <w:rsid w:val="00305DB3"/>
    <w:rsid w:val="00305E9D"/>
    <w:rsid w:val="00305ECB"/>
    <w:rsid w:val="00305F67"/>
    <w:rsid w:val="00305F8C"/>
    <w:rsid w:val="00306496"/>
    <w:rsid w:val="003067DF"/>
    <w:rsid w:val="00306B1A"/>
    <w:rsid w:val="00306DF3"/>
    <w:rsid w:val="00306EBA"/>
    <w:rsid w:val="003072EA"/>
    <w:rsid w:val="00307449"/>
    <w:rsid w:val="00307BCF"/>
    <w:rsid w:val="00307F51"/>
    <w:rsid w:val="00310377"/>
    <w:rsid w:val="003104B3"/>
    <w:rsid w:val="0031054B"/>
    <w:rsid w:val="0031061B"/>
    <w:rsid w:val="0031073B"/>
    <w:rsid w:val="00310A83"/>
    <w:rsid w:val="00310BC0"/>
    <w:rsid w:val="00310F06"/>
    <w:rsid w:val="00310F7C"/>
    <w:rsid w:val="00310FED"/>
    <w:rsid w:val="00311104"/>
    <w:rsid w:val="003112B1"/>
    <w:rsid w:val="00311F83"/>
    <w:rsid w:val="0031220D"/>
    <w:rsid w:val="00312AAD"/>
    <w:rsid w:val="00313618"/>
    <w:rsid w:val="00313915"/>
    <w:rsid w:val="0031398D"/>
    <w:rsid w:val="003142D7"/>
    <w:rsid w:val="00315861"/>
    <w:rsid w:val="00315B3D"/>
    <w:rsid w:val="00315EC0"/>
    <w:rsid w:val="003161CF"/>
    <w:rsid w:val="003166AB"/>
    <w:rsid w:val="003166C5"/>
    <w:rsid w:val="00316BBC"/>
    <w:rsid w:val="00316C19"/>
    <w:rsid w:val="00316DA8"/>
    <w:rsid w:val="00317134"/>
    <w:rsid w:val="003176A8"/>
    <w:rsid w:val="00317946"/>
    <w:rsid w:val="00317E1C"/>
    <w:rsid w:val="0032075A"/>
    <w:rsid w:val="0032076F"/>
    <w:rsid w:val="00320D6C"/>
    <w:rsid w:val="00320D7D"/>
    <w:rsid w:val="0032168C"/>
    <w:rsid w:val="0032175B"/>
    <w:rsid w:val="00321F61"/>
    <w:rsid w:val="00322064"/>
    <w:rsid w:val="003224B6"/>
    <w:rsid w:val="00322895"/>
    <w:rsid w:val="0032312A"/>
    <w:rsid w:val="00323262"/>
    <w:rsid w:val="00323348"/>
    <w:rsid w:val="003233FE"/>
    <w:rsid w:val="00323565"/>
    <w:rsid w:val="00323872"/>
    <w:rsid w:val="00324023"/>
    <w:rsid w:val="00324025"/>
    <w:rsid w:val="0032466A"/>
    <w:rsid w:val="00324871"/>
    <w:rsid w:val="00324C26"/>
    <w:rsid w:val="00324E7F"/>
    <w:rsid w:val="00325500"/>
    <w:rsid w:val="003255BC"/>
    <w:rsid w:val="003257D9"/>
    <w:rsid w:val="00325ACB"/>
    <w:rsid w:val="00325B0C"/>
    <w:rsid w:val="00325EF5"/>
    <w:rsid w:val="00325F35"/>
    <w:rsid w:val="0032609C"/>
    <w:rsid w:val="00326641"/>
    <w:rsid w:val="00326678"/>
    <w:rsid w:val="00326924"/>
    <w:rsid w:val="00326BD6"/>
    <w:rsid w:val="00326EEF"/>
    <w:rsid w:val="003272DD"/>
    <w:rsid w:val="00327609"/>
    <w:rsid w:val="00327888"/>
    <w:rsid w:val="00327F50"/>
    <w:rsid w:val="00327FDE"/>
    <w:rsid w:val="003300C3"/>
    <w:rsid w:val="003300F3"/>
    <w:rsid w:val="0033067F"/>
    <w:rsid w:val="00330842"/>
    <w:rsid w:val="00330C32"/>
    <w:rsid w:val="0033111F"/>
    <w:rsid w:val="003312FD"/>
    <w:rsid w:val="003317AF"/>
    <w:rsid w:val="003318FE"/>
    <w:rsid w:val="00331916"/>
    <w:rsid w:val="00331A4C"/>
    <w:rsid w:val="00331B6B"/>
    <w:rsid w:val="00331E63"/>
    <w:rsid w:val="003320E8"/>
    <w:rsid w:val="00332227"/>
    <w:rsid w:val="00332361"/>
    <w:rsid w:val="0033278B"/>
    <w:rsid w:val="003328B1"/>
    <w:rsid w:val="003329FA"/>
    <w:rsid w:val="00333184"/>
    <w:rsid w:val="00333278"/>
    <w:rsid w:val="0033379A"/>
    <w:rsid w:val="00333826"/>
    <w:rsid w:val="00333AA3"/>
    <w:rsid w:val="00333B44"/>
    <w:rsid w:val="00333CF6"/>
    <w:rsid w:val="00333FA5"/>
    <w:rsid w:val="00334392"/>
    <w:rsid w:val="00334503"/>
    <w:rsid w:val="00334753"/>
    <w:rsid w:val="003347D9"/>
    <w:rsid w:val="00334D3B"/>
    <w:rsid w:val="00335364"/>
    <w:rsid w:val="0033541B"/>
    <w:rsid w:val="00335560"/>
    <w:rsid w:val="00335623"/>
    <w:rsid w:val="0033598E"/>
    <w:rsid w:val="00335C15"/>
    <w:rsid w:val="00335C19"/>
    <w:rsid w:val="0033641F"/>
    <w:rsid w:val="0033643B"/>
    <w:rsid w:val="0033646E"/>
    <w:rsid w:val="00336C10"/>
    <w:rsid w:val="00336FF3"/>
    <w:rsid w:val="003371D4"/>
    <w:rsid w:val="00337490"/>
    <w:rsid w:val="003374B8"/>
    <w:rsid w:val="00337B06"/>
    <w:rsid w:val="00340091"/>
    <w:rsid w:val="0034011E"/>
    <w:rsid w:val="00340DA4"/>
    <w:rsid w:val="00340ED2"/>
    <w:rsid w:val="0034121F"/>
    <w:rsid w:val="00341388"/>
    <w:rsid w:val="003417BC"/>
    <w:rsid w:val="0034185D"/>
    <w:rsid w:val="003418CC"/>
    <w:rsid w:val="00341A17"/>
    <w:rsid w:val="00341D75"/>
    <w:rsid w:val="003421C0"/>
    <w:rsid w:val="00342676"/>
    <w:rsid w:val="003427FA"/>
    <w:rsid w:val="00342A0D"/>
    <w:rsid w:val="00342D9D"/>
    <w:rsid w:val="00342FA1"/>
    <w:rsid w:val="003431E0"/>
    <w:rsid w:val="00343394"/>
    <w:rsid w:val="0034365C"/>
    <w:rsid w:val="00343B0B"/>
    <w:rsid w:val="00343C0D"/>
    <w:rsid w:val="00343D8C"/>
    <w:rsid w:val="00343E69"/>
    <w:rsid w:val="00343E95"/>
    <w:rsid w:val="003444D5"/>
    <w:rsid w:val="003447A1"/>
    <w:rsid w:val="0034484D"/>
    <w:rsid w:val="00344B94"/>
    <w:rsid w:val="00345027"/>
    <w:rsid w:val="003450CC"/>
    <w:rsid w:val="00345361"/>
    <w:rsid w:val="0034538B"/>
    <w:rsid w:val="00345980"/>
    <w:rsid w:val="00345A91"/>
    <w:rsid w:val="00345AC4"/>
    <w:rsid w:val="00345BF6"/>
    <w:rsid w:val="00345C1A"/>
    <w:rsid w:val="00345F39"/>
    <w:rsid w:val="00345FBA"/>
    <w:rsid w:val="003465FB"/>
    <w:rsid w:val="00346838"/>
    <w:rsid w:val="00346867"/>
    <w:rsid w:val="003470EC"/>
    <w:rsid w:val="003473A1"/>
    <w:rsid w:val="00347407"/>
    <w:rsid w:val="0034742A"/>
    <w:rsid w:val="003474DE"/>
    <w:rsid w:val="0034796F"/>
    <w:rsid w:val="003479A3"/>
    <w:rsid w:val="00347A2F"/>
    <w:rsid w:val="0035012D"/>
    <w:rsid w:val="003501B7"/>
    <w:rsid w:val="0035051D"/>
    <w:rsid w:val="003505B2"/>
    <w:rsid w:val="00350D33"/>
    <w:rsid w:val="003519AB"/>
    <w:rsid w:val="00351CB1"/>
    <w:rsid w:val="00351DC2"/>
    <w:rsid w:val="00351EDD"/>
    <w:rsid w:val="00351F10"/>
    <w:rsid w:val="00351FC8"/>
    <w:rsid w:val="003520C3"/>
    <w:rsid w:val="003525EB"/>
    <w:rsid w:val="00352B73"/>
    <w:rsid w:val="00352C78"/>
    <w:rsid w:val="0035336D"/>
    <w:rsid w:val="0035344E"/>
    <w:rsid w:val="00353601"/>
    <w:rsid w:val="00353851"/>
    <w:rsid w:val="00353A9B"/>
    <w:rsid w:val="00353B51"/>
    <w:rsid w:val="00353BDF"/>
    <w:rsid w:val="00353F46"/>
    <w:rsid w:val="00354063"/>
    <w:rsid w:val="00354137"/>
    <w:rsid w:val="00354260"/>
    <w:rsid w:val="0035431D"/>
    <w:rsid w:val="003547CE"/>
    <w:rsid w:val="0035498B"/>
    <w:rsid w:val="00354AED"/>
    <w:rsid w:val="00354B2D"/>
    <w:rsid w:val="00355114"/>
    <w:rsid w:val="00355464"/>
    <w:rsid w:val="00355743"/>
    <w:rsid w:val="003557E3"/>
    <w:rsid w:val="003559B5"/>
    <w:rsid w:val="00355B88"/>
    <w:rsid w:val="00355CB1"/>
    <w:rsid w:val="00355DB1"/>
    <w:rsid w:val="00356078"/>
    <w:rsid w:val="0035611D"/>
    <w:rsid w:val="00356221"/>
    <w:rsid w:val="0035639B"/>
    <w:rsid w:val="003563E6"/>
    <w:rsid w:val="0035668C"/>
    <w:rsid w:val="0035677F"/>
    <w:rsid w:val="003567DA"/>
    <w:rsid w:val="00356896"/>
    <w:rsid w:val="00356B74"/>
    <w:rsid w:val="00356BB2"/>
    <w:rsid w:val="00356C9F"/>
    <w:rsid w:val="00356E2A"/>
    <w:rsid w:val="00356F4F"/>
    <w:rsid w:val="00357249"/>
    <w:rsid w:val="00357482"/>
    <w:rsid w:val="00357DA2"/>
    <w:rsid w:val="003600C8"/>
    <w:rsid w:val="0036025C"/>
    <w:rsid w:val="00360545"/>
    <w:rsid w:val="0036071B"/>
    <w:rsid w:val="00360B49"/>
    <w:rsid w:val="00360CC3"/>
    <w:rsid w:val="00361006"/>
    <w:rsid w:val="0036159C"/>
    <w:rsid w:val="003617EF"/>
    <w:rsid w:val="00361D27"/>
    <w:rsid w:val="00361FD3"/>
    <w:rsid w:val="0036206F"/>
    <w:rsid w:val="00362264"/>
    <w:rsid w:val="0036232D"/>
    <w:rsid w:val="003623A6"/>
    <w:rsid w:val="00362F70"/>
    <w:rsid w:val="0036318C"/>
    <w:rsid w:val="003635A4"/>
    <w:rsid w:val="00363612"/>
    <w:rsid w:val="003636F2"/>
    <w:rsid w:val="00363725"/>
    <w:rsid w:val="00363896"/>
    <w:rsid w:val="0036395C"/>
    <w:rsid w:val="00363C74"/>
    <w:rsid w:val="00364030"/>
    <w:rsid w:val="003644D5"/>
    <w:rsid w:val="00364AF1"/>
    <w:rsid w:val="00364B09"/>
    <w:rsid w:val="00364BC5"/>
    <w:rsid w:val="00365144"/>
    <w:rsid w:val="00365E8E"/>
    <w:rsid w:val="003661BE"/>
    <w:rsid w:val="003662A9"/>
    <w:rsid w:val="00366424"/>
    <w:rsid w:val="00366695"/>
    <w:rsid w:val="00366841"/>
    <w:rsid w:val="0036690F"/>
    <w:rsid w:val="00366AC5"/>
    <w:rsid w:val="00366BE0"/>
    <w:rsid w:val="00366D79"/>
    <w:rsid w:val="003670B6"/>
    <w:rsid w:val="00367367"/>
    <w:rsid w:val="003674AC"/>
    <w:rsid w:val="003679FF"/>
    <w:rsid w:val="00367A17"/>
    <w:rsid w:val="00367D31"/>
    <w:rsid w:val="003704E8"/>
    <w:rsid w:val="0037050F"/>
    <w:rsid w:val="003707ED"/>
    <w:rsid w:val="0037083C"/>
    <w:rsid w:val="00370F31"/>
    <w:rsid w:val="003712AA"/>
    <w:rsid w:val="00371C3D"/>
    <w:rsid w:val="00371E26"/>
    <w:rsid w:val="003722B6"/>
    <w:rsid w:val="003723DE"/>
    <w:rsid w:val="00372AD5"/>
    <w:rsid w:val="00372AEA"/>
    <w:rsid w:val="003730BA"/>
    <w:rsid w:val="003730CE"/>
    <w:rsid w:val="0037318E"/>
    <w:rsid w:val="003731A5"/>
    <w:rsid w:val="0037372D"/>
    <w:rsid w:val="00373AA3"/>
    <w:rsid w:val="00373B5D"/>
    <w:rsid w:val="00373CA7"/>
    <w:rsid w:val="00373D21"/>
    <w:rsid w:val="00373F51"/>
    <w:rsid w:val="00373FA4"/>
    <w:rsid w:val="003740A9"/>
    <w:rsid w:val="00374969"/>
    <w:rsid w:val="00375198"/>
    <w:rsid w:val="00375481"/>
    <w:rsid w:val="003756D4"/>
    <w:rsid w:val="0037582F"/>
    <w:rsid w:val="0037589B"/>
    <w:rsid w:val="00376207"/>
    <w:rsid w:val="00376889"/>
    <w:rsid w:val="003769EC"/>
    <w:rsid w:val="00376E08"/>
    <w:rsid w:val="00376E6A"/>
    <w:rsid w:val="003772EA"/>
    <w:rsid w:val="0037754A"/>
    <w:rsid w:val="003776B2"/>
    <w:rsid w:val="003777C1"/>
    <w:rsid w:val="00377D20"/>
    <w:rsid w:val="00377F88"/>
    <w:rsid w:val="0038042F"/>
    <w:rsid w:val="00380876"/>
    <w:rsid w:val="0038099F"/>
    <w:rsid w:val="003813B3"/>
    <w:rsid w:val="00381747"/>
    <w:rsid w:val="003817B3"/>
    <w:rsid w:val="003817F0"/>
    <w:rsid w:val="00381BF0"/>
    <w:rsid w:val="00381DFE"/>
    <w:rsid w:val="00382007"/>
    <w:rsid w:val="003820E4"/>
    <w:rsid w:val="00382180"/>
    <w:rsid w:val="00382339"/>
    <w:rsid w:val="00382346"/>
    <w:rsid w:val="00382402"/>
    <w:rsid w:val="00382601"/>
    <w:rsid w:val="0038269C"/>
    <w:rsid w:val="00382B67"/>
    <w:rsid w:val="00382CCD"/>
    <w:rsid w:val="00383285"/>
    <w:rsid w:val="003834E1"/>
    <w:rsid w:val="00383617"/>
    <w:rsid w:val="0038361E"/>
    <w:rsid w:val="003836E9"/>
    <w:rsid w:val="00383897"/>
    <w:rsid w:val="003839AD"/>
    <w:rsid w:val="00383EC6"/>
    <w:rsid w:val="00383F01"/>
    <w:rsid w:val="00383FF9"/>
    <w:rsid w:val="00384404"/>
    <w:rsid w:val="00384638"/>
    <w:rsid w:val="00384AF1"/>
    <w:rsid w:val="00384B04"/>
    <w:rsid w:val="00384DC3"/>
    <w:rsid w:val="00384F20"/>
    <w:rsid w:val="00385023"/>
    <w:rsid w:val="0038522D"/>
    <w:rsid w:val="00385B05"/>
    <w:rsid w:val="0038603D"/>
    <w:rsid w:val="00386405"/>
    <w:rsid w:val="00386423"/>
    <w:rsid w:val="00386615"/>
    <w:rsid w:val="00386E50"/>
    <w:rsid w:val="00386E74"/>
    <w:rsid w:val="00387132"/>
    <w:rsid w:val="00387208"/>
    <w:rsid w:val="00387234"/>
    <w:rsid w:val="0038735E"/>
    <w:rsid w:val="003874C2"/>
    <w:rsid w:val="00387687"/>
    <w:rsid w:val="00387707"/>
    <w:rsid w:val="003877B3"/>
    <w:rsid w:val="003900B8"/>
    <w:rsid w:val="00390192"/>
    <w:rsid w:val="0039027C"/>
    <w:rsid w:val="003902FB"/>
    <w:rsid w:val="003906C4"/>
    <w:rsid w:val="003906CF"/>
    <w:rsid w:val="003906FA"/>
    <w:rsid w:val="003906FC"/>
    <w:rsid w:val="003907C0"/>
    <w:rsid w:val="00390A65"/>
    <w:rsid w:val="00390B98"/>
    <w:rsid w:val="00390E80"/>
    <w:rsid w:val="00390F24"/>
    <w:rsid w:val="00391028"/>
    <w:rsid w:val="003911EE"/>
    <w:rsid w:val="003916D1"/>
    <w:rsid w:val="003919AF"/>
    <w:rsid w:val="00391B0E"/>
    <w:rsid w:val="00391B6A"/>
    <w:rsid w:val="00391DCF"/>
    <w:rsid w:val="00392397"/>
    <w:rsid w:val="00392603"/>
    <w:rsid w:val="0039285F"/>
    <w:rsid w:val="00392AB3"/>
    <w:rsid w:val="00392BCC"/>
    <w:rsid w:val="00392EFB"/>
    <w:rsid w:val="00393102"/>
    <w:rsid w:val="0039336C"/>
    <w:rsid w:val="0039337A"/>
    <w:rsid w:val="00393728"/>
    <w:rsid w:val="003938F5"/>
    <w:rsid w:val="0039392B"/>
    <w:rsid w:val="00393DA5"/>
    <w:rsid w:val="003943F6"/>
    <w:rsid w:val="003949D3"/>
    <w:rsid w:val="00394E14"/>
    <w:rsid w:val="003950AD"/>
    <w:rsid w:val="0039558F"/>
    <w:rsid w:val="003957BF"/>
    <w:rsid w:val="00395844"/>
    <w:rsid w:val="00395FB4"/>
    <w:rsid w:val="0039617E"/>
    <w:rsid w:val="00396265"/>
    <w:rsid w:val="00396281"/>
    <w:rsid w:val="0039656B"/>
    <w:rsid w:val="00396725"/>
    <w:rsid w:val="00396AC1"/>
    <w:rsid w:val="00396DEE"/>
    <w:rsid w:val="0039766B"/>
    <w:rsid w:val="003976C5"/>
    <w:rsid w:val="00397910"/>
    <w:rsid w:val="00397D0A"/>
    <w:rsid w:val="00397D85"/>
    <w:rsid w:val="003A0200"/>
    <w:rsid w:val="003A0399"/>
    <w:rsid w:val="003A03C0"/>
    <w:rsid w:val="003A0658"/>
    <w:rsid w:val="003A08ED"/>
    <w:rsid w:val="003A08FE"/>
    <w:rsid w:val="003A0E3B"/>
    <w:rsid w:val="003A1056"/>
    <w:rsid w:val="003A14CA"/>
    <w:rsid w:val="003A155D"/>
    <w:rsid w:val="003A15BA"/>
    <w:rsid w:val="003A1B6B"/>
    <w:rsid w:val="003A1C94"/>
    <w:rsid w:val="003A1D2A"/>
    <w:rsid w:val="003A1DA9"/>
    <w:rsid w:val="003A236B"/>
    <w:rsid w:val="003A23EC"/>
    <w:rsid w:val="003A2685"/>
    <w:rsid w:val="003A343D"/>
    <w:rsid w:val="003A396D"/>
    <w:rsid w:val="003A3AC1"/>
    <w:rsid w:val="003A3F58"/>
    <w:rsid w:val="003A42DB"/>
    <w:rsid w:val="003A4400"/>
    <w:rsid w:val="003A49AF"/>
    <w:rsid w:val="003A4D8E"/>
    <w:rsid w:val="003A4DB1"/>
    <w:rsid w:val="003A4EC7"/>
    <w:rsid w:val="003A4EDC"/>
    <w:rsid w:val="003A4EE4"/>
    <w:rsid w:val="003A51BF"/>
    <w:rsid w:val="003A54DF"/>
    <w:rsid w:val="003A5A4B"/>
    <w:rsid w:val="003A5D49"/>
    <w:rsid w:val="003A648E"/>
    <w:rsid w:val="003A65C4"/>
    <w:rsid w:val="003A6987"/>
    <w:rsid w:val="003A6AD8"/>
    <w:rsid w:val="003A6AFB"/>
    <w:rsid w:val="003A6D76"/>
    <w:rsid w:val="003A6F3D"/>
    <w:rsid w:val="003A6FB8"/>
    <w:rsid w:val="003A7139"/>
    <w:rsid w:val="003A72CE"/>
    <w:rsid w:val="003A7A24"/>
    <w:rsid w:val="003A7CEA"/>
    <w:rsid w:val="003B0343"/>
    <w:rsid w:val="003B03ED"/>
    <w:rsid w:val="003B050C"/>
    <w:rsid w:val="003B0551"/>
    <w:rsid w:val="003B0580"/>
    <w:rsid w:val="003B0ABB"/>
    <w:rsid w:val="003B0BA1"/>
    <w:rsid w:val="003B0BFD"/>
    <w:rsid w:val="003B0C4E"/>
    <w:rsid w:val="003B0D77"/>
    <w:rsid w:val="003B0E01"/>
    <w:rsid w:val="003B151C"/>
    <w:rsid w:val="003B181B"/>
    <w:rsid w:val="003B1D8B"/>
    <w:rsid w:val="003B1F93"/>
    <w:rsid w:val="003B20AB"/>
    <w:rsid w:val="003B244C"/>
    <w:rsid w:val="003B2558"/>
    <w:rsid w:val="003B311F"/>
    <w:rsid w:val="003B3160"/>
    <w:rsid w:val="003B329B"/>
    <w:rsid w:val="003B34A8"/>
    <w:rsid w:val="003B34D0"/>
    <w:rsid w:val="003B34DB"/>
    <w:rsid w:val="003B34EA"/>
    <w:rsid w:val="003B3572"/>
    <w:rsid w:val="003B3D5A"/>
    <w:rsid w:val="003B3E15"/>
    <w:rsid w:val="003B4146"/>
    <w:rsid w:val="003B43B5"/>
    <w:rsid w:val="003B4504"/>
    <w:rsid w:val="003B4841"/>
    <w:rsid w:val="003B4A7C"/>
    <w:rsid w:val="003B4DC2"/>
    <w:rsid w:val="003B4FB3"/>
    <w:rsid w:val="003B5CA3"/>
    <w:rsid w:val="003B623E"/>
    <w:rsid w:val="003B7240"/>
    <w:rsid w:val="003B746F"/>
    <w:rsid w:val="003B7BD1"/>
    <w:rsid w:val="003B7C79"/>
    <w:rsid w:val="003B7D05"/>
    <w:rsid w:val="003C00D4"/>
    <w:rsid w:val="003C0368"/>
    <w:rsid w:val="003C09F6"/>
    <w:rsid w:val="003C0B23"/>
    <w:rsid w:val="003C0D45"/>
    <w:rsid w:val="003C12EA"/>
    <w:rsid w:val="003C215E"/>
    <w:rsid w:val="003C21BA"/>
    <w:rsid w:val="003C231D"/>
    <w:rsid w:val="003C2771"/>
    <w:rsid w:val="003C2E18"/>
    <w:rsid w:val="003C2EFA"/>
    <w:rsid w:val="003C35FC"/>
    <w:rsid w:val="003C3969"/>
    <w:rsid w:val="003C3C64"/>
    <w:rsid w:val="003C3C92"/>
    <w:rsid w:val="003C3E7F"/>
    <w:rsid w:val="003C4174"/>
    <w:rsid w:val="003C44BC"/>
    <w:rsid w:val="003C456C"/>
    <w:rsid w:val="003C4796"/>
    <w:rsid w:val="003C4AC6"/>
    <w:rsid w:val="003C4F5E"/>
    <w:rsid w:val="003C5226"/>
    <w:rsid w:val="003C5A0D"/>
    <w:rsid w:val="003C5CC8"/>
    <w:rsid w:val="003C5F4A"/>
    <w:rsid w:val="003C6051"/>
    <w:rsid w:val="003C62A5"/>
    <w:rsid w:val="003C64A5"/>
    <w:rsid w:val="003C6544"/>
    <w:rsid w:val="003C6615"/>
    <w:rsid w:val="003C68EA"/>
    <w:rsid w:val="003C73DF"/>
    <w:rsid w:val="003C7765"/>
    <w:rsid w:val="003C798D"/>
    <w:rsid w:val="003C7A61"/>
    <w:rsid w:val="003C7C7C"/>
    <w:rsid w:val="003D0796"/>
    <w:rsid w:val="003D07AC"/>
    <w:rsid w:val="003D0A90"/>
    <w:rsid w:val="003D0C96"/>
    <w:rsid w:val="003D0F66"/>
    <w:rsid w:val="003D0F8C"/>
    <w:rsid w:val="003D10B1"/>
    <w:rsid w:val="003D1399"/>
    <w:rsid w:val="003D159A"/>
    <w:rsid w:val="003D18E4"/>
    <w:rsid w:val="003D1A78"/>
    <w:rsid w:val="003D1C73"/>
    <w:rsid w:val="003D21B6"/>
    <w:rsid w:val="003D222C"/>
    <w:rsid w:val="003D22D2"/>
    <w:rsid w:val="003D22EB"/>
    <w:rsid w:val="003D2A0C"/>
    <w:rsid w:val="003D2AEF"/>
    <w:rsid w:val="003D2EC4"/>
    <w:rsid w:val="003D30DF"/>
    <w:rsid w:val="003D3613"/>
    <w:rsid w:val="003D3614"/>
    <w:rsid w:val="003D3843"/>
    <w:rsid w:val="003D3993"/>
    <w:rsid w:val="003D3D8C"/>
    <w:rsid w:val="003D3E37"/>
    <w:rsid w:val="003D4771"/>
    <w:rsid w:val="003D4E57"/>
    <w:rsid w:val="003D500B"/>
    <w:rsid w:val="003D526E"/>
    <w:rsid w:val="003D52A6"/>
    <w:rsid w:val="003D52F0"/>
    <w:rsid w:val="003D53CD"/>
    <w:rsid w:val="003D55E2"/>
    <w:rsid w:val="003D560D"/>
    <w:rsid w:val="003D5873"/>
    <w:rsid w:val="003D5962"/>
    <w:rsid w:val="003D6417"/>
    <w:rsid w:val="003D6882"/>
    <w:rsid w:val="003D6966"/>
    <w:rsid w:val="003D7201"/>
    <w:rsid w:val="003D7446"/>
    <w:rsid w:val="003D79C6"/>
    <w:rsid w:val="003D7EE8"/>
    <w:rsid w:val="003E0109"/>
    <w:rsid w:val="003E0391"/>
    <w:rsid w:val="003E05CD"/>
    <w:rsid w:val="003E069C"/>
    <w:rsid w:val="003E06EC"/>
    <w:rsid w:val="003E0A99"/>
    <w:rsid w:val="003E0FEE"/>
    <w:rsid w:val="003E10E4"/>
    <w:rsid w:val="003E18EB"/>
    <w:rsid w:val="003E1A37"/>
    <w:rsid w:val="003E1C14"/>
    <w:rsid w:val="003E1CCD"/>
    <w:rsid w:val="003E1D8C"/>
    <w:rsid w:val="003E229B"/>
    <w:rsid w:val="003E29F6"/>
    <w:rsid w:val="003E2AA4"/>
    <w:rsid w:val="003E2C2F"/>
    <w:rsid w:val="003E2C70"/>
    <w:rsid w:val="003E2FCD"/>
    <w:rsid w:val="003E31BE"/>
    <w:rsid w:val="003E370A"/>
    <w:rsid w:val="003E38A3"/>
    <w:rsid w:val="003E49BA"/>
    <w:rsid w:val="003E4D8A"/>
    <w:rsid w:val="003E529A"/>
    <w:rsid w:val="003E5303"/>
    <w:rsid w:val="003E577C"/>
    <w:rsid w:val="003E5ABD"/>
    <w:rsid w:val="003E5DFD"/>
    <w:rsid w:val="003E5FD5"/>
    <w:rsid w:val="003E680C"/>
    <w:rsid w:val="003E6850"/>
    <w:rsid w:val="003E6C00"/>
    <w:rsid w:val="003E6EC1"/>
    <w:rsid w:val="003E6F24"/>
    <w:rsid w:val="003E781E"/>
    <w:rsid w:val="003E7B5B"/>
    <w:rsid w:val="003E7C3D"/>
    <w:rsid w:val="003E7C65"/>
    <w:rsid w:val="003E7E55"/>
    <w:rsid w:val="003E7EA4"/>
    <w:rsid w:val="003E7F67"/>
    <w:rsid w:val="003F0245"/>
    <w:rsid w:val="003F0684"/>
    <w:rsid w:val="003F06F4"/>
    <w:rsid w:val="003F0F23"/>
    <w:rsid w:val="003F1130"/>
    <w:rsid w:val="003F134D"/>
    <w:rsid w:val="003F16C3"/>
    <w:rsid w:val="003F17A5"/>
    <w:rsid w:val="003F1A2F"/>
    <w:rsid w:val="003F1D02"/>
    <w:rsid w:val="003F20C6"/>
    <w:rsid w:val="003F2146"/>
    <w:rsid w:val="003F22F5"/>
    <w:rsid w:val="003F23A0"/>
    <w:rsid w:val="003F251D"/>
    <w:rsid w:val="003F25E5"/>
    <w:rsid w:val="003F2773"/>
    <w:rsid w:val="003F2DA1"/>
    <w:rsid w:val="003F2DB6"/>
    <w:rsid w:val="003F312D"/>
    <w:rsid w:val="003F364D"/>
    <w:rsid w:val="003F36B8"/>
    <w:rsid w:val="003F37C7"/>
    <w:rsid w:val="003F3ED7"/>
    <w:rsid w:val="003F3FD9"/>
    <w:rsid w:val="003F41FB"/>
    <w:rsid w:val="003F4657"/>
    <w:rsid w:val="003F4E90"/>
    <w:rsid w:val="003F4F62"/>
    <w:rsid w:val="003F5449"/>
    <w:rsid w:val="003F5559"/>
    <w:rsid w:val="003F5634"/>
    <w:rsid w:val="003F5A7A"/>
    <w:rsid w:val="003F5B6D"/>
    <w:rsid w:val="003F5F27"/>
    <w:rsid w:val="003F669F"/>
    <w:rsid w:val="003F69F9"/>
    <w:rsid w:val="003F6AE5"/>
    <w:rsid w:val="003F75D9"/>
    <w:rsid w:val="003F7853"/>
    <w:rsid w:val="003F7FE9"/>
    <w:rsid w:val="0040024F"/>
    <w:rsid w:val="004002C0"/>
    <w:rsid w:val="00400318"/>
    <w:rsid w:val="004006F6"/>
    <w:rsid w:val="00400780"/>
    <w:rsid w:val="00400932"/>
    <w:rsid w:val="00400BF6"/>
    <w:rsid w:val="00400C47"/>
    <w:rsid w:val="00400F90"/>
    <w:rsid w:val="0040153A"/>
    <w:rsid w:val="00401669"/>
    <w:rsid w:val="00401682"/>
    <w:rsid w:val="00401730"/>
    <w:rsid w:val="0040174C"/>
    <w:rsid w:val="00401C51"/>
    <w:rsid w:val="00401ED3"/>
    <w:rsid w:val="00401EF9"/>
    <w:rsid w:val="00401FD5"/>
    <w:rsid w:val="00401FE7"/>
    <w:rsid w:val="00402250"/>
    <w:rsid w:val="004023F6"/>
    <w:rsid w:val="00402440"/>
    <w:rsid w:val="004024B4"/>
    <w:rsid w:val="00402746"/>
    <w:rsid w:val="00402B13"/>
    <w:rsid w:val="00402C75"/>
    <w:rsid w:val="00402E4E"/>
    <w:rsid w:val="0040357A"/>
    <w:rsid w:val="00403B5D"/>
    <w:rsid w:val="00403E7E"/>
    <w:rsid w:val="00403F61"/>
    <w:rsid w:val="0040473C"/>
    <w:rsid w:val="00404BF0"/>
    <w:rsid w:val="00405A40"/>
    <w:rsid w:val="00405A58"/>
    <w:rsid w:val="00405C7A"/>
    <w:rsid w:val="0040614C"/>
    <w:rsid w:val="004061F8"/>
    <w:rsid w:val="00406717"/>
    <w:rsid w:val="0040671E"/>
    <w:rsid w:val="004068FD"/>
    <w:rsid w:val="004069AF"/>
    <w:rsid w:val="00406DB2"/>
    <w:rsid w:val="00406FD2"/>
    <w:rsid w:val="004071A5"/>
    <w:rsid w:val="004073EC"/>
    <w:rsid w:val="00407684"/>
    <w:rsid w:val="00410117"/>
    <w:rsid w:val="004103BD"/>
    <w:rsid w:val="004106AA"/>
    <w:rsid w:val="00410757"/>
    <w:rsid w:val="00410F1E"/>
    <w:rsid w:val="00411080"/>
    <w:rsid w:val="004118D6"/>
    <w:rsid w:val="00411991"/>
    <w:rsid w:val="004119C6"/>
    <w:rsid w:val="00411D3D"/>
    <w:rsid w:val="0041236A"/>
    <w:rsid w:val="00412535"/>
    <w:rsid w:val="0041264E"/>
    <w:rsid w:val="00412703"/>
    <w:rsid w:val="004127D2"/>
    <w:rsid w:val="004128D5"/>
    <w:rsid w:val="00412E54"/>
    <w:rsid w:val="00412E77"/>
    <w:rsid w:val="00412E8B"/>
    <w:rsid w:val="00412F56"/>
    <w:rsid w:val="00412FF4"/>
    <w:rsid w:val="00413406"/>
    <w:rsid w:val="0041372A"/>
    <w:rsid w:val="00413B6F"/>
    <w:rsid w:val="00413E4D"/>
    <w:rsid w:val="00414482"/>
    <w:rsid w:val="00414549"/>
    <w:rsid w:val="0041480E"/>
    <w:rsid w:val="00414ABD"/>
    <w:rsid w:val="00414B04"/>
    <w:rsid w:val="00414D65"/>
    <w:rsid w:val="004150B7"/>
    <w:rsid w:val="00415276"/>
    <w:rsid w:val="0041557B"/>
    <w:rsid w:val="004160CA"/>
    <w:rsid w:val="00416169"/>
    <w:rsid w:val="00416204"/>
    <w:rsid w:val="004162A2"/>
    <w:rsid w:val="0041659B"/>
    <w:rsid w:val="00416675"/>
    <w:rsid w:val="00416838"/>
    <w:rsid w:val="00416BFF"/>
    <w:rsid w:val="0041719A"/>
    <w:rsid w:val="004175B2"/>
    <w:rsid w:val="00417BD8"/>
    <w:rsid w:val="00417F3C"/>
    <w:rsid w:val="00420605"/>
    <w:rsid w:val="0042080C"/>
    <w:rsid w:val="004209B4"/>
    <w:rsid w:val="004209F5"/>
    <w:rsid w:val="00420B58"/>
    <w:rsid w:val="00420BFC"/>
    <w:rsid w:val="0042103A"/>
    <w:rsid w:val="00421118"/>
    <w:rsid w:val="00421736"/>
    <w:rsid w:val="004218BB"/>
    <w:rsid w:val="00421C7E"/>
    <w:rsid w:val="004221CC"/>
    <w:rsid w:val="004223A8"/>
    <w:rsid w:val="00422527"/>
    <w:rsid w:val="0042284A"/>
    <w:rsid w:val="0042286A"/>
    <w:rsid w:val="00422FFF"/>
    <w:rsid w:val="004230D5"/>
    <w:rsid w:val="00423207"/>
    <w:rsid w:val="00423211"/>
    <w:rsid w:val="00423226"/>
    <w:rsid w:val="004235C6"/>
    <w:rsid w:val="00423997"/>
    <w:rsid w:val="00423D34"/>
    <w:rsid w:val="00424165"/>
    <w:rsid w:val="004241DB"/>
    <w:rsid w:val="00424288"/>
    <w:rsid w:val="004242E1"/>
    <w:rsid w:val="00424350"/>
    <w:rsid w:val="00424680"/>
    <w:rsid w:val="004248AD"/>
    <w:rsid w:val="00425713"/>
    <w:rsid w:val="004257D7"/>
    <w:rsid w:val="004258B0"/>
    <w:rsid w:val="00425939"/>
    <w:rsid w:val="00425BCA"/>
    <w:rsid w:val="00425C44"/>
    <w:rsid w:val="00425E6E"/>
    <w:rsid w:val="004260D7"/>
    <w:rsid w:val="0042618F"/>
    <w:rsid w:val="00426688"/>
    <w:rsid w:val="00426A09"/>
    <w:rsid w:val="00426F74"/>
    <w:rsid w:val="00427AF6"/>
    <w:rsid w:val="00427CA1"/>
    <w:rsid w:val="0043004B"/>
    <w:rsid w:val="004302D9"/>
    <w:rsid w:val="004304DD"/>
    <w:rsid w:val="00430DDE"/>
    <w:rsid w:val="0043178C"/>
    <w:rsid w:val="00431F70"/>
    <w:rsid w:val="004322BF"/>
    <w:rsid w:val="0043236E"/>
    <w:rsid w:val="0043257F"/>
    <w:rsid w:val="004326E0"/>
    <w:rsid w:val="00432B60"/>
    <w:rsid w:val="0043307B"/>
    <w:rsid w:val="00433372"/>
    <w:rsid w:val="00433B23"/>
    <w:rsid w:val="00433D29"/>
    <w:rsid w:val="00433DFB"/>
    <w:rsid w:val="00433E21"/>
    <w:rsid w:val="0043453D"/>
    <w:rsid w:val="004345AA"/>
    <w:rsid w:val="004345DB"/>
    <w:rsid w:val="004347B5"/>
    <w:rsid w:val="0043484F"/>
    <w:rsid w:val="004348A5"/>
    <w:rsid w:val="004349DA"/>
    <w:rsid w:val="00434B38"/>
    <w:rsid w:val="00434D83"/>
    <w:rsid w:val="00434DA8"/>
    <w:rsid w:val="00434EB4"/>
    <w:rsid w:val="00434F00"/>
    <w:rsid w:val="004353F9"/>
    <w:rsid w:val="00435933"/>
    <w:rsid w:val="00435B8D"/>
    <w:rsid w:val="00435EF8"/>
    <w:rsid w:val="00436138"/>
    <w:rsid w:val="0043671A"/>
    <w:rsid w:val="00436BCF"/>
    <w:rsid w:val="00437033"/>
    <w:rsid w:val="0043714A"/>
    <w:rsid w:val="004375AE"/>
    <w:rsid w:val="004375B3"/>
    <w:rsid w:val="00437660"/>
    <w:rsid w:val="0043771E"/>
    <w:rsid w:val="00437A9B"/>
    <w:rsid w:val="00437D5F"/>
    <w:rsid w:val="0044000A"/>
    <w:rsid w:val="00440020"/>
    <w:rsid w:val="0044016F"/>
    <w:rsid w:val="00440533"/>
    <w:rsid w:val="0044082C"/>
    <w:rsid w:val="0044094A"/>
    <w:rsid w:val="0044145C"/>
    <w:rsid w:val="004415C4"/>
    <w:rsid w:val="00441886"/>
    <w:rsid w:val="004419D1"/>
    <w:rsid w:val="00441F2F"/>
    <w:rsid w:val="00442033"/>
    <w:rsid w:val="0044216B"/>
    <w:rsid w:val="004421F9"/>
    <w:rsid w:val="0044252E"/>
    <w:rsid w:val="004425AA"/>
    <w:rsid w:val="00442765"/>
    <w:rsid w:val="00442C29"/>
    <w:rsid w:val="00442C91"/>
    <w:rsid w:val="00442EBF"/>
    <w:rsid w:val="0044300B"/>
    <w:rsid w:val="004430D4"/>
    <w:rsid w:val="004430FE"/>
    <w:rsid w:val="004432CF"/>
    <w:rsid w:val="00443539"/>
    <w:rsid w:val="0044355E"/>
    <w:rsid w:val="00443A2B"/>
    <w:rsid w:val="0044404A"/>
    <w:rsid w:val="004441ED"/>
    <w:rsid w:val="0044422E"/>
    <w:rsid w:val="00444606"/>
    <w:rsid w:val="00444ABA"/>
    <w:rsid w:val="00444EC9"/>
    <w:rsid w:val="00444F54"/>
    <w:rsid w:val="0044502E"/>
    <w:rsid w:val="00445292"/>
    <w:rsid w:val="004457D1"/>
    <w:rsid w:val="00445A25"/>
    <w:rsid w:val="00445C11"/>
    <w:rsid w:val="00445E3E"/>
    <w:rsid w:val="00446032"/>
    <w:rsid w:val="004460FB"/>
    <w:rsid w:val="00446239"/>
    <w:rsid w:val="00446262"/>
    <w:rsid w:val="00446321"/>
    <w:rsid w:val="00446883"/>
    <w:rsid w:val="00446939"/>
    <w:rsid w:val="004469A4"/>
    <w:rsid w:val="004470D6"/>
    <w:rsid w:val="00447314"/>
    <w:rsid w:val="004473EE"/>
    <w:rsid w:val="0044748C"/>
    <w:rsid w:val="00447585"/>
    <w:rsid w:val="00447894"/>
    <w:rsid w:val="004478D7"/>
    <w:rsid w:val="004479C1"/>
    <w:rsid w:val="00447B6A"/>
    <w:rsid w:val="00447DA6"/>
    <w:rsid w:val="00447E25"/>
    <w:rsid w:val="00447E4C"/>
    <w:rsid w:val="0045020D"/>
    <w:rsid w:val="0045020E"/>
    <w:rsid w:val="00450370"/>
    <w:rsid w:val="00450813"/>
    <w:rsid w:val="00450916"/>
    <w:rsid w:val="00450E69"/>
    <w:rsid w:val="00450E7C"/>
    <w:rsid w:val="00450ECA"/>
    <w:rsid w:val="004515D7"/>
    <w:rsid w:val="00451906"/>
    <w:rsid w:val="00451F09"/>
    <w:rsid w:val="004520FE"/>
    <w:rsid w:val="00452163"/>
    <w:rsid w:val="00452173"/>
    <w:rsid w:val="00452610"/>
    <w:rsid w:val="00452810"/>
    <w:rsid w:val="00452C19"/>
    <w:rsid w:val="00452DA2"/>
    <w:rsid w:val="00453075"/>
    <w:rsid w:val="00453107"/>
    <w:rsid w:val="0045321A"/>
    <w:rsid w:val="004532C3"/>
    <w:rsid w:val="004532DB"/>
    <w:rsid w:val="0045336D"/>
    <w:rsid w:val="00453B9E"/>
    <w:rsid w:val="00453DBC"/>
    <w:rsid w:val="00454141"/>
    <w:rsid w:val="004541E2"/>
    <w:rsid w:val="004543EE"/>
    <w:rsid w:val="0045445E"/>
    <w:rsid w:val="00454477"/>
    <w:rsid w:val="004548B4"/>
    <w:rsid w:val="00454E39"/>
    <w:rsid w:val="0045510A"/>
    <w:rsid w:val="00455407"/>
    <w:rsid w:val="004556D2"/>
    <w:rsid w:val="0045586A"/>
    <w:rsid w:val="00455B04"/>
    <w:rsid w:val="00455BC6"/>
    <w:rsid w:val="00455BD8"/>
    <w:rsid w:val="00455DC2"/>
    <w:rsid w:val="00455E4C"/>
    <w:rsid w:val="00456116"/>
    <w:rsid w:val="00456367"/>
    <w:rsid w:val="004568E3"/>
    <w:rsid w:val="00456A67"/>
    <w:rsid w:val="00456D09"/>
    <w:rsid w:val="00456D1F"/>
    <w:rsid w:val="00457296"/>
    <w:rsid w:val="0045730A"/>
    <w:rsid w:val="004575B7"/>
    <w:rsid w:val="00457B35"/>
    <w:rsid w:val="00457C30"/>
    <w:rsid w:val="00457C95"/>
    <w:rsid w:val="00457FE8"/>
    <w:rsid w:val="00460187"/>
    <w:rsid w:val="004604CA"/>
    <w:rsid w:val="00460519"/>
    <w:rsid w:val="0046052F"/>
    <w:rsid w:val="0046053C"/>
    <w:rsid w:val="0046069F"/>
    <w:rsid w:val="00460BB5"/>
    <w:rsid w:val="00460F71"/>
    <w:rsid w:val="00460FFC"/>
    <w:rsid w:val="00461872"/>
    <w:rsid w:val="00461A3A"/>
    <w:rsid w:val="00461F16"/>
    <w:rsid w:val="00461FE8"/>
    <w:rsid w:val="00461FED"/>
    <w:rsid w:val="00462219"/>
    <w:rsid w:val="0046222B"/>
    <w:rsid w:val="00462364"/>
    <w:rsid w:val="00462558"/>
    <w:rsid w:val="00462770"/>
    <w:rsid w:val="00462AC2"/>
    <w:rsid w:val="0046330C"/>
    <w:rsid w:val="00463422"/>
    <w:rsid w:val="004636C6"/>
    <w:rsid w:val="00463760"/>
    <w:rsid w:val="00463867"/>
    <w:rsid w:val="004639E2"/>
    <w:rsid w:val="00463AFB"/>
    <w:rsid w:val="00463E2E"/>
    <w:rsid w:val="00463F60"/>
    <w:rsid w:val="004640E6"/>
    <w:rsid w:val="00464181"/>
    <w:rsid w:val="00464196"/>
    <w:rsid w:val="0046429B"/>
    <w:rsid w:val="004642BA"/>
    <w:rsid w:val="004643B8"/>
    <w:rsid w:val="00464559"/>
    <w:rsid w:val="00464B10"/>
    <w:rsid w:val="00464CB5"/>
    <w:rsid w:val="00464ECE"/>
    <w:rsid w:val="00464EF7"/>
    <w:rsid w:val="0046500A"/>
    <w:rsid w:val="0046533C"/>
    <w:rsid w:val="004653E6"/>
    <w:rsid w:val="0046572C"/>
    <w:rsid w:val="00465954"/>
    <w:rsid w:val="00465AB2"/>
    <w:rsid w:val="00465AF0"/>
    <w:rsid w:val="00465D2F"/>
    <w:rsid w:val="00465FDE"/>
    <w:rsid w:val="00466146"/>
    <w:rsid w:val="00466233"/>
    <w:rsid w:val="00466236"/>
    <w:rsid w:val="004666A9"/>
    <w:rsid w:val="00466B0A"/>
    <w:rsid w:val="00466C35"/>
    <w:rsid w:val="00466CEF"/>
    <w:rsid w:val="00466CFC"/>
    <w:rsid w:val="00466D1D"/>
    <w:rsid w:val="00466E59"/>
    <w:rsid w:val="00466EF3"/>
    <w:rsid w:val="004672E8"/>
    <w:rsid w:val="0046748B"/>
    <w:rsid w:val="00467BB2"/>
    <w:rsid w:val="00467C3E"/>
    <w:rsid w:val="00467F6A"/>
    <w:rsid w:val="00467F77"/>
    <w:rsid w:val="00470020"/>
    <w:rsid w:val="0047026B"/>
    <w:rsid w:val="0047039C"/>
    <w:rsid w:val="0047046E"/>
    <w:rsid w:val="004707A8"/>
    <w:rsid w:val="00470831"/>
    <w:rsid w:val="0047083C"/>
    <w:rsid w:val="004708A8"/>
    <w:rsid w:val="00470B59"/>
    <w:rsid w:val="00470CBC"/>
    <w:rsid w:val="0047102D"/>
    <w:rsid w:val="0047192F"/>
    <w:rsid w:val="00471D93"/>
    <w:rsid w:val="00471E9C"/>
    <w:rsid w:val="00471EDC"/>
    <w:rsid w:val="00471FA9"/>
    <w:rsid w:val="004728ED"/>
    <w:rsid w:val="004729DE"/>
    <w:rsid w:val="00472A5B"/>
    <w:rsid w:val="00472B71"/>
    <w:rsid w:val="00472FAA"/>
    <w:rsid w:val="0047301B"/>
    <w:rsid w:val="0047309F"/>
    <w:rsid w:val="004730A5"/>
    <w:rsid w:val="00473D8E"/>
    <w:rsid w:val="00473E10"/>
    <w:rsid w:val="00473F4D"/>
    <w:rsid w:val="004745A6"/>
    <w:rsid w:val="00474680"/>
    <w:rsid w:val="00474BF0"/>
    <w:rsid w:val="00474F46"/>
    <w:rsid w:val="00475278"/>
    <w:rsid w:val="0047531D"/>
    <w:rsid w:val="0047547E"/>
    <w:rsid w:val="00475DDB"/>
    <w:rsid w:val="0047601D"/>
    <w:rsid w:val="004762CE"/>
    <w:rsid w:val="0047638F"/>
    <w:rsid w:val="00476464"/>
    <w:rsid w:val="0047664F"/>
    <w:rsid w:val="0047667D"/>
    <w:rsid w:val="00476D14"/>
    <w:rsid w:val="00477422"/>
    <w:rsid w:val="004775F7"/>
    <w:rsid w:val="00477B77"/>
    <w:rsid w:val="00477C43"/>
    <w:rsid w:val="00477DD6"/>
    <w:rsid w:val="004802FF"/>
    <w:rsid w:val="00480356"/>
    <w:rsid w:val="00480390"/>
    <w:rsid w:val="004809CF"/>
    <w:rsid w:val="00481670"/>
    <w:rsid w:val="00481931"/>
    <w:rsid w:val="00481A46"/>
    <w:rsid w:val="00481ADA"/>
    <w:rsid w:val="00481AEF"/>
    <w:rsid w:val="00481B9B"/>
    <w:rsid w:val="00481CDC"/>
    <w:rsid w:val="00481DA0"/>
    <w:rsid w:val="004826CB"/>
    <w:rsid w:val="004827A5"/>
    <w:rsid w:val="00482A0C"/>
    <w:rsid w:val="00483491"/>
    <w:rsid w:val="0048354E"/>
    <w:rsid w:val="00483A43"/>
    <w:rsid w:val="00483BE4"/>
    <w:rsid w:val="00483DD9"/>
    <w:rsid w:val="00483E92"/>
    <w:rsid w:val="00483E94"/>
    <w:rsid w:val="00484344"/>
    <w:rsid w:val="004843FC"/>
    <w:rsid w:val="00484752"/>
    <w:rsid w:val="0048484C"/>
    <w:rsid w:val="004848E7"/>
    <w:rsid w:val="00484947"/>
    <w:rsid w:val="00484965"/>
    <w:rsid w:val="00484ECF"/>
    <w:rsid w:val="00484F02"/>
    <w:rsid w:val="004853D1"/>
    <w:rsid w:val="004856EA"/>
    <w:rsid w:val="00485714"/>
    <w:rsid w:val="00485B3D"/>
    <w:rsid w:val="00486287"/>
    <w:rsid w:val="004868DA"/>
    <w:rsid w:val="00486B4E"/>
    <w:rsid w:val="00486C15"/>
    <w:rsid w:val="00486DE0"/>
    <w:rsid w:val="00486ED9"/>
    <w:rsid w:val="0048713F"/>
    <w:rsid w:val="0048724E"/>
    <w:rsid w:val="004872E7"/>
    <w:rsid w:val="0048740E"/>
    <w:rsid w:val="00487499"/>
    <w:rsid w:val="004875A6"/>
    <w:rsid w:val="0048763F"/>
    <w:rsid w:val="00487730"/>
    <w:rsid w:val="00487799"/>
    <w:rsid w:val="00487BC9"/>
    <w:rsid w:val="00490175"/>
    <w:rsid w:val="0049038D"/>
    <w:rsid w:val="004905F2"/>
    <w:rsid w:val="00490ADD"/>
    <w:rsid w:val="004915A9"/>
    <w:rsid w:val="00491CEF"/>
    <w:rsid w:val="00491FB1"/>
    <w:rsid w:val="00491FFE"/>
    <w:rsid w:val="00492310"/>
    <w:rsid w:val="004925FA"/>
    <w:rsid w:val="0049285E"/>
    <w:rsid w:val="00492B38"/>
    <w:rsid w:val="0049315C"/>
    <w:rsid w:val="00493590"/>
    <w:rsid w:val="004938FB"/>
    <w:rsid w:val="00493EC8"/>
    <w:rsid w:val="00494170"/>
    <w:rsid w:val="00494367"/>
    <w:rsid w:val="0049457B"/>
    <w:rsid w:val="0049486F"/>
    <w:rsid w:val="0049496A"/>
    <w:rsid w:val="00494D15"/>
    <w:rsid w:val="00494D1D"/>
    <w:rsid w:val="00495007"/>
    <w:rsid w:val="004951E9"/>
    <w:rsid w:val="0049530F"/>
    <w:rsid w:val="004955CD"/>
    <w:rsid w:val="00495770"/>
    <w:rsid w:val="004957E2"/>
    <w:rsid w:val="00495808"/>
    <w:rsid w:val="004959B4"/>
    <w:rsid w:val="00496121"/>
    <w:rsid w:val="00496357"/>
    <w:rsid w:val="00496630"/>
    <w:rsid w:val="0049671B"/>
    <w:rsid w:val="0049687F"/>
    <w:rsid w:val="00496B4F"/>
    <w:rsid w:val="00496C76"/>
    <w:rsid w:val="00496DEA"/>
    <w:rsid w:val="00496FF6"/>
    <w:rsid w:val="004970AC"/>
    <w:rsid w:val="0049758C"/>
    <w:rsid w:val="00497B70"/>
    <w:rsid w:val="00497D68"/>
    <w:rsid w:val="004A01F4"/>
    <w:rsid w:val="004A055A"/>
    <w:rsid w:val="004A06C2"/>
    <w:rsid w:val="004A0A01"/>
    <w:rsid w:val="004A1014"/>
    <w:rsid w:val="004A1231"/>
    <w:rsid w:val="004A15C9"/>
    <w:rsid w:val="004A1B23"/>
    <w:rsid w:val="004A1C24"/>
    <w:rsid w:val="004A1D2F"/>
    <w:rsid w:val="004A1E62"/>
    <w:rsid w:val="004A21E8"/>
    <w:rsid w:val="004A23BC"/>
    <w:rsid w:val="004A2AA9"/>
    <w:rsid w:val="004A2AE1"/>
    <w:rsid w:val="004A2D14"/>
    <w:rsid w:val="004A2DA4"/>
    <w:rsid w:val="004A2E18"/>
    <w:rsid w:val="004A32E3"/>
    <w:rsid w:val="004A3516"/>
    <w:rsid w:val="004A3919"/>
    <w:rsid w:val="004A3AF3"/>
    <w:rsid w:val="004A3DA4"/>
    <w:rsid w:val="004A40B6"/>
    <w:rsid w:val="004A4159"/>
    <w:rsid w:val="004A452B"/>
    <w:rsid w:val="004A4765"/>
    <w:rsid w:val="004A4C97"/>
    <w:rsid w:val="004A53C0"/>
    <w:rsid w:val="004A55D7"/>
    <w:rsid w:val="004A5615"/>
    <w:rsid w:val="004A5869"/>
    <w:rsid w:val="004A5C79"/>
    <w:rsid w:val="004A5F3D"/>
    <w:rsid w:val="004A6084"/>
    <w:rsid w:val="004A6253"/>
    <w:rsid w:val="004A66A9"/>
    <w:rsid w:val="004A688F"/>
    <w:rsid w:val="004A6D55"/>
    <w:rsid w:val="004A6FAC"/>
    <w:rsid w:val="004A7449"/>
    <w:rsid w:val="004A760E"/>
    <w:rsid w:val="004B055B"/>
    <w:rsid w:val="004B073B"/>
    <w:rsid w:val="004B0849"/>
    <w:rsid w:val="004B1198"/>
    <w:rsid w:val="004B1326"/>
    <w:rsid w:val="004B13C8"/>
    <w:rsid w:val="004B17AA"/>
    <w:rsid w:val="004B186F"/>
    <w:rsid w:val="004B18AD"/>
    <w:rsid w:val="004B18DB"/>
    <w:rsid w:val="004B1F8D"/>
    <w:rsid w:val="004B2111"/>
    <w:rsid w:val="004B2876"/>
    <w:rsid w:val="004B290C"/>
    <w:rsid w:val="004B3325"/>
    <w:rsid w:val="004B3695"/>
    <w:rsid w:val="004B376A"/>
    <w:rsid w:val="004B37F8"/>
    <w:rsid w:val="004B429E"/>
    <w:rsid w:val="004B47EB"/>
    <w:rsid w:val="004B48C7"/>
    <w:rsid w:val="004B4AE4"/>
    <w:rsid w:val="004B5027"/>
    <w:rsid w:val="004B5146"/>
    <w:rsid w:val="004B550B"/>
    <w:rsid w:val="004B571E"/>
    <w:rsid w:val="004B5857"/>
    <w:rsid w:val="004B58A8"/>
    <w:rsid w:val="004B5B9E"/>
    <w:rsid w:val="004B5BA6"/>
    <w:rsid w:val="004B5E59"/>
    <w:rsid w:val="004B6027"/>
    <w:rsid w:val="004B602B"/>
    <w:rsid w:val="004B64A7"/>
    <w:rsid w:val="004B6845"/>
    <w:rsid w:val="004B6C2A"/>
    <w:rsid w:val="004B7212"/>
    <w:rsid w:val="004B7220"/>
    <w:rsid w:val="004B7249"/>
    <w:rsid w:val="004C012A"/>
    <w:rsid w:val="004C016C"/>
    <w:rsid w:val="004C042E"/>
    <w:rsid w:val="004C07E3"/>
    <w:rsid w:val="004C0B4D"/>
    <w:rsid w:val="004C0CA7"/>
    <w:rsid w:val="004C1644"/>
    <w:rsid w:val="004C1826"/>
    <w:rsid w:val="004C188A"/>
    <w:rsid w:val="004C20CA"/>
    <w:rsid w:val="004C2156"/>
    <w:rsid w:val="004C21CC"/>
    <w:rsid w:val="004C2278"/>
    <w:rsid w:val="004C23B9"/>
    <w:rsid w:val="004C268A"/>
    <w:rsid w:val="004C284C"/>
    <w:rsid w:val="004C2938"/>
    <w:rsid w:val="004C2A7E"/>
    <w:rsid w:val="004C2C88"/>
    <w:rsid w:val="004C31DC"/>
    <w:rsid w:val="004C320B"/>
    <w:rsid w:val="004C37BE"/>
    <w:rsid w:val="004C3BFD"/>
    <w:rsid w:val="004C3E6F"/>
    <w:rsid w:val="004C41C3"/>
    <w:rsid w:val="004C4695"/>
    <w:rsid w:val="004C50E6"/>
    <w:rsid w:val="004C5158"/>
    <w:rsid w:val="004C5BD5"/>
    <w:rsid w:val="004C5F03"/>
    <w:rsid w:val="004C66A3"/>
    <w:rsid w:val="004C69A7"/>
    <w:rsid w:val="004C7046"/>
    <w:rsid w:val="004C7663"/>
    <w:rsid w:val="004C7D23"/>
    <w:rsid w:val="004D049B"/>
    <w:rsid w:val="004D076E"/>
    <w:rsid w:val="004D0772"/>
    <w:rsid w:val="004D0E04"/>
    <w:rsid w:val="004D0E2A"/>
    <w:rsid w:val="004D1033"/>
    <w:rsid w:val="004D1151"/>
    <w:rsid w:val="004D1284"/>
    <w:rsid w:val="004D178B"/>
    <w:rsid w:val="004D18E0"/>
    <w:rsid w:val="004D1C01"/>
    <w:rsid w:val="004D1CBE"/>
    <w:rsid w:val="004D1DF6"/>
    <w:rsid w:val="004D1E6E"/>
    <w:rsid w:val="004D23A4"/>
    <w:rsid w:val="004D24DC"/>
    <w:rsid w:val="004D377C"/>
    <w:rsid w:val="004D3934"/>
    <w:rsid w:val="004D39DF"/>
    <w:rsid w:val="004D3AF6"/>
    <w:rsid w:val="004D43A4"/>
    <w:rsid w:val="004D4515"/>
    <w:rsid w:val="004D46C4"/>
    <w:rsid w:val="004D5024"/>
    <w:rsid w:val="004D5302"/>
    <w:rsid w:val="004D56FD"/>
    <w:rsid w:val="004D599D"/>
    <w:rsid w:val="004D5A2F"/>
    <w:rsid w:val="004D5B0F"/>
    <w:rsid w:val="004D5B92"/>
    <w:rsid w:val="004D5E11"/>
    <w:rsid w:val="004D622D"/>
    <w:rsid w:val="004D6490"/>
    <w:rsid w:val="004D6497"/>
    <w:rsid w:val="004D6A86"/>
    <w:rsid w:val="004D6AA5"/>
    <w:rsid w:val="004D6D54"/>
    <w:rsid w:val="004D6E31"/>
    <w:rsid w:val="004D7047"/>
    <w:rsid w:val="004D735A"/>
    <w:rsid w:val="004D7620"/>
    <w:rsid w:val="004D76CE"/>
    <w:rsid w:val="004D7FF7"/>
    <w:rsid w:val="004E0740"/>
    <w:rsid w:val="004E0844"/>
    <w:rsid w:val="004E0B4F"/>
    <w:rsid w:val="004E0C20"/>
    <w:rsid w:val="004E0C79"/>
    <w:rsid w:val="004E0FF5"/>
    <w:rsid w:val="004E1144"/>
    <w:rsid w:val="004E117D"/>
    <w:rsid w:val="004E1578"/>
    <w:rsid w:val="004E15FF"/>
    <w:rsid w:val="004E1650"/>
    <w:rsid w:val="004E17C8"/>
    <w:rsid w:val="004E1919"/>
    <w:rsid w:val="004E1ECA"/>
    <w:rsid w:val="004E2069"/>
    <w:rsid w:val="004E21FC"/>
    <w:rsid w:val="004E23C4"/>
    <w:rsid w:val="004E2C46"/>
    <w:rsid w:val="004E352F"/>
    <w:rsid w:val="004E3879"/>
    <w:rsid w:val="004E3C81"/>
    <w:rsid w:val="004E40AF"/>
    <w:rsid w:val="004E48A8"/>
    <w:rsid w:val="004E49E1"/>
    <w:rsid w:val="004E4C66"/>
    <w:rsid w:val="004E4EBF"/>
    <w:rsid w:val="004E4FE4"/>
    <w:rsid w:val="004E5040"/>
    <w:rsid w:val="004E510C"/>
    <w:rsid w:val="004E5128"/>
    <w:rsid w:val="004E5264"/>
    <w:rsid w:val="004E529E"/>
    <w:rsid w:val="004E5433"/>
    <w:rsid w:val="004E5498"/>
    <w:rsid w:val="004E58DE"/>
    <w:rsid w:val="004E58F8"/>
    <w:rsid w:val="004E5AAD"/>
    <w:rsid w:val="004E5AB3"/>
    <w:rsid w:val="004E5D5A"/>
    <w:rsid w:val="004E5FB1"/>
    <w:rsid w:val="004E6108"/>
    <w:rsid w:val="004E659A"/>
    <w:rsid w:val="004E68E5"/>
    <w:rsid w:val="004E6927"/>
    <w:rsid w:val="004E6CDE"/>
    <w:rsid w:val="004E6D4E"/>
    <w:rsid w:val="004E6FA4"/>
    <w:rsid w:val="004E720D"/>
    <w:rsid w:val="004E7741"/>
    <w:rsid w:val="004E7BED"/>
    <w:rsid w:val="004E7CEA"/>
    <w:rsid w:val="004F0059"/>
    <w:rsid w:val="004F026A"/>
    <w:rsid w:val="004F05ED"/>
    <w:rsid w:val="004F0672"/>
    <w:rsid w:val="004F079A"/>
    <w:rsid w:val="004F11D5"/>
    <w:rsid w:val="004F1206"/>
    <w:rsid w:val="004F151C"/>
    <w:rsid w:val="004F16C7"/>
    <w:rsid w:val="004F18F1"/>
    <w:rsid w:val="004F1B23"/>
    <w:rsid w:val="004F1DC7"/>
    <w:rsid w:val="004F1F53"/>
    <w:rsid w:val="004F2374"/>
    <w:rsid w:val="004F2C07"/>
    <w:rsid w:val="004F2C70"/>
    <w:rsid w:val="004F2FA1"/>
    <w:rsid w:val="004F2FAE"/>
    <w:rsid w:val="004F319F"/>
    <w:rsid w:val="004F343A"/>
    <w:rsid w:val="004F34B0"/>
    <w:rsid w:val="004F366C"/>
    <w:rsid w:val="004F3B8C"/>
    <w:rsid w:val="004F3D22"/>
    <w:rsid w:val="004F3E37"/>
    <w:rsid w:val="004F4033"/>
    <w:rsid w:val="004F4110"/>
    <w:rsid w:val="004F4D40"/>
    <w:rsid w:val="004F4E9A"/>
    <w:rsid w:val="004F53CE"/>
    <w:rsid w:val="004F5744"/>
    <w:rsid w:val="004F57DA"/>
    <w:rsid w:val="004F5D2E"/>
    <w:rsid w:val="004F5DB7"/>
    <w:rsid w:val="004F5E98"/>
    <w:rsid w:val="004F6007"/>
    <w:rsid w:val="004F6219"/>
    <w:rsid w:val="004F6348"/>
    <w:rsid w:val="004F681E"/>
    <w:rsid w:val="004F6CAB"/>
    <w:rsid w:val="004F753B"/>
    <w:rsid w:val="004F77B1"/>
    <w:rsid w:val="004F78FA"/>
    <w:rsid w:val="004F79D4"/>
    <w:rsid w:val="004F7A28"/>
    <w:rsid w:val="004F7FC4"/>
    <w:rsid w:val="005004A4"/>
    <w:rsid w:val="005004F1"/>
    <w:rsid w:val="00500669"/>
    <w:rsid w:val="00500B1A"/>
    <w:rsid w:val="00500CA0"/>
    <w:rsid w:val="00500E08"/>
    <w:rsid w:val="00500F1B"/>
    <w:rsid w:val="00500F34"/>
    <w:rsid w:val="005010EC"/>
    <w:rsid w:val="00501292"/>
    <w:rsid w:val="00501305"/>
    <w:rsid w:val="00501544"/>
    <w:rsid w:val="00501744"/>
    <w:rsid w:val="0050181D"/>
    <w:rsid w:val="0050192B"/>
    <w:rsid w:val="005019A8"/>
    <w:rsid w:val="00501BDB"/>
    <w:rsid w:val="00501C6D"/>
    <w:rsid w:val="00501FAB"/>
    <w:rsid w:val="00502172"/>
    <w:rsid w:val="0050221F"/>
    <w:rsid w:val="005023FA"/>
    <w:rsid w:val="00502547"/>
    <w:rsid w:val="005025E6"/>
    <w:rsid w:val="00502FAB"/>
    <w:rsid w:val="00502FAF"/>
    <w:rsid w:val="005032A4"/>
    <w:rsid w:val="0050377E"/>
    <w:rsid w:val="0050380D"/>
    <w:rsid w:val="005038AF"/>
    <w:rsid w:val="005038BB"/>
    <w:rsid w:val="0050419D"/>
    <w:rsid w:val="00504844"/>
    <w:rsid w:val="00504932"/>
    <w:rsid w:val="00504C70"/>
    <w:rsid w:val="00504C72"/>
    <w:rsid w:val="0050555A"/>
    <w:rsid w:val="00505C2B"/>
    <w:rsid w:val="00505C34"/>
    <w:rsid w:val="00505F02"/>
    <w:rsid w:val="0050610B"/>
    <w:rsid w:val="005061E0"/>
    <w:rsid w:val="00506460"/>
    <w:rsid w:val="00506492"/>
    <w:rsid w:val="00506872"/>
    <w:rsid w:val="005069AB"/>
    <w:rsid w:val="00506B48"/>
    <w:rsid w:val="005071E5"/>
    <w:rsid w:val="005073C1"/>
    <w:rsid w:val="00507E94"/>
    <w:rsid w:val="00507F77"/>
    <w:rsid w:val="005102BD"/>
    <w:rsid w:val="00510484"/>
    <w:rsid w:val="00510627"/>
    <w:rsid w:val="00510789"/>
    <w:rsid w:val="00510983"/>
    <w:rsid w:val="005109EC"/>
    <w:rsid w:val="00510C2D"/>
    <w:rsid w:val="00510D9D"/>
    <w:rsid w:val="00510E26"/>
    <w:rsid w:val="0051134E"/>
    <w:rsid w:val="005118B1"/>
    <w:rsid w:val="00512205"/>
    <w:rsid w:val="00512474"/>
    <w:rsid w:val="00512618"/>
    <w:rsid w:val="00512768"/>
    <w:rsid w:val="00513554"/>
    <w:rsid w:val="00513831"/>
    <w:rsid w:val="005139E0"/>
    <w:rsid w:val="00513C86"/>
    <w:rsid w:val="00513D08"/>
    <w:rsid w:val="0051402A"/>
    <w:rsid w:val="005144A1"/>
    <w:rsid w:val="00514701"/>
    <w:rsid w:val="00514A51"/>
    <w:rsid w:val="00514C12"/>
    <w:rsid w:val="00514CA2"/>
    <w:rsid w:val="00514DF7"/>
    <w:rsid w:val="00515151"/>
    <w:rsid w:val="005151A4"/>
    <w:rsid w:val="0051571F"/>
    <w:rsid w:val="00516087"/>
    <w:rsid w:val="0051616F"/>
    <w:rsid w:val="00516393"/>
    <w:rsid w:val="005164C9"/>
    <w:rsid w:val="005168D8"/>
    <w:rsid w:val="00517167"/>
    <w:rsid w:val="00517882"/>
    <w:rsid w:val="00520044"/>
    <w:rsid w:val="0052037C"/>
    <w:rsid w:val="00520964"/>
    <w:rsid w:val="00520B65"/>
    <w:rsid w:val="005216C3"/>
    <w:rsid w:val="00521CC2"/>
    <w:rsid w:val="00521D28"/>
    <w:rsid w:val="00521E39"/>
    <w:rsid w:val="0052209B"/>
    <w:rsid w:val="0052267C"/>
    <w:rsid w:val="0052281F"/>
    <w:rsid w:val="005228AD"/>
    <w:rsid w:val="005228E8"/>
    <w:rsid w:val="00522DFF"/>
    <w:rsid w:val="00522FBC"/>
    <w:rsid w:val="0052333E"/>
    <w:rsid w:val="00523730"/>
    <w:rsid w:val="00523C66"/>
    <w:rsid w:val="00523D54"/>
    <w:rsid w:val="00523F62"/>
    <w:rsid w:val="00523FB5"/>
    <w:rsid w:val="005240A1"/>
    <w:rsid w:val="005244C1"/>
    <w:rsid w:val="00524778"/>
    <w:rsid w:val="0052493A"/>
    <w:rsid w:val="00524EEF"/>
    <w:rsid w:val="00525156"/>
    <w:rsid w:val="00525554"/>
    <w:rsid w:val="0052590A"/>
    <w:rsid w:val="00525976"/>
    <w:rsid w:val="00525C18"/>
    <w:rsid w:val="00525F4F"/>
    <w:rsid w:val="0052645F"/>
    <w:rsid w:val="00526644"/>
    <w:rsid w:val="005269C6"/>
    <w:rsid w:val="00526BF1"/>
    <w:rsid w:val="00526FD8"/>
    <w:rsid w:val="005271F8"/>
    <w:rsid w:val="0052745D"/>
    <w:rsid w:val="0052760F"/>
    <w:rsid w:val="0052769B"/>
    <w:rsid w:val="00527871"/>
    <w:rsid w:val="00527990"/>
    <w:rsid w:val="00527C4A"/>
    <w:rsid w:val="00527EFA"/>
    <w:rsid w:val="00530238"/>
    <w:rsid w:val="00530529"/>
    <w:rsid w:val="00530642"/>
    <w:rsid w:val="005309C6"/>
    <w:rsid w:val="00530B1B"/>
    <w:rsid w:val="00530C80"/>
    <w:rsid w:val="00530DCB"/>
    <w:rsid w:val="00531003"/>
    <w:rsid w:val="005310E7"/>
    <w:rsid w:val="0053155F"/>
    <w:rsid w:val="0053166F"/>
    <w:rsid w:val="0053172F"/>
    <w:rsid w:val="00531A34"/>
    <w:rsid w:val="00532118"/>
    <w:rsid w:val="005322F2"/>
    <w:rsid w:val="0053236A"/>
    <w:rsid w:val="0053252B"/>
    <w:rsid w:val="0053263B"/>
    <w:rsid w:val="0053286F"/>
    <w:rsid w:val="00532965"/>
    <w:rsid w:val="00532ABB"/>
    <w:rsid w:val="00532B57"/>
    <w:rsid w:val="00532B7D"/>
    <w:rsid w:val="00532BA2"/>
    <w:rsid w:val="00533082"/>
    <w:rsid w:val="005330DE"/>
    <w:rsid w:val="0053326E"/>
    <w:rsid w:val="00533583"/>
    <w:rsid w:val="00534170"/>
    <w:rsid w:val="00534364"/>
    <w:rsid w:val="00534705"/>
    <w:rsid w:val="00534C1D"/>
    <w:rsid w:val="00535061"/>
    <w:rsid w:val="0053534D"/>
    <w:rsid w:val="0053538E"/>
    <w:rsid w:val="00535695"/>
    <w:rsid w:val="00535852"/>
    <w:rsid w:val="005359B5"/>
    <w:rsid w:val="00535BA3"/>
    <w:rsid w:val="00535DB1"/>
    <w:rsid w:val="0053620F"/>
    <w:rsid w:val="0053632C"/>
    <w:rsid w:val="005365AD"/>
    <w:rsid w:val="00536B38"/>
    <w:rsid w:val="005373EC"/>
    <w:rsid w:val="005374EC"/>
    <w:rsid w:val="005377C3"/>
    <w:rsid w:val="0053788B"/>
    <w:rsid w:val="00537BD4"/>
    <w:rsid w:val="00537D0D"/>
    <w:rsid w:val="005402FA"/>
    <w:rsid w:val="00540387"/>
    <w:rsid w:val="00540488"/>
    <w:rsid w:val="0054085E"/>
    <w:rsid w:val="00540914"/>
    <w:rsid w:val="00540C37"/>
    <w:rsid w:val="00540E90"/>
    <w:rsid w:val="00541164"/>
    <w:rsid w:val="005411C0"/>
    <w:rsid w:val="0054150E"/>
    <w:rsid w:val="0054166A"/>
    <w:rsid w:val="00541777"/>
    <w:rsid w:val="005417A7"/>
    <w:rsid w:val="00541921"/>
    <w:rsid w:val="00541E5B"/>
    <w:rsid w:val="00542054"/>
    <w:rsid w:val="00542290"/>
    <w:rsid w:val="00542366"/>
    <w:rsid w:val="005424D3"/>
    <w:rsid w:val="00542D39"/>
    <w:rsid w:val="005432B4"/>
    <w:rsid w:val="00543735"/>
    <w:rsid w:val="005437B0"/>
    <w:rsid w:val="005439E5"/>
    <w:rsid w:val="0054422D"/>
    <w:rsid w:val="005448E1"/>
    <w:rsid w:val="005449D4"/>
    <w:rsid w:val="00544AF4"/>
    <w:rsid w:val="00544CB9"/>
    <w:rsid w:val="00544E5B"/>
    <w:rsid w:val="005450B4"/>
    <w:rsid w:val="005451F4"/>
    <w:rsid w:val="00545F4B"/>
    <w:rsid w:val="0054609E"/>
    <w:rsid w:val="005463F8"/>
    <w:rsid w:val="005469C5"/>
    <w:rsid w:val="00546C9A"/>
    <w:rsid w:val="00546DBA"/>
    <w:rsid w:val="00546EEB"/>
    <w:rsid w:val="00547018"/>
    <w:rsid w:val="00547266"/>
    <w:rsid w:val="00547503"/>
    <w:rsid w:val="00547710"/>
    <w:rsid w:val="00547A0B"/>
    <w:rsid w:val="00547B24"/>
    <w:rsid w:val="0055034A"/>
    <w:rsid w:val="00550441"/>
    <w:rsid w:val="0055085C"/>
    <w:rsid w:val="0055098C"/>
    <w:rsid w:val="00550BFA"/>
    <w:rsid w:val="00550F21"/>
    <w:rsid w:val="00551306"/>
    <w:rsid w:val="005514CC"/>
    <w:rsid w:val="00551C48"/>
    <w:rsid w:val="00551EDD"/>
    <w:rsid w:val="00552064"/>
    <w:rsid w:val="00552683"/>
    <w:rsid w:val="005526B8"/>
    <w:rsid w:val="005527A2"/>
    <w:rsid w:val="0055320E"/>
    <w:rsid w:val="005533BF"/>
    <w:rsid w:val="00553788"/>
    <w:rsid w:val="005537CA"/>
    <w:rsid w:val="00554200"/>
    <w:rsid w:val="005546A4"/>
    <w:rsid w:val="005548CA"/>
    <w:rsid w:val="00554A1B"/>
    <w:rsid w:val="00554ADF"/>
    <w:rsid w:val="00554C39"/>
    <w:rsid w:val="00554DB1"/>
    <w:rsid w:val="00554E62"/>
    <w:rsid w:val="00555114"/>
    <w:rsid w:val="00555178"/>
    <w:rsid w:val="0055522A"/>
    <w:rsid w:val="005552C0"/>
    <w:rsid w:val="00555310"/>
    <w:rsid w:val="005557D4"/>
    <w:rsid w:val="0055634D"/>
    <w:rsid w:val="00556378"/>
    <w:rsid w:val="005566F7"/>
    <w:rsid w:val="00556B4B"/>
    <w:rsid w:val="00556CBB"/>
    <w:rsid w:val="00556DA5"/>
    <w:rsid w:val="0055737C"/>
    <w:rsid w:val="00557A3D"/>
    <w:rsid w:val="00560028"/>
    <w:rsid w:val="005601B6"/>
    <w:rsid w:val="005603A7"/>
    <w:rsid w:val="005603DB"/>
    <w:rsid w:val="00560474"/>
    <w:rsid w:val="005604E7"/>
    <w:rsid w:val="00560816"/>
    <w:rsid w:val="00560899"/>
    <w:rsid w:val="005608B2"/>
    <w:rsid w:val="005609F3"/>
    <w:rsid w:val="00560D4A"/>
    <w:rsid w:val="00561025"/>
    <w:rsid w:val="0056119E"/>
    <w:rsid w:val="0056140A"/>
    <w:rsid w:val="005614CD"/>
    <w:rsid w:val="005615C3"/>
    <w:rsid w:val="00561AC6"/>
    <w:rsid w:val="00561AFA"/>
    <w:rsid w:val="005624F8"/>
    <w:rsid w:val="00562A06"/>
    <w:rsid w:val="00563643"/>
    <w:rsid w:val="00563C26"/>
    <w:rsid w:val="00563D92"/>
    <w:rsid w:val="00564010"/>
    <w:rsid w:val="00564145"/>
    <w:rsid w:val="005643F0"/>
    <w:rsid w:val="0056469E"/>
    <w:rsid w:val="005648A9"/>
    <w:rsid w:val="005649B3"/>
    <w:rsid w:val="00564F05"/>
    <w:rsid w:val="00565345"/>
    <w:rsid w:val="005653C6"/>
    <w:rsid w:val="00565443"/>
    <w:rsid w:val="0056577D"/>
    <w:rsid w:val="005659DA"/>
    <w:rsid w:val="00565B91"/>
    <w:rsid w:val="00565C50"/>
    <w:rsid w:val="00565DA5"/>
    <w:rsid w:val="00565EFD"/>
    <w:rsid w:val="00565F7C"/>
    <w:rsid w:val="00565FE6"/>
    <w:rsid w:val="005666FA"/>
    <w:rsid w:val="00566C42"/>
    <w:rsid w:val="00566CEF"/>
    <w:rsid w:val="0056705F"/>
    <w:rsid w:val="00567145"/>
    <w:rsid w:val="00567165"/>
    <w:rsid w:val="005673B8"/>
    <w:rsid w:val="0056793B"/>
    <w:rsid w:val="005703F9"/>
    <w:rsid w:val="0057050A"/>
    <w:rsid w:val="005705F1"/>
    <w:rsid w:val="005707E7"/>
    <w:rsid w:val="00570D1F"/>
    <w:rsid w:val="00570EF7"/>
    <w:rsid w:val="0057104C"/>
    <w:rsid w:val="00571094"/>
    <w:rsid w:val="0057152C"/>
    <w:rsid w:val="0057173C"/>
    <w:rsid w:val="00571919"/>
    <w:rsid w:val="00571AAE"/>
    <w:rsid w:val="00571F2F"/>
    <w:rsid w:val="00571FC2"/>
    <w:rsid w:val="00572348"/>
    <w:rsid w:val="0057246F"/>
    <w:rsid w:val="00572496"/>
    <w:rsid w:val="0057275F"/>
    <w:rsid w:val="00572991"/>
    <w:rsid w:val="00572C3E"/>
    <w:rsid w:val="00573034"/>
    <w:rsid w:val="00573428"/>
    <w:rsid w:val="005735FB"/>
    <w:rsid w:val="0057375B"/>
    <w:rsid w:val="00573949"/>
    <w:rsid w:val="00574231"/>
    <w:rsid w:val="00574A6E"/>
    <w:rsid w:val="00574B49"/>
    <w:rsid w:val="00574BDB"/>
    <w:rsid w:val="00574C59"/>
    <w:rsid w:val="00575316"/>
    <w:rsid w:val="00575336"/>
    <w:rsid w:val="005757C7"/>
    <w:rsid w:val="005766BA"/>
    <w:rsid w:val="005768D3"/>
    <w:rsid w:val="00576E8F"/>
    <w:rsid w:val="00577A1D"/>
    <w:rsid w:val="00577ADB"/>
    <w:rsid w:val="00577BA6"/>
    <w:rsid w:val="00577CF8"/>
    <w:rsid w:val="00577E9F"/>
    <w:rsid w:val="005801E1"/>
    <w:rsid w:val="0058029F"/>
    <w:rsid w:val="00580597"/>
    <w:rsid w:val="00580665"/>
    <w:rsid w:val="00580C6F"/>
    <w:rsid w:val="00580C8C"/>
    <w:rsid w:val="00580F9B"/>
    <w:rsid w:val="00581048"/>
    <w:rsid w:val="005810ED"/>
    <w:rsid w:val="0058149B"/>
    <w:rsid w:val="00581689"/>
    <w:rsid w:val="0058169B"/>
    <w:rsid w:val="00581729"/>
    <w:rsid w:val="005819AF"/>
    <w:rsid w:val="00581AAB"/>
    <w:rsid w:val="00581C41"/>
    <w:rsid w:val="00581D95"/>
    <w:rsid w:val="00582B9C"/>
    <w:rsid w:val="00582FF7"/>
    <w:rsid w:val="005832D3"/>
    <w:rsid w:val="005834F5"/>
    <w:rsid w:val="00583591"/>
    <w:rsid w:val="0058367C"/>
    <w:rsid w:val="005837EA"/>
    <w:rsid w:val="00583A80"/>
    <w:rsid w:val="00583B1E"/>
    <w:rsid w:val="00583CAE"/>
    <w:rsid w:val="0058401E"/>
    <w:rsid w:val="00584314"/>
    <w:rsid w:val="0058433C"/>
    <w:rsid w:val="00584BE3"/>
    <w:rsid w:val="00584EA7"/>
    <w:rsid w:val="00584EC4"/>
    <w:rsid w:val="00585095"/>
    <w:rsid w:val="00585348"/>
    <w:rsid w:val="00585418"/>
    <w:rsid w:val="0058545B"/>
    <w:rsid w:val="0058560F"/>
    <w:rsid w:val="00585A21"/>
    <w:rsid w:val="00585F78"/>
    <w:rsid w:val="00586006"/>
    <w:rsid w:val="005866DA"/>
    <w:rsid w:val="0058684A"/>
    <w:rsid w:val="00586996"/>
    <w:rsid w:val="00586ACE"/>
    <w:rsid w:val="00586F38"/>
    <w:rsid w:val="00587322"/>
    <w:rsid w:val="00587D14"/>
    <w:rsid w:val="00587DED"/>
    <w:rsid w:val="00587EA7"/>
    <w:rsid w:val="00587F61"/>
    <w:rsid w:val="005900CE"/>
    <w:rsid w:val="005901CE"/>
    <w:rsid w:val="005902D4"/>
    <w:rsid w:val="005906A5"/>
    <w:rsid w:val="00590B7B"/>
    <w:rsid w:val="00590DB3"/>
    <w:rsid w:val="00591190"/>
    <w:rsid w:val="00591222"/>
    <w:rsid w:val="0059130C"/>
    <w:rsid w:val="00591381"/>
    <w:rsid w:val="005917C1"/>
    <w:rsid w:val="00591927"/>
    <w:rsid w:val="00591AE1"/>
    <w:rsid w:val="00591EA1"/>
    <w:rsid w:val="005922DE"/>
    <w:rsid w:val="005922F7"/>
    <w:rsid w:val="0059241B"/>
    <w:rsid w:val="00592CE7"/>
    <w:rsid w:val="005931CC"/>
    <w:rsid w:val="005932E4"/>
    <w:rsid w:val="00593406"/>
    <w:rsid w:val="00593774"/>
    <w:rsid w:val="00593828"/>
    <w:rsid w:val="00593875"/>
    <w:rsid w:val="00593A25"/>
    <w:rsid w:val="00593B34"/>
    <w:rsid w:val="00594536"/>
    <w:rsid w:val="005947F6"/>
    <w:rsid w:val="005948DD"/>
    <w:rsid w:val="00594C53"/>
    <w:rsid w:val="00594D21"/>
    <w:rsid w:val="00595133"/>
    <w:rsid w:val="005953FB"/>
    <w:rsid w:val="0059551F"/>
    <w:rsid w:val="00595670"/>
    <w:rsid w:val="00595820"/>
    <w:rsid w:val="00595A2B"/>
    <w:rsid w:val="00595A45"/>
    <w:rsid w:val="00595A61"/>
    <w:rsid w:val="00595CBE"/>
    <w:rsid w:val="00595E24"/>
    <w:rsid w:val="005965E4"/>
    <w:rsid w:val="005969DF"/>
    <w:rsid w:val="00596D33"/>
    <w:rsid w:val="00596DDD"/>
    <w:rsid w:val="00596F3B"/>
    <w:rsid w:val="0059709A"/>
    <w:rsid w:val="00597194"/>
    <w:rsid w:val="00597756"/>
    <w:rsid w:val="00597794"/>
    <w:rsid w:val="005978BD"/>
    <w:rsid w:val="005979A9"/>
    <w:rsid w:val="00597A7C"/>
    <w:rsid w:val="00597B75"/>
    <w:rsid w:val="005A013F"/>
    <w:rsid w:val="005A0A44"/>
    <w:rsid w:val="005A0D5B"/>
    <w:rsid w:val="005A0E2A"/>
    <w:rsid w:val="005A1440"/>
    <w:rsid w:val="005A179D"/>
    <w:rsid w:val="005A1CC9"/>
    <w:rsid w:val="005A1E48"/>
    <w:rsid w:val="005A1EFD"/>
    <w:rsid w:val="005A2198"/>
    <w:rsid w:val="005A25DB"/>
    <w:rsid w:val="005A2834"/>
    <w:rsid w:val="005A2874"/>
    <w:rsid w:val="005A290F"/>
    <w:rsid w:val="005A2930"/>
    <w:rsid w:val="005A2F7E"/>
    <w:rsid w:val="005A34A8"/>
    <w:rsid w:val="005A3508"/>
    <w:rsid w:val="005A37FD"/>
    <w:rsid w:val="005A3C30"/>
    <w:rsid w:val="005A4030"/>
    <w:rsid w:val="005A40D6"/>
    <w:rsid w:val="005A457D"/>
    <w:rsid w:val="005A463B"/>
    <w:rsid w:val="005A46A4"/>
    <w:rsid w:val="005A47A4"/>
    <w:rsid w:val="005A49D1"/>
    <w:rsid w:val="005A4D04"/>
    <w:rsid w:val="005A4D29"/>
    <w:rsid w:val="005A4F4A"/>
    <w:rsid w:val="005A4F61"/>
    <w:rsid w:val="005A4F8E"/>
    <w:rsid w:val="005A521F"/>
    <w:rsid w:val="005A524E"/>
    <w:rsid w:val="005A54B2"/>
    <w:rsid w:val="005A5749"/>
    <w:rsid w:val="005A59E8"/>
    <w:rsid w:val="005A5A4B"/>
    <w:rsid w:val="005A5C6E"/>
    <w:rsid w:val="005A5E63"/>
    <w:rsid w:val="005A5F32"/>
    <w:rsid w:val="005A6279"/>
    <w:rsid w:val="005A6293"/>
    <w:rsid w:val="005A65A3"/>
    <w:rsid w:val="005A681F"/>
    <w:rsid w:val="005A6924"/>
    <w:rsid w:val="005A6B60"/>
    <w:rsid w:val="005A6BAA"/>
    <w:rsid w:val="005A73D8"/>
    <w:rsid w:val="005A76E3"/>
    <w:rsid w:val="005A7A9A"/>
    <w:rsid w:val="005A7C91"/>
    <w:rsid w:val="005A7F35"/>
    <w:rsid w:val="005A7F5A"/>
    <w:rsid w:val="005B002D"/>
    <w:rsid w:val="005B016A"/>
    <w:rsid w:val="005B0194"/>
    <w:rsid w:val="005B02CC"/>
    <w:rsid w:val="005B05D3"/>
    <w:rsid w:val="005B0879"/>
    <w:rsid w:val="005B0A25"/>
    <w:rsid w:val="005B0AA3"/>
    <w:rsid w:val="005B0B21"/>
    <w:rsid w:val="005B0F67"/>
    <w:rsid w:val="005B1262"/>
    <w:rsid w:val="005B145F"/>
    <w:rsid w:val="005B1676"/>
    <w:rsid w:val="005B1754"/>
    <w:rsid w:val="005B1903"/>
    <w:rsid w:val="005B1A04"/>
    <w:rsid w:val="005B1ADF"/>
    <w:rsid w:val="005B1FC8"/>
    <w:rsid w:val="005B2175"/>
    <w:rsid w:val="005B2201"/>
    <w:rsid w:val="005B256C"/>
    <w:rsid w:val="005B28AB"/>
    <w:rsid w:val="005B2980"/>
    <w:rsid w:val="005B2BCD"/>
    <w:rsid w:val="005B3780"/>
    <w:rsid w:val="005B38A5"/>
    <w:rsid w:val="005B3D72"/>
    <w:rsid w:val="005B4103"/>
    <w:rsid w:val="005B4185"/>
    <w:rsid w:val="005B4378"/>
    <w:rsid w:val="005B4773"/>
    <w:rsid w:val="005B4858"/>
    <w:rsid w:val="005B494D"/>
    <w:rsid w:val="005B4B3D"/>
    <w:rsid w:val="005B52A3"/>
    <w:rsid w:val="005B5322"/>
    <w:rsid w:val="005B5710"/>
    <w:rsid w:val="005B5942"/>
    <w:rsid w:val="005B59F2"/>
    <w:rsid w:val="005B5A0C"/>
    <w:rsid w:val="005B5A30"/>
    <w:rsid w:val="005B6013"/>
    <w:rsid w:val="005B61E8"/>
    <w:rsid w:val="005B622B"/>
    <w:rsid w:val="005B62EF"/>
    <w:rsid w:val="005B72DF"/>
    <w:rsid w:val="005B7515"/>
    <w:rsid w:val="005B7D12"/>
    <w:rsid w:val="005C10D0"/>
    <w:rsid w:val="005C12EA"/>
    <w:rsid w:val="005C17B1"/>
    <w:rsid w:val="005C19BD"/>
    <w:rsid w:val="005C1AE7"/>
    <w:rsid w:val="005C1B8C"/>
    <w:rsid w:val="005C1C21"/>
    <w:rsid w:val="005C1C84"/>
    <w:rsid w:val="005C212A"/>
    <w:rsid w:val="005C2815"/>
    <w:rsid w:val="005C2C41"/>
    <w:rsid w:val="005C3057"/>
    <w:rsid w:val="005C3488"/>
    <w:rsid w:val="005C34C2"/>
    <w:rsid w:val="005C358E"/>
    <w:rsid w:val="005C35C3"/>
    <w:rsid w:val="005C3652"/>
    <w:rsid w:val="005C3AFE"/>
    <w:rsid w:val="005C3C8A"/>
    <w:rsid w:val="005C3D22"/>
    <w:rsid w:val="005C3E25"/>
    <w:rsid w:val="005C4392"/>
    <w:rsid w:val="005C468F"/>
    <w:rsid w:val="005C4A54"/>
    <w:rsid w:val="005C4D4B"/>
    <w:rsid w:val="005C5031"/>
    <w:rsid w:val="005C52FF"/>
    <w:rsid w:val="005C540E"/>
    <w:rsid w:val="005C563E"/>
    <w:rsid w:val="005C5A60"/>
    <w:rsid w:val="005C5E93"/>
    <w:rsid w:val="005C5FE2"/>
    <w:rsid w:val="005C6032"/>
    <w:rsid w:val="005C6076"/>
    <w:rsid w:val="005C60D6"/>
    <w:rsid w:val="005C62F1"/>
    <w:rsid w:val="005C636C"/>
    <w:rsid w:val="005C64C2"/>
    <w:rsid w:val="005C6533"/>
    <w:rsid w:val="005C659F"/>
    <w:rsid w:val="005C67B1"/>
    <w:rsid w:val="005C69C2"/>
    <w:rsid w:val="005C6AA0"/>
    <w:rsid w:val="005C6BE4"/>
    <w:rsid w:val="005C6D1A"/>
    <w:rsid w:val="005C6D3B"/>
    <w:rsid w:val="005C6DC3"/>
    <w:rsid w:val="005C6E7F"/>
    <w:rsid w:val="005C7702"/>
    <w:rsid w:val="005C77C2"/>
    <w:rsid w:val="005C79B6"/>
    <w:rsid w:val="005C79EB"/>
    <w:rsid w:val="005C7B09"/>
    <w:rsid w:val="005C7BAA"/>
    <w:rsid w:val="005C7F90"/>
    <w:rsid w:val="005D01F5"/>
    <w:rsid w:val="005D020E"/>
    <w:rsid w:val="005D03D4"/>
    <w:rsid w:val="005D055B"/>
    <w:rsid w:val="005D0565"/>
    <w:rsid w:val="005D06A9"/>
    <w:rsid w:val="005D0B37"/>
    <w:rsid w:val="005D0C6B"/>
    <w:rsid w:val="005D1245"/>
    <w:rsid w:val="005D1CDC"/>
    <w:rsid w:val="005D1DE0"/>
    <w:rsid w:val="005D2037"/>
    <w:rsid w:val="005D2152"/>
    <w:rsid w:val="005D215D"/>
    <w:rsid w:val="005D245C"/>
    <w:rsid w:val="005D25F5"/>
    <w:rsid w:val="005D2E42"/>
    <w:rsid w:val="005D3204"/>
    <w:rsid w:val="005D32B6"/>
    <w:rsid w:val="005D342D"/>
    <w:rsid w:val="005D363B"/>
    <w:rsid w:val="005D3698"/>
    <w:rsid w:val="005D3EEF"/>
    <w:rsid w:val="005D405B"/>
    <w:rsid w:val="005D44F6"/>
    <w:rsid w:val="005D4625"/>
    <w:rsid w:val="005D47A2"/>
    <w:rsid w:val="005D4C82"/>
    <w:rsid w:val="005D4E3E"/>
    <w:rsid w:val="005D5104"/>
    <w:rsid w:val="005D53C4"/>
    <w:rsid w:val="005D5ADD"/>
    <w:rsid w:val="005D5AFA"/>
    <w:rsid w:val="005D5C34"/>
    <w:rsid w:val="005D5DF2"/>
    <w:rsid w:val="005D6153"/>
    <w:rsid w:val="005D6949"/>
    <w:rsid w:val="005D6EA9"/>
    <w:rsid w:val="005D6F61"/>
    <w:rsid w:val="005D7152"/>
    <w:rsid w:val="005D7458"/>
    <w:rsid w:val="005D7B12"/>
    <w:rsid w:val="005D7B54"/>
    <w:rsid w:val="005E0168"/>
    <w:rsid w:val="005E01FC"/>
    <w:rsid w:val="005E02F4"/>
    <w:rsid w:val="005E045B"/>
    <w:rsid w:val="005E06E2"/>
    <w:rsid w:val="005E08BA"/>
    <w:rsid w:val="005E0EC4"/>
    <w:rsid w:val="005E112B"/>
    <w:rsid w:val="005E1263"/>
    <w:rsid w:val="005E147D"/>
    <w:rsid w:val="005E16F9"/>
    <w:rsid w:val="005E191B"/>
    <w:rsid w:val="005E1B5D"/>
    <w:rsid w:val="005E1CEE"/>
    <w:rsid w:val="005E20E3"/>
    <w:rsid w:val="005E20EE"/>
    <w:rsid w:val="005E267C"/>
    <w:rsid w:val="005E289E"/>
    <w:rsid w:val="005E293B"/>
    <w:rsid w:val="005E2AA8"/>
    <w:rsid w:val="005E2EBE"/>
    <w:rsid w:val="005E33DB"/>
    <w:rsid w:val="005E33E6"/>
    <w:rsid w:val="005E3595"/>
    <w:rsid w:val="005E376F"/>
    <w:rsid w:val="005E3A08"/>
    <w:rsid w:val="005E3DFD"/>
    <w:rsid w:val="005E3F15"/>
    <w:rsid w:val="005E429D"/>
    <w:rsid w:val="005E45CF"/>
    <w:rsid w:val="005E45E9"/>
    <w:rsid w:val="005E4E6E"/>
    <w:rsid w:val="005E4FD4"/>
    <w:rsid w:val="005E515A"/>
    <w:rsid w:val="005E5220"/>
    <w:rsid w:val="005E5580"/>
    <w:rsid w:val="005E5967"/>
    <w:rsid w:val="005E59BD"/>
    <w:rsid w:val="005E5A76"/>
    <w:rsid w:val="005E5AE2"/>
    <w:rsid w:val="005E5D0C"/>
    <w:rsid w:val="005E5DF6"/>
    <w:rsid w:val="005E61B5"/>
    <w:rsid w:val="005E625D"/>
    <w:rsid w:val="005E62B4"/>
    <w:rsid w:val="005E6848"/>
    <w:rsid w:val="005E6AA3"/>
    <w:rsid w:val="005E6E20"/>
    <w:rsid w:val="005E6F0C"/>
    <w:rsid w:val="005E7049"/>
    <w:rsid w:val="005E77C2"/>
    <w:rsid w:val="005E7B8D"/>
    <w:rsid w:val="005E7BE2"/>
    <w:rsid w:val="005E7CDA"/>
    <w:rsid w:val="005E7F23"/>
    <w:rsid w:val="005F05E0"/>
    <w:rsid w:val="005F0A32"/>
    <w:rsid w:val="005F0DFF"/>
    <w:rsid w:val="005F0ECB"/>
    <w:rsid w:val="005F1152"/>
    <w:rsid w:val="005F18AF"/>
    <w:rsid w:val="005F19FA"/>
    <w:rsid w:val="005F21EE"/>
    <w:rsid w:val="005F255B"/>
    <w:rsid w:val="005F28C1"/>
    <w:rsid w:val="005F298E"/>
    <w:rsid w:val="005F2DAC"/>
    <w:rsid w:val="005F322F"/>
    <w:rsid w:val="005F349B"/>
    <w:rsid w:val="005F39BB"/>
    <w:rsid w:val="005F3EBE"/>
    <w:rsid w:val="005F404E"/>
    <w:rsid w:val="005F41E9"/>
    <w:rsid w:val="005F4636"/>
    <w:rsid w:val="005F4791"/>
    <w:rsid w:val="005F4B90"/>
    <w:rsid w:val="005F4ECB"/>
    <w:rsid w:val="005F4EF3"/>
    <w:rsid w:val="005F4F94"/>
    <w:rsid w:val="005F5174"/>
    <w:rsid w:val="005F5676"/>
    <w:rsid w:val="005F5C6D"/>
    <w:rsid w:val="005F5D09"/>
    <w:rsid w:val="005F5D4C"/>
    <w:rsid w:val="005F5F04"/>
    <w:rsid w:val="005F6192"/>
    <w:rsid w:val="005F619C"/>
    <w:rsid w:val="005F61E7"/>
    <w:rsid w:val="005F64F7"/>
    <w:rsid w:val="005F68A0"/>
    <w:rsid w:val="005F6C55"/>
    <w:rsid w:val="005F6CE5"/>
    <w:rsid w:val="005F73E2"/>
    <w:rsid w:val="005F79DB"/>
    <w:rsid w:val="005F7D88"/>
    <w:rsid w:val="006001D4"/>
    <w:rsid w:val="006008E1"/>
    <w:rsid w:val="006009C3"/>
    <w:rsid w:val="00600CD0"/>
    <w:rsid w:val="00600D4B"/>
    <w:rsid w:val="00601565"/>
    <w:rsid w:val="00601880"/>
    <w:rsid w:val="00601BED"/>
    <w:rsid w:val="0060210F"/>
    <w:rsid w:val="00602288"/>
    <w:rsid w:val="006022D5"/>
    <w:rsid w:val="006025A7"/>
    <w:rsid w:val="0060268A"/>
    <w:rsid w:val="00602779"/>
    <w:rsid w:val="006027E1"/>
    <w:rsid w:val="00602974"/>
    <w:rsid w:val="0060299C"/>
    <w:rsid w:val="00602E03"/>
    <w:rsid w:val="00602E04"/>
    <w:rsid w:val="00603092"/>
    <w:rsid w:val="00603597"/>
    <w:rsid w:val="006036F1"/>
    <w:rsid w:val="00603944"/>
    <w:rsid w:val="00603BCA"/>
    <w:rsid w:val="00603BFE"/>
    <w:rsid w:val="00604BBA"/>
    <w:rsid w:val="00604D67"/>
    <w:rsid w:val="00604D91"/>
    <w:rsid w:val="00605197"/>
    <w:rsid w:val="00605471"/>
    <w:rsid w:val="00605617"/>
    <w:rsid w:val="006058E4"/>
    <w:rsid w:val="00605D8D"/>
    <w:rsid w:val="00605FDC"/>
    <w:rsid w:val="00606038"/>
    <w:rsid w:val="006060B4"/>
    <w:rsid w:val="006062D6"/>
    <w:rsid w:val="00606A00"/>
    <w:rsid w:val="006072C8"/>
    <w:rsid w:val="0060766E"/>
    <w:rsid w:val="00607826"/>
    <w:rsid w:val="00607F13"/>
    <w:rsid w:val="00607FEE"/>
    <w:rsid w:val="006102E1"/>
    <w:rsid w:val="00610731"/>
    <w:rsid w:val="00610C6E"/>
    <w:rsid w:val="00610DB1"/>
    <w:rsid w:val="0061111E"/>
    <w:rsid w:val="0061162F"/>
    <w:rsid w:val="00611AC8"/>
    <w:rsid w:val="00611B70"/>
    <w:rsid w:val="00612198"/>
    <w:rsid w:val="006121E5"/>
    <w:rsid w:val="0061247E"/>
    <w:rsid w:val="00612484"/>
    <w:rsid w:val="006124C3"/>
    <w:rsid w:val="006125F9"/>
    <w:rsid w:val="00612640"/>
    <w:rsid w:val="006126A1"/>
    <w:rsid w:val="0061272C"/>
    <w:rsid w:val="006130AB"/>
    <w:rsid w:val="006132FE"/>
    <w:rsid w:val="006133A0"/>
    <w:rsid w:val="006133F5"/>
    <w:rsid w:val="00613494"/>
    <w:rsid w:val="0061362C"/>
    <w:rsid w:val="00613BE2"/>
    <w:rsid w:val="0061434F"/>
    <w:rsid w:val="00614509"/>
    <w:rsid w:val="006147A0"/>
    <w:rsid w:val="00614847"/>
    <w:rsid w:val="006151A1"/>
    <w:rsid w:val="00615363"/>
    <w:rsid w:val="006153A8"/>
    <w:rsid w:val="006154AE"/>
    <w:rsid w:val="00615526"/>
    <w:rsid w:val="00615B80"/>
    <w:rsid w:val="00615C35"/>
    <w:rsid w:val="00615D53"/>
    <w:rsid w:val="006163B8"/>
    <w:rsid w:val="006164CB"/>
    <w:rsid w:val="0061669F"/>
    <w:rsid w:val="0061670A"/>
    <w:rsid w:val="00616C27"/>
    <w:rsid w:val="00616C49"/>
    <w:rsid w:val="0061700D"/>
    <w:rsid w:val="0061723F"/>
    <w:rsid w:val="006174DE"/>
    <w:rsid w:val="00617896"/>
    <w:rsid w:val="00617AFB"/>
    <w:rsid w:val="00617D0F"/>
    <w:rsid w:val="00617D72"/>
    <w:rsid w:val="0062006C"/>
    <w:rsid w:val="006200D4"/>
    <w:rsid w:val="00620C7E"/>
    <w:rsid w:val="00620EE3"/>
    <w:rsid w:val="006210C1"/>
    <w:rsid w:val="006210E1"/>
    <w:rsid w:val="00621433"/>
    <w:rsid w:val="00621440"/>
    <w:rsid w:val="0062145D"/>
    <w:rsid w:val="00621628"/>
    <w:rsid w:val="00621787"/>
    <w:rsid w:val="00621FD4"/>
    <w:rsid w:val="006223B3"/>
    <w:rsid w:val="0062281C"/>
    <w:rsid w:val="00622861"/>
    <w:rsid w:val="00622DA6"/>
    <w:rsid w:val="006231E8"/>
    <w:rsid w:val="006234B8"/>
    <w:rsid w:val="00623A4A"/>
    <w:rsid w:val="006244DC"/>
    <w:rsid w:val="006246A1"/>
    <w:rsid w:val="0062485E"/>
    <w:rsid w:val="00624AD8"/>
    <w:rsid w:val="00624B77"/>
    <w:rsid w:val="00624FC6"/>
    <w:rsid w:val="006258F9"/>
    <w:rsid w:val="0062651F"/>
    <w:rsid w:val="006265D6"/>
    <w:rsid w:val="00626798"/>
    <w:rsid w:val="006268F2"/>
    <w:rsid w:val="00626B3A"/>
    <w:rsid w:val="00626ED7"/>
    <w:rsid w:val="00627205"/>
    <w:rsid w:val="006274A2"/>
    <w:rsid w:val="006275B9"/>
    <w:rsid w:val="0062780D"/>
    <w:rsid w:val="00627890"/>
    <w:rsid w:val="006279AB"/>
    <w:rsid w:val="00627B69"/>
    <w:rsid w:val="00627E0C"/>
    <w:rsid w:val="00627E75"/>
    <w:rsid w:val="00630060"/>
    <w:rsid w:val="00630119"/>
    <w:rsid w:val="006304E5"/>
    <w:rsid w:val="00630874"/>
    <w:rsid w:val="00630A4B"/>
    <w:rsid w:val="00630D74"/>
    <w:rsid w:val="00630F75"/>
    <w:rsid w:val="00630F8D"/>
    <w:rsid w:val="006313E8"/>
    <w:rsid w:val="0063147D"/>
    <w:rsid w:val="006316C4"/>
    <w:rsid w:val="00631886"/>
    <w:rsid w:val="00631912"/>
    <w:rsid w:val="0063220B"/>
    <w:rsid w:val="006322AE"/>
    <w:rsid w:val="006323E4"/>
    <w:rsid w:val="0063278F"/>
    <w:rsid w:val="0063298E"/>
    <w:rsid w:val="00632AC3"/>
    <w:rsid w:val="00632BB6"/>
    <w:rsid w:val="006334E4"/>
    <w:rsid w:val="00633677"/>
    <w:rsid w:val="006339A7"/>
    <w:rsid w:val="00633E72"/>
    <w:rsid w:val="00634036"/>
    <w:rsid w:val="00634979"/>
    <w:rsid w:val="00634A08"/>
    <w:rsid w:val="00634EB2"/>
    <w:rsid w:val="00634F49"/>
    <w:rsid w:val="00635232"/>
    <w:rsid w:val="00635E4D"/>
    <w:rsid w:val="00635F7D"/>
    <w:rsid w:val="00636036"/>
    <w:rsid w:val="0063617B"/>
    <w:rsid w:val="006363A7"/>
    <w:rsid w:val="006363CE"/>
    <w:rsid w:val="0063656C"/>
    <w:rsid w:val="00636708"/>
    <w:rsid w:val="00636A8D"/>
    <w:rsid w:val="00637156"/>
    <w:rsid w:val="0063719C"/>
    <w:rsid w:val="00637743"/>
    <w:rsid w:val="006377A6"/>
    <w:rsid w:val="006377D2"/>
    <w:rsid w:val="0063781C"/>
    <w:rsid w:val="0063798C"/>
    <w:rsid w:val="006379DD"/>
    <w:rsid w:val="00637B8B"/>
    <w:rsid w:val="006400B0"/>
    <w:rsid w:val="006401D1"/>
    <w:rsid w:val="00640534"/>
    <w:rsid w:val="00640A2E"/>
    <w:rsid w:val="00640F9E"/>
    <w:rsid w:val="00640FCB"/>
    <w:rsid w:val="006412AA"/>
    <w:rsid w:val="00641562"/>
    <w:rsid w:val="00641784"/>
    <w:rsid w:val="006418E4"/>
    <w:rsid w:val="00641AC6"/>
    <w:rsid w:val="00641B4A"/>
    <w:rsid w:val="00641CA4"/>
    <w:rsid w:val="00641F76"/>
    <w:rsid w:val="00642146"/>
    <w:rsid w:val="006427B0"/>
    <w:rsid w:val="0064280A"/>
    <w:rsid w:val="00642BF9"/>
    <w:rsid w:val="00642D49"/>
    <w:rsid w:val="00642F43"/>
    <w:rsid w:val="006430FF"/>
    <w:rsid w:val="0064364D"/>
    <w:rsid w:val="00643684"/>
    <w:rsid w:val="006438E3"/>
    <w:rsid w:val="00643BD3"/>
    <w:rsid w:val="00643DB1"/>
    <w:rsid w:val="00643E35"/>
    <w:rsid w:val="00644017"/>
    <w:rsid w:val="00644686"/>
    <w:rsid w:val="00644725"/>
    <w:rsid w:val="00644A60"/>
    <w:rsid w:val="00644D24"/>
    <w:rsid w:val="006451A9"/>
    <w:rsid w:val="006451E1"/>
    <w:rsid w:val="00645385"/>
    <w:rsid w:val="00645AAD"/>
    <w:rsid w:val="00645D56"/>
    <w:rsid w:val="0064615A"/>
    <w:rsid w:val="0064652B"/>
    <w:rsid w:val="0064666E"/>
    <w:rsid w:val="00646874"/>
    <w:rsid w:val="006468C0"/>
    <w:rsid w:val="00646C5C"/>
    <w:rsid w:val="00647311"/>
    <w:rsid w:val="00647450"/>
    <w:rsid w:val="00647F50"/>
    <w:rsid w:val="00647FBF"/>
    <w:rsid w:val="00650523"/>
    <w:rsid w:val="0065053C"/>
    <w:rsid w:val="006516DE"/>
    <w:rsid w:val="006516EE"/>
    <w:rsid w:val="006516F9"/>
    <w:rsid w:val="00651A34"/>
    <w:rsid w:val="00651B40"/>
    <w:rsid w:val="00651B69"/>
    <w:rsid w:val="00652294"/>
    <w:rsid w:val="006522AC"/>
    <w:rsid w:val="0065240E"/>
    <w:rsid w:val="0065283A"/>
    <w:rsid w:val="006529CB"/>
    <w:rsid w:val="00652DEE"/>
    <w:rsid w:val="00652E71"/>
    <w:rsid w:val="00652F66"/>
    <w:rsid w:val="00652FD6"/>
    <w:rsid w:val="006532C3"/>
    <w:rsid w:val="0065367F"/>
    <w:rsid w:val="006536A9"/>
    <w:rsid w:val="006537FE"/>
    <w:rsid w:val="006538F8"/>
    <w:rsid w:val="006539F0"/>
    <w:rsid w:val="00653D04"/>
    <w:rsid w:val="00653FBD"/>
    <w:rsid w:val="00654236"/>
    <w:rsid w:val="00654517"/>
    <w:rsid w:val="00654755"/>
    <w:rsid w:val="00654877"/>
    <w:rsid w:val="0065489E"/>
    <w:rsid w:val="006548CA"/>
    <w:rsid w:val="00655096"/>
    <w:rsid w:val="00655111"/>
    <w:rsid w:val="006551E1"/>
    <w:rsid w:val="00655448"/>
    <w:rsid w:val="0065576E"/>
    <w:rsid w:val="006558C8"/>
    <w:rsid w:val="00655954"/>
    <w:rsid w:val="00655981"/>
    <w:rsid w:val="00655FAB"/>
    <w:rsid w:val="0065630A"/>
    <w:rsid w:val="00656485"/>
    <w:rsid w:val="0065691C"/>
    <w:rsid w:val="00656960"/>
    <w:rsid w:val="00656C26"/>
    <w:rsid w:val="00656D2A"/>
    <w:rsid w:val="00656E85"/>
    <w:rsid w:val="00657041"/>
    <w:rsid w:val="0065725E"/>
    <w:rsid w:val="006572AA"/>
    <w:rsid w:val="0065780E"/>
    <w:rsid w:val="00657848"/>
    <w:rsid w:val="00657A39"/>
    <w:rsid w:val="00657BDF"/>
    <w:rsid w:val="00660347"/>
    <w:rsid w:val="00660687"/>
    <w:rsid w:val="006612D7"/>
    <w:rsid w:val="00661529"/>
    <w:rsid w:val="00661807"/>
    <w:rsid w:val="00661E1A"/>
    <w:rsid w:val="006625D4"/>
    <w:rsid w:val="006629FC"/>
    <w:rsid w:val="00662A50"/>
    <w:rsid w:val="00662BF4"/>
    <w:rsid w:val="00662F15"/>
    <w:rsid w:val="00662F62"/>
    <w:rsid w:val="00663121"/>
    <w:rsid w:val="00663296"/>
    <w:rsid w:val="006633B1"/>
    <w:rsid w:val="0066342D"/>
    <w:rsid w:val="0066345E"/>
    <w:rsid w:val="00663D36"/>
    <w:rsid w:val="00663DCB"/>
    <w:rsid w:val="0066442E"/>
    <w:rsid w:val="00664AA9"/>
    <w:rsid w:val="00664AAD"/>
    <w:rsid w:val="00664F9A"/>
    <w:rsid w:val="00665032"/>
    <w:rsid w:val="00665321"/>
    <w:rsid w:val="00665509"/>
    <w:rsid w:val="0066565B"/>
    <w:rsid w:val="0066592D"/>
    <w:rsid w:val="006659D4"/>
    <w:rsid w:val="00665FFB"/>
    <w:rsid w:val="006660AB"/>
    <w:rsid w:val="0066610E"/>
    <w:rsid w:val="00666166"/>
    <w:rsid w:val="006661C5"/>
    <w:rsid w:val="0066637E"/>
    <w:rsid w:val="006666DA"/>
    <w:rsid w:val="00666A87"/>
    <w:rsid w:val="00666AD0"/>
    <w:rsid w:val="00666FCD"/>
    <w:rsid w:val="00667366"/>
    <w:rsid w:val="00667755"/>
    <w:rsid w:val="00667E68"/>
    <w:rsid w:val="00667F32"/>
    <w:rsid w:val="0067004E"/>
    <w:rsid w:val="006702E8"/>
    <w:rsid w:val="0067035B"/>
    <w:rsid w:val="0067045A"/>
    <w:rsid w:val="00670916"/>
    <w:rsid w:val="00670D46"/>
    <w:rsid w:val="00670D4C"/>
    <w:rsid w:val="00670FE7"/>
    <w:rsid w:val="006713F6"/>
    <w:rsid w:val="006714B5"/>
    <w:rsid w:val="0067160A"/>
    <w:rsid w:val="006716E9"/>
    <w:rsid w:val="00671745"/>
    <w:rsid w:val="0067183A"/>
    <w:rsid w:val="00671E27"/>
    <w:rsid w:val="00671F21"/>
    <w:rsid w:val="006720A4"/>
    <w:rsid w:val="006722AD"/>
    <w:rsid w:val="00672636"/>
    <w:rsid w:val="00672900"/>
    <w:rsid w:val="0067307A"/>
    <w:rsid w:val="006730C4"/>
    <w:rsid w:val="00673159"/>
    <w:rsid w:val="0067333F"/>
    <w:rsid w:val="00673689"/>
    <w:rsid w:val="0067387D"/>
    <w:rsid w:val="00673ADF"/>
    <w:rsid w:val="00673BF0"/>
    <w:rsid w:val="00673D08"/>
    <w:rsid w:val="00673EC3"/>
    <w:rsid w:val="00673FA5"/>
    <w:rsid w:val="00674681"/>
    <w:rsid w:val="006748AB"/>
    <w:rsid w:val="00674DF0"/>
    <w:rsid w:val="00674FEC"/>
    <w:rsid w:val="00675026"/>
    <w:rsid w:val="00675218"/>
    <w:rsid w:val="00675C17"/>
    <w:rsid w:val="00675D0F"/>
    <w:rsid w:val="00675D29"/>
    <w:rsid w:val="00675D66"/>
    <w:rsid w:val="00675F46"/>
    <w:rsid w:val="0067645B"/>
    <w:rsid w:val="00676464"/>
    <w:rsid w:val="00676B24"/>
    <w:rsid w:val="0067718C"/>
    <w:rsid w:val="006774B0"/>
    <w:rsid w:val="0067788A"/>
    <w:rsid w:val="00677D73"/>
    <w:rsid w:val="00677DD8"/>
    <w:rsid w:val="006803C5"/>
    <w:rsid w:val="00680A97"/>
    <w:rsid w:val="00680EA7"/>
    <w:rsid w:val="006815ED"/>
    <w:rsid w:val="0068193C"/>
    <w:rsid w:val="00681DD4"/>
    <w:rsid w:val="0068215A"/>
    <w:rsid w:val="00682281"/>
    <w:rsid w:val="00682897"/>
    <w:rsid w:val="0068291F"/>
    <w:rsid w:val="00682B8F"/>
    <w:rsid w:val="00682F9E"/>
    <w:rsid w:val="006830D7"/>
    <w:rsid w:val="00683DFE"/>
    <w:rsid w:val="00683FB0"/>
    <w:rsid w:val="00684353"/>
    <w:rsid w:val="00684460"/>
    <w:rsid w:val="0068459E"/>
    <w:rsid w:val="00684690"/>
    <w:rsid w:val="00685046"/>
    <w:rsid w:val="006852B7"/>
    <w:rsid w:val="00685316"/>
    <w:rsid w:val="0068566A"/>
    <w:rsid w:val="00685852"/>
    <w:rsid w:val="0068592D"/>
    <w:rsid w:val="00685952"/>
    <w:rsid w:val="00685D53"/>
    <w:rsid w:val="0068619D"/>
    <w:rsid w:val="00686BB2"/>
    <w:rsid w:val="006875F6"/>
    <w:rsid w:val="006878B5"/>
    <w:rsid w:val="006878F2"/>
    <w:rsid w:val="00687C16"/>
    <w:rsid w:val="00687CAC"/>
    <w:rsid w:val="00687E4C"/>
    <w:rsid w:val="00687ECD"/>
    <w:rsid w:val="00690401"/>
    <w:rsid w:val="00690831"/>
    <w:rsid w:val="00690B2E"/>
    <w:rsid w:val="00690B8C"/>
    <w:rsid w:val="00691717"/>
    <w:rsid w:val="00691821"/>
    <w:rsid w:val="00691932"/>
    <w:rsid w:val="00691BE1"/>
    <w:rsid w:val="0069212F"/>
    <w:rsid w:val="006926DE"/>
    <w:rsid w:val="00692822"/>
    <w:rsid w:val="00692B28"/>
    <w:rsid w:val="00692C02"/>
    <w:rsid w:val="00692E32"/>
    <w:rsid w:val="00693262"/>
    <w:rsid w:val="006933EF"/>
    <w:rsid w:val="00693964"/>
    <w:rsid w:val="00693BF9"/>
    <w:rsid w:val="00693D75"/>
    <w:rsid w:val="00694190"/>
    <w:rsid w:val="0069459B"/>
    <w:rsid w:val="006946D8"/>
    <w:rsid w:val="00694ACA"/>
    <w:rsid w:val="0069504E"/>
    <w:rsid w:val="00695382"/>
    <w:rsid w:val="00695A10"/>
    <w:rsid w:val="00695BB6"/>
    <w:rsid w:val="00695DD4"/>
    <w:rsid w:val="00695DD8"/>
    <w:rsid w:val="00696162"/>
    <w:rsid w:val="0069672F"/>
    <w:rsid w:val="00696D41"/>
    <w:rsid w:val="00696EAB"/>
    <w:rsid w:val="006971D8"/>
    <w:rsid w:val="00697201"/>
    <w:rsid w:val="0069761B"/>
    <w:rsid w:val="0069785E"/>
    <w:rsid w:val="00697CAF"/>
    <w:rsid w:val="006A00A4"/>
    <w:rsid w:val="006A04F6"/>
    <w:rsid w:val="006A06A0"/>
    <w:rsid w:val="006A092B"/>
    <w:rsid w:val="006A0CDD"/>
    <w:rsid w:val="006A12F9"/>
    <w:rsid w:val="006A1A9E"/>
    <w:rsid w:val="006A20FA"/>
    <w:rsid w:val="006A220A"/>
    <w:rsid w:val="006A25E5"/>
    <w:rsid w:val="006A299C"/>
    <w:rsid w:val="006A2CA3"/>
    <w:rsid w:val="006A32C1"/>
    <w:rsid w:val="006A34FC"/>
    <w:rsid w:val="006A3C3D"/>
    <w:rsid w:val="006A3D1B"/>
    <w:rsid w:val="006A4157"/>
    <w:rsid w:val="006A45C0"/>
    <w:rsid w:val="006A500C"/>
    <w:rsid w:val="006A5464"/>
    <w:rsid w:val="006A5730"/>
    <w:rsid w:val="006A589A"/>
    <w:rsid w:val="006A5D5E"/>
    <w:rsid w:val="006A5E35"/>
    <w:rsid w:val="006A5E4D"/>
    <w:rsid w:val="006A635D"/>
    <w:rsid w:val="006A6419"/>
    <w:rsid w:val="006A652E"/>
    <w:rsid w:val="006A65BB"/>
    <w:rsid w:val="006A66F5"/>
    <w:rsid w:val="006A671E"/>
    <w:rsid w:val="006A6812"/>
    <w:rsid w:val="006A6A2B"/>
    <w:rsid w:val="006A6D57"/>
    <w:rsid w:val="006A6DA8"/>
    <w:rsid w:val="006A76A1"/>
    <w:rsid w:val="006A7B05"/>
    <w:rsid w:val="006B0055"/>
    <w:rsid w:val="006B090A"/>
    <w:rsid w:val="006B11E7"/>
    <w:rsid w:val="006B133B"/>
    <w:rsid w:val="006B1366"/>
    <w:rsid w:val="006B1479"/>
    <w:rsid w:val="006B1487"/>
    <w:rsid w:val="006B1855"/>
    <w:rsid w:val="006B197D"/>
    <w:rsid w:val="006B1C73"/>
    <w:rsid w:val="006B1E41"/>
    <w:rsid w:val="006B1FB0"/>
    <w:rsid w:val="006B232C"/>
    <w:rsid w:val="006B2F26"/>
    <w:rsid w:val="006B32D0"/>
    <w:rsid w:val="006B386D"/>
    <w:rsid w:val="006B390C"/>
    <w:rsid w:val="006B3C8F"/>
    <w:rsid w:val="006B3DBF"/>
    <w:rsid w:val="006B3E58"/>
    <w:rsid w:val="006B3FC3"/>
    <w:rsid w:val="006B4035"/>
    <w:rsid w:val="006B41FF"/>
    <w:rsid w:val="006B44BC"/>
    <w:rsid w:val="006B4645"/>
    <w:rsid w:val="006B4757"/>
    <w:rsid w:val="006B4A8D"/>
    <w:rsid w:val="006B4F1C"/>
    <w:rsid w:val="006B51B2"/>
    <w:rsid w:val="006B53B2"/>
    <w:rsid w:val="006B55DC"/>
    <w:rsid w:val="006B5601"/>
    <w:rsid w:val="006B5C42"/>
    <w:rsid w:val="006B5C76"/>
    <w:rsid w:val="006B60BE"/>
    <w:rsid w:val="006B638B"/>
    <w:rsid w:val="006B659C"/>
    <w:rsid w:val="006B6A14"/>
    <w:rsid w:val="006B6D25"/>
    <w:rsid w:val="006B6DEE"/>
    <w:rsid w:val="006B7125"/>
    <w:rsid w:val="006B764D"/>
    <w:rsid w:val="006B7997"/>
    <w:rsid w:val="006B7ACE"/>
    <w:rsid w:val="006B7BA2"/>
    <w:rsid w:val="006C0007"/>
    <w:rsid w:val="006C07A9"/>
    <w:rsid w:val="006C0C22"/>
    <w:rsid w:val="006C0E18"/>
    <w:rsid w:val="006C0E37"/>
    <w:rsid w:val="006C10B7"/>
    <w:rsid w:val="006C11A7"/>
    <w:rsid w:val="006C140B"/>
    <w:rsid w:val="006C1890"/>
    <w:rsid w:val="006C1BBC"/>
    <w:rsid w:val="006C1E5C"/>
    <w:rsid w:val="006C1F1E"/>
    <w:rsid w:val="006C2060"/>
    <w:rsid w:val="006C25E2"/>
    <w:rsid w:val="006C2774"/>
    <w:rsid w:val="006C2967"/>
    <w:rsid w:val="006C2CB6"/>
    <w:rsid w:val="006C3979"/>
    <w:rsid w:val="006C3A61"/>
    <w:rsid w:val="006C3B23"/>
    <w:rsid w:val="006C3D83"/>
    <w:rsid w:val="006C4435"/>
    <w:rsid w:val="006C469A"/>
    <w:rsid w:val="006C4A88"/>
    <w:rsid w:val="006C4CCE"/>
    <w:rsid w:val="006C509F"/>
    <w:rsid w:val="006C5110"/>
    <w:rsid w:val="006C52A8"/>
    <w:rsid w:val="006C52BD"/>
    <w:rsid w:val="006C5A7D"/>
    <w:rsid w:val="006C5F95"/>
    <w:rsid w:val="006C5FA8"/>
    <w:rsid w:val="006C60E4"/>
    <w:rsid w:val="006C6189"/>
    <w:rsid w:val="006C6232"/>
    <w:rsid w:val="006C674F"/>
    <w:rsid w:val="006C6853"/>
    <w:rsid w:val="006C6DDA"/>
    <w:rsid w:val="006C6E59"/>
    <w:rsid w:val="006C6F56"/>
    <w:rsid w:val="006C7252"/>
    <w:rsid w:val="006C7505"/>
    <w:rsid w:val="006C78F2"/>
    <w:rsid w:val="006D016C"/>
    <w:rsid w:val="006D033E"/>
    <w:rsid w:val="006D0570"/>
    <w:rsid w:val="006D0D13"/>
    <w:rsid w:val="006D0FC0"/>
    <w:rsid w:val="006D13FC"/>
    <w:rsid w:val="006D16BF"/>
    <w:rsid w:val="006D1858"/>
    <w:rsid w:val="006D189E"/>
    <w:rsid w:val="006D1BC0"/>
    <w:rsid w:val="006D1D70"/>
    <w:rsid w:val="006D216B"/>
    <w:rsid w:val="006D2292"/>
    <w:rsid w:val="006D2433"/>
    <w:rsid w:val="006D25CE"/>
    <w:rsid w:val="006D26CC"/>
    <w:rsid w:val="006D3029"/>
    <w:rsid w:val="006D3670"/>
    <w:rsid w:val="006D3692"/>
    <w:rsid w:val="006D3AA5"/>
    <w:rsid w:val="006D402A"/>
    <w:rsid w:val="006D4111"/>
    <w:rsid w:val="006D41DE"/>
    <w:rsid w:val="006D4421"/>
    <w:rsid w:val="006D449A"/>
    <w:rsid w:val="006D44FA"/>
    <w:rsid w:val="006D45B2"/>
    <w:rsid w:val="006D46AC"/>
    <w:rsid w:val="006D484F"/>
    <w:rsid w:val="006D49AC"/>
    <w:rsid w:val="006D4A49"/>
    <w:rsid w:val="006D4B0F"/>
    <w:rsid w:val="006D50D1"/>
    <w:rsid w:val="006D5702"/>
    <w:rsid w:val="006D58AE"/>
    <w:rsid w:val="006D58D5"/>
    <w:rsid w:val="006D5E0F"/>
    <w:rsid w:val="006D60FA"/>
    <w:rsid w:val="006D6303"/>
    <w:rsid w:val="006D682A"/>
    <w:rsid w:val="006D6B59"/>
    <w:rsid w:val="006D6B9F"/>
    <w:rsid w:val="006D6C41"/>
    <w:rsid w:val="006D6EA0"/>
    <w:rsid w:val="006D6F06"/>
    <w:rsid w:val="006D6F45"/>
    <w:rsid w:val="006D72BF"/>
    <w:rsid w:val="006D73C6"/>
    <w:rsid w:val="006D7467"/>
    <w:rsid w:val="006D74A2"/>
    <w:rsid w:val="006D7CF0"/>
    <w:rsid w:val="006D7FFB"/>
    <w:rsid w:val="006E0109"/>
    <w:rsid w:val="006E0214"/>
    <w:rsid w:val="006E0285"/>
    <w:rsid w:val="006E02BE"/>
    <w:rsid w:val="006E0360"/>
    <w:rsid w:val="006E058D"/>
    <w:rsid w:val="006E06F6"/>
    <w:rsid w:val="006E0F60"/>
    <w:rsid w:val="006E11F5"/>
    <w:rsid w:val="006E1321"/>
    <w:rsid w:val="006E13F0"/>
    <w:rsid w:val="006E141E"/>
    <w:rsid w:val="006E1564"/>
    <w:rsid w:val="006E15B0"/>
    <w:rsid w:val="006E1E83"/>
    <w:rsid w:val="006E2203"/>
    <w:rsid w:val="006E2571"/>
    <w:rsid w:val="006E25B5"/>
    <w:rsid w:val="006E272E"/>
    <w:rsid w:val="006E2E1D"/>
    <w:rsid w:val="006E2F76"/>
    <w:rsid w:val="006E304B"/>
    <w:rsid w:val="006E307D"/>
    <w:rsid w:val="006E3424"/>
    <w:rsid w:val="006E35AC"/>
    <w:rsid w:val="006E377F"/>
    <w:rsid w:val="006E3783"/>
    <w:rsid w:val="006E3A4F"/>
    <w:rsid w:val="006E3D96"/>
    <w:rsid w:val="006E4040"/>
    <w:rsid w:val="006E434A"/>
    <w:rsid w:val="006E4649"/>
    <w:rsid w:val="006E46C1"/>
    <w:rsid w:val="006E4850"/>
    <w:rsid w:val="006E4B57"/>
    <w:rsid w:val="006E4BAE"/>
    <w:rsid w:val="006E4EBD"/>
    <w:rsid w:val="006E51CD"/>
    <w:rsid w:val="006E53F6"/>
    <w:rsid w:val="006E5581"/>
    <w:rsid w:val="006E55E3"/>
    <w:rsid w:val="006E5607"/>
    <w:rsid w:val="006E56D3"/>
    <w:rsid w:val="006E5AAC"/>
    <w:rsid w:val="006E5DAA"/>
    <w:rsid w:val="006E6372"/>
    <w:rsid w:val="006E6B01"/>
    <w:rsid w:val="006E6B09"/>
    <w:rsid w:val="006E6D80"/>
    <w:rsid w:val="006E70CF"/>
    <w:rsid w:val="006E7423"/>
    <w:rsid w:val="006E7604"/>
    <w:rsid w:val="006E761C"/>
    <w:rsid w:val="006E7ED4"/>
    <w:rsid w:val="006F03F0"/>
    <w:rsid w:val="006F0469"/>
    <w:rsid w:val="006F04BF"/>
    <w:rsid w:val="006F076D"/>
    <w:rsid w:val="006F09DA"/>
    <w:rsid w:val="006F1329"/>
    <w:rsid w:val="006F150B"/>
    <w:rsid w:val="006F1647"/>
    <w:rsid w:val="006F1963"/>
    <w:rsid w:val="006F1D44"/>
    <w:rsid w:val="006F25BB"/>
    <w:rsid w:val="006F29F0"/>
    <w:rsid w:val="006F2CFC"/>
    <w:rsid w:val="006F2DD7"/>
    <w:rsid w:val="006F2E47"/>
    <w:rsid w:val="006F2E64"/>
    <w:rsid w:val="006F310C"/>
    <w:rsid w:val="006F32CF"/>
    <w:rsid w:val="006F35F1"/>
    <w:rsid w:val="006F3668"/>
    <w:rsid w:val="006F37F0"/>
    <w:rsid w:val="006F394C"/>
    <w:rsid w:val="006F3B33"/>
    <w:rsid w:val="006F3B91"/>
    <w:rsid w:val="006F3C6C"/>
    <w:rsid w:val="006F3E34"/>
    <w:rsid w:val="006F3FC3"/>
    <w:rsid w:val="006F3FFE"/>
    <w:rsid w:val="006F451C"/>
    <w:rsid w:val="006F468E"/>
    <w:rsid w:val="006F46F7"/>
    <w:rsid w:val="006F49CD"/>
    <w:rsid w:val="006F4BBD"/>
    <w:rsid w:val="006F5135"/>
    <w:rsid w:val="006F525D"/>
    <w:rsid w:val="006F5328"/>
    <w:rsid w:val="006F54CB"/>
    <w:rsid w:val="006F5548"/>
    <w:rsid w:val="006F5B66"/>
    <w:rsid w:val="006F5E52"/>
    <w:rsid w:val="006F5E6C"/>
    <w:rsid w:val="006F646B"/>
    <w:rsid w:val="006F64D8"/>
    <w:rsid w:val="006F674B"/>
    <w:rsid w:val="006F676A"/>
    <w:rsid w:val="006F67F3"/>
    <w:rsid w:val="006F71EF"/>
    <w:rsid w:val="006F7299"/>
    <w:rsid w:val="006F72AE"/>
    <w:rsid w:val="006F7785"/>
    <w:rsid w:val="006F7826"/>
    <w:rsid w:val="006F79EA"/>
    <w:rsid w:val="006F7CDC"/>
    <w:rsid w:val="006F7E16"/>
    <w:rsid w:val="006F7E61"/>
    <w:rsid w:val="00700213"/>
    <w:rsid w:val="007004C5"/>
    <w:rsid w:val="00700566"/>
    <w:rsid w:val="00700B0B"/>
    <w:rsid w:val="00700CC8"/>
    <w:rsid w:val="00700D9D"/>
    <w:rsid w:val="00700F5D"/>
    <w:rsid w:val="007010BE"/>
    <w:rsid w:val="0070129A"/>
    <w:rsid w:val="007012C0"/>
    <w:rsid w:val="007012CB"/>
    <w:rsid w:val="00701338"/>
    <w:rsid w:val="007015A8"/>
    <w:rsid w:val="007015D9"/>
    <w:rsid w:val="007016BC"/>
    <w:rsid w:val="0070173E"/>
    <w:rsid w:val="0070178A"/>
    <w:rsid w:val="00701BB0"/>
    <w:rsid w:val="00701EFE"/>
    <w:rsid w:val="00701FA5"/>
    <w:rsid w:val="007020B0"/>
    <w:rsid w:val="00702477"/>
    <w:rsid w:val="007025FB"/>
    <w:rsid w:val="0070265F"/>
    <w:rsid w:val="007027E2"/>
    <w:rsid w:val="00702834"/>
    <w:rsid w:val="0070288E"/>
    <w:rsid w:val="007029ED"/>
    <w:rsid w:val="00702D10"/>
    <w:rsid w:val="00702D19"/>
    <w:rsid w:val="00703715"/>
    <w:rsid w:val="00703C62"/>
    <w:rsid w:val="00703EB9"/>
    <w:rsid w:val="00703F65"/>
    <w:rsid w:val="007041EB"/>
    <w:rsid w:val="0070431D"/>
    <w:rsid w:val="00704612"/>
    <w:rsid w:val="00704619"/>
    <w:rsid w:val="00704698"/>
    <w:rsid w:val="0070481C"/>
    <w:rsid w:val="00704BEB"/>
    <w:rsid w:val="00704C84"/>
    <w:rsid w:val="00704D2A"/>
    <w:rsid w:val="00704DA2"/>
    <w:rsid w:val="007051B0"/>
    <w:rsid w:val="007051EC"/>
    <w:rsid w:val="0070522F"/>
    <w:rsid w:val="00705326"/>
    <w:rsid w:val="007055E4"/>
    <w:rsid w:val="00705967"/>
    <w:rsid w:val="00705ACB"/>
    <w:rsid w:val="00706490"/>
    <w:rsid w:val="00706AED"/>
    <w:rsid w:val="00706E43"/>
    <w:rsid w:val="00707382"/>
    <w:rsid w:val="00707A67"/>
    <w:rsid w:val="00707BF8"/>
    <w:rsid w:val="00707E0F"/>
    <w:rsid w:val="00710060"/>
    <w:rsid w:val="00710413"/>
    <w:rsid w:val="007104F4"/>
    <w:rsid w:val="00711348"/>
    <w:rsid w:val="00711491"/>
    <w:rsid w:val="00711819"/>
    <w:rsid w:val="00711A42"/>
    <w:rsid w:val="00711AFC"/>
    <w:rsid w:val="007123E6"/>
    <w:rsid w:val="007124B6"/>
    <w:rsid w:val="00712ADB"/>
    <w:rsid w:val="00712C1D"/>
    <w:rsid w:val="00712FF8"/>
    <w:rsid w:val="00713116"/>
    <w:rsid w:val="007134CB"/>
    <w:rsid w:val="007145A0"/>
    <w:rsid w:val="007145C9"/>
    <w:rsid w:val="00714788"/>
    <w:rsid w:val="00714F2A"/>
    <w:rsid w:val="00714F4D"/>
    <w:rsid w:val="00715006"/>
    <w:rsid w:val="0071554B"/>
    <w:rsid w:val="00715733"/>
    <w:rsid w:val="00715913"/>
    <w:rsid w:val="00715AEC"/>
    <w:rsid w:val="00715FDD"/>
    <w:rsid w:val="007160D2"/>
    <w:rsid w:val="00716544"/>
    <w:rsid w:val="00716880"/>
    <w:rsid w:val="00716BB7"/>
    <w:rsid w:val="00716D40"/>
    <w:rsid w:val="00716DEE"/>
    <w:rsid w:val="00716F76"/>
    <w:rsid w:val="007170FB"/>
    <w:rsid w:val="00717291"/>
    <w:rsid w:val="0071732C"/>
    <w:rsid w:val="007174DD"/>
    <w:rsid w:val="007179D6"/>
    <w:rsid w:val="00717C7B"/>
    <w:rsid w:val="00717E18"/>
    <w:rsid w:val="00717E28"/>
    <w:rsid w:val="007201B0"/>
    <w:rsid w:val="007204EE"/>
    <w:rsid w:val="00720AD1"/>
    <w:rsid w:val="00720EBF"/>
    <w:rsid w:val="00721A1B"/>
    <w:rsid w:val="00721A7A"/>
    <w:rsid w:val="00721B4C"/>
    <w:rsid w:val="00721CCB"/>
    <w:rsid w:val="00721F20"/>
    <w:rsid w:val="007222C9"/>
    <w:rsid w:val="007223A1"/>
    <w:rsid w:val="00722842"/>
    <w:rsid w:val="00722DE7"/>
    <w:rsid w:val="00722FC0"/>
    <w:rsid w:val="007232DB"/>
    <w:rsid w:val="0072341A"/>
    <w:rsid w:val="00723601"/>
    <w:rsid w:val="00723825"/>
    <w:rsid w:val="0072394C"/>
    <w:rsid w:val="00723ACD"/>
    <w:rsid w:val="00724212"/>
    <w:rsid w:val="00724405"/>
    <w:rsid w:val="00724508"/>
    <w:rsid w:val="00724D1B"/>
    <w:rsid w:val="00724F1E"/>
    <w:rsid w:val="0072507E"/>
    <w:rsid w:val="007252C1"/>
    <w:rsid w:val="00725487"/>
    <w:rsid w:val="00725511"/>
    <w:rsid w:val="00725555"/>
    <w:rsid w:val="00725F44"/>
    <w:rsid w:val="00726062"/>
    <w:rsid w:val="0072669C"/>
    <w:rsid w:val="00726BAE"/>
    <w:rsid w:val="00726D72"/>
    <w:rsid w:val="00727036"/>
    <w:rsid w:val="007270E9"/>
    <w:rsid w:val="0072740C"/>
    <w:rsid w:val="007276E6"/>
    <w:rsid w:val="00727771"/>
    <w:rsid w:val="007278AC"/>
    <w:rsid w:val="00727984"/>
    <w:rsid w:val="00727D1B"/>
    <w:rsid w:val="00727E73"/>
    <w:rsid w:val="0073019A"/>
    <w:rsid w:val="007303B0"/>
    <w:rsid w:val="00730B6D"/>
    <w:rsid w:val="00730DD5"/>
    <w:rsid w:val="00730F9F"/>
    <w:rsid w:val="0073126C"/>
    <w:rsid w:val="007315EE"/>
    <w:rsid w:val="00731C71"/>
    <w:rsid w:val="00731D27"/>
    <w:rsid w:val="00732227"/>
    <w:rsid w:val="007323D0"/>
    <w:rsid w:val="00732873"/>
    <w:rsid w:val="00732DB2"/>
    <w:rsid w:val="007344F1"/>
    <w:rsid w:val="0073459A"/>
    <w:rsid w:val="0073478B"/>
    <w:rsid w:val="00734AA2"/>
    <w:rsid w:val="00734DB6"/>
    <w:rsid w:val="00734FDB"/>
    <w:rsid w:val="007350BE"/>
    <w:rsid w:val="0073569B"/>
    <w:rsid w:val="007358A0"/>
    <w:rsid w:val="00735D53"/>
    <w:rsid w:val="0073628D"/>
    <w:rsid w:val="0073645E"/>
    <w:rsid w:val="00736EAD"/>
    <w:rsid w:val="0073708A"/>
    <w:rsid w:val="007371C1"/>
    <w:rsid w:val="00737432"/>
    <w:rsid w:val="00737489"/>
    <w:rsid w:val="00737613"/>
    <w:rsid w:val="0073772B"/>
    <w:rsid w:val="0073781D"/>
    <w:rsid w:val="00737A1F"/>
    <w:rsid w:val="00737A9F"/>
    <w:rsid w:val="00737B0D"/>
    <w:rsid w:val="00737DC0"/>
    <w:rsid w:val="0074041F"/>
    <w:rsid w:val="00740429"/>
    <w:rsid w:val="00740B3D"/>
    <w:rsid w:val="00740BBD"/>
    <w:rsid w:val="00740BE0"/>
    <w:rsid w:val="0074158F"/>
    <w:rsid w:val="00741CD9"/>
    <w:rsid w:val="00741DEF"/>
    <w:rsid w:val="00742346"/>
    <w:rsid w:val="00742428"/>
    <w:rsid w:val="0074245B"/>
    <w:rsid w:val="00742639"/>
    <w:rsid w:val="00742A8C"/>
    <w:rsid w:val="00742B30"/>
    <w:rsid w:val="0074333B"/>
    <w:rsid w:val="00743742"/>
    <w:rsid w:val="007439B2"/>
    <w:rsid w:val="00743A6F"/>
    <w:rsid w:val="00743CAB"/>
    <w:rsid w:val="00743D37"/>
    <w:rsid w:val="00743FE4"/>
    <w:rsid w:val="00743FF3"/>
    <w:rsid w:val="00744598"/>
    <w:rsid w:val="007445E8"/>
    <w:rsid w:val="007450C1"/>
    <w:rsid w:val="00745136"/>
    <w:rsid w:val="0074520C"/>
    <w:rsid w:val="00745328"/>
    <w:rsid w:val="0074546E"/>
    <w:rsid w:val="007455B8"/>
    <w:rsid w:val="007459ED"/>
    <w:rsid w:val="00745DBD"/>
    <w:rsid w:val="007462EC"/>
    <w:rsid w:val="007469C3"/>
    <w:rsid w:val="00746A80"/>
    <w:rsid w:val="00746BA1"/>
    <w:rsid w:val="00746F0B"/>
    <w:rsid w:val="00746F3A"/>
    <w:rsid w:val="00746FB3"/>
    <w:rsid w:val="00747144"/>
    <w:rsid w:val="007473E5"/>
    <w:rsid w:val="00747432"/>
    <w:rsid w:val="00747734"/>
    <w:rsid w:val="00747793"/>
    <w:rsid w:val="0074779F"/>
    <w:rsid w:val="00747C8B"/>
    <w:rsid w:val="0075009B"/>
    <w:rsid w:val="00750510"/>
    <w:rsid w:val="00750646"/>
    <w:rsid w:val="00750909"/>
    <w:rsid w:val="0075095C"/>
    <w:rsid w:val="00750D82"/>
    <w:rsid w:val="00750ECC"/>
    <w:rsid w:val="00751265"/>
    <w:rsid w:val="007514EF"/>
    <w:rsid w:val="00751507"/>
    <w:rsid w:val="007515A3"/>
    <w:rsid w:val="00751617"/>
    <w:rsid w:val="00751862"/>
    <w:rsid w:val="00751CCD"/>
    <w:rsid w:val="00751EED"/>
    <w:rsid w:val="00751FE0"/>
    <w:rsid w:val="00752156"/>
    <w:rsid w:val="007522C9"/>
    <w:rsid w:val="0075258A"/>
    <w:rsid w:val="007526BD"/>
    <w:rsid w:val="00752DF4"/>
    <w:rsid w:val="00752FCB"/>
    <w:rsid w:val="007530E6"/>
    <w:rsid w:val="00753691"/>
    <w:rsid w:val="007537C5"/>
    <w:rsid w:val="00753A64"/>
    <w:rsid w:val="00753B8C"/>
    <w:rsid w:val="00753DA9"/>
    <w:rsid w:val="00754541"/>
    <w:rsid w:val="00754579"/>
    <w:rsid w:val="00754AA2"/>
    <w:rsid w:val="00754AC2"/>
    <w:rsid w:val="00754D9B"/>
    <w:rsid w:val="00754EDE"/>
    <w:rsid w:val="00754F03"/>
    <w:rsid w:val="00754F47"/>
    <w:rsid w:val="00754F9C"/>
    <w:rsid w:val="00754FE1"/>
    <w:rsid w:val="00755723"/>
    <w:rsid w:val="007558C5"/>
    <w:rsid w:val="00755AA2"/>
    <w:rsid w:val="00756042"/>
    <w:rsid w:val="0075663E"/>
    <w:rsid w:val="00756693"/>
    <w:rsid w:val="00756A1A"/>
    <w:rsid w:val="0075716E"/>
    <w:rsid w:val="00757231"/>
    <w:rsid w:val="007574E9"/>
    <w:rsid w:val="00757736"/>
    <w:rsid w:val="00757850"/>
    <w:rsid w:val="007579B7"/>
    <w:rsid w:val="00757B3D"/>
    <w:rsid w:val="00757C05"/>
    <w:rsid w:val="00757C53"/>
    <w:rsid w:val="00760385"/>
    <w:rsid w:val="00760999"/>
    <w:rsid w:val="00760A25"/>
    <w:rsid w:val="00760A3B"/>
    <w:rsid w:val="00761001"/>
    <w:rsid w:val="007616AB"/>
    <w:rsid w:val="007619FD"/>
    <w:rsid w:val="0076219D"/>
    <w:rsid w:val="00762420"/>
    <w:rsid w:val="0076262F"/>
    <w:rsid w:val="007626B0"/>
    <w:rsid w:val="00762865"/>
    <w:rsid w:val="00762979"/>
    <w:rsid w:val="0076337D"/>
    <w:rsid w:val="00763581"/>
    <w:rsid w:val="007635F1"/>
    <w:rsid w:val="00763FC0"/>
    <w:rsid w:val="007641A9"/>
    <w:rsid w:val="00764384"/>
    <w:rsid w:val="00764421"/>
    <w:rsid w:val="0076471F"/>
    <w:rsid w:val="00764875"/>
    <w:rsid w:val="00764B25"/>
    <w:rsid w:val="00764E57"/>
    <w:rsid w:val="00765268"/>
    <w:rsid w:val="0076594A"/>
    <w:rsid w:val="00766D16"/>
    <w:rsid w:val="00767710"/>
    <w:rsid w:val="007679D4"/>
    <w:rsid w:val="00770125"/>
    <w:rsid w:val="007704C4"/>
    <w:rsid w:val="00770758"/>
    <w:rsid w:val="00770843"/>
    <w:rsid w:val="00770A29"/>
    <w:rsid w:val="00770D16"/>
    <w:rsid w:val="00770EF1"/>
    <w:rsid w:val="00770F2E"/>
    <w:rsid w:val="00770FAC"/>
    <w:rsid w:val="007710B4"/>
    <w:rsid w:val="007711B2"/>
    <w:rsid w:val="00771309"/>
    <w:rsid w:val="0077154E"/>
    <w:rsid w:val="00771C22"/>
    <w:rsid w:val="00771C93"/>
    <w:rsid w:val="007722A0"/>
    <w:rsid w:val="0077291F"/>
    <w:rsid w:val="00772B37"/>
    <w:rsid w:val="00772CA7"/>
    <w:rsid w:val="00773021"/>
    <w:rsid w:val="007739CF"/>
    <w:rsid w:val="00773C16"/>
    <w:rsid w:val="00773F28"/>
    <w:rsid w:val="00774501"/>
    <w:rsid w:val="007747F8"/>
    <w:rsid w:val="007749C0"/>
    <w:rsid w:val="00774C6A"/>
    <w:rsid w:val="00774DCC"/>
    <w:rsid w:val="00774E36"/>
    <w:rsid w:val="0077537E"/>
    <w:rsid w:val="00775452"/>
    <w:rsid w:val="007754C9"/>
    <w:rsid w:val="007758CE"/>
    <w:rsid w:val="00775B2B"/>
    <w:rsid w:val="00775D00"/>
    <w:rsid w:val="007760BB"/>
    <w:rsid w:val="007762E5"/>
    <w:rsid w:val="00776544"/>
    <w:rsid w:val="00776987"/>
    <w:rsid w:val="00777100"/>
    <w:rsid w:val="007773E5"/>
    <w:rsid w:val="00777626"/>
    <w:rsid w:val="00777983"/>
    <w:rsid w:val="00777A19"/>
    <w:rsid w:val="00777A48"/>
    <w:rsid w:val="00777E74"/>
    <w:rsid w:val="00777EAB"/>
    <w:rsid w:val="00777F34"/>
    <w:rsid w:val="00780A47"/>
    <w:rsid w:val="00780B06"/>
    <w:rsid w:val="00780C1C"/>
    <w:rsid w:val="00780DDD"/>
    <w:rsid w:val="00780F29"/>
    <w:rsid w:val="00781BD8"/>
    <w:rsid w:val="00782263"/>
    <w:rsid w:val="007826DE"/>
    <w:rsid w:val="00782AEE"/>
    <w:rsid w:val="00782DF7"/>
    <w:rsid w:val="00782FC9"/>
    <w:rsid w:val="0078325F"/>
    <w:rsid w:val="00783616"/>
    <w:rsid w:val="00783853"/>
    <w:rsid w:val="00783E0D"/>
    <w:rsid w:val="00783F92"/>
    <w:rsid w:val="0078411B"/>
    <w:rsid w:val="007841BE"/>
    <w:rsid w:val="007841FA"/>
    <w:rsid w:val="007845BE"/>
    <w:rsid w:val="0078479F"/>
    <w:rsid w:val="007848EB"/>
    <w:rsid w:val="007851FC"/>
    <w:rsid w:val="00785343"/>
    <w:rsid w:val="007853BC"/>
    <w:rsid w:val="007853D3"/>
    <w:rsid w:val="00785716"/>
    <w:rsid w:val="0078577F"/>
    <w:rsid w:val="00785923"/>
    <w:rsid w:val="00785C60"/>
    <w:rsid w:val="00785D58"/>
    <w:rsid w:val="00785DDF"/>
    <w:rsid w:val="007861A6"/>
    <w:rsid w:val="00786518"/>
    <w:rsid w:val="007866F1"/>
    <w:rsid w:val="00786A0C"/>
    <w:rsid w:val="00786DFC"/>
    <w:rsid w:val="00786E12"/>
    <w:rsid w:val="00786E4F"/>
    <w:rsid w:val="00786F1B"/>
    <w:rsid w:val="007870AF"/>
    <w:rsid w:val="0078727C"/>
    <w:rsid w:val="0078740A"/>
    <w:rsid w:val="007874C6"/>
    <w:rsid w:val="007875DC"/>
    <w:rsid w:val="00787667"/>
    <w:rsid w:val="00787862"/>
    <w:rsid w:val="00787A68"/>
    <w:rsid w:val="00787C3F"/>
    <w:rsid w:val="00787FB7"/>
    <w:rsid w:val="00787FB9"/>
    <w:rsid w:val="0079012E"/>
    <w:rsid w:val="007906A7"/>
    <w:rsid w:val="0079070C"/>
    <w:rsid w:val="00790D16"/>
    <w:rsid w:val="00790EEF"/>
    <w:rsid w:val="0079119F"/>
    <w:rsid w:val="007911D9"/>
    <w:rsid w:val="00791441"/>
    <w:rsid w:val="00791561"/>
    <w:rsid w:val="00791825"/>
    <w:rsid w:val="00791AF5"/>
    <w:rsid w:val="00791B1E"/>
    <w:rsid w:val="00791B8E"/>
    <w:rsid w:val="00791D26"/>
    <w:rsid w:val="00791D66"/>
    <w:rsid w:val="00791F28"/>
    <w:rsid w:val="007921F1"/>
    <w:rsid w:val="00792479"/>
    <w:rsid w:val="0079248C"/>
    <w:rsid w:val="00792E1A"/>
    <w:rsid w:val="00793134"/>
    <w:rsid w:val="007931F0"/>
    <w:rsid w:val="007933C7"/>
    <w:rsid w:val="00793429"/>
    <w:rsid w:val="0079358D"/>
    <w:rsid w:val="007935CA"/>
    <w:rsid w:val="007936A0"/>
    <w:rsid w:val="00793C42"/>
    <w:rsid w:val="0079403C"/>
    <w:rsid w:val="00794091"/>
    <w:rsid w:val="007940BF"/>
    <w:rsid w:val="00794136"/>
    <w:rsid w:val="007941FA"/>
    <w:rsid w:val="00794A58"/>
    <w:rsid w:val="00794B0C"/>
    <w:rsid w:val="00794BC6"/>
    <w:rsid w:val="00794D84"/>
    <w:rsid w:val="007951CF"/>
    <w:rsid w:val="00795463"/>
    <w:rsid w:val="007954E9"/>
    <w:rsid w:val="0079569D"/>
    <w:rsid w:val="007958CA"/>
    <w:rsid w:val="00795956"/>
    <w:rsid w:val="00795A86"/>
    <w:rsid w:val="00795CCA"/>
    <w:rsid w:val="00795EF6"/>
    <w:rsid w:val="00796438"/>
    <w:rsid w:val="00796814"/>
    <w:rsid w:val="00796BCA"/>
    <w:rsid w:val="007977E3"/>
    <w:rsid w:val="00797837"/>
    <w:rsid w:val="00797B07"/>
    <w:rsid w:val="00797BCD"/>
    <w:rsid w:val="00797E55"/>
    <w:rsid w:val="00797ED8"/>
    <w:rsid w:val="007A0015"/>
    <w:rsid w:val="007A001C"/>
    <w:rsid w:val="007A0381"/>
    <w:rsid w:val="007A097A"/>
    <w:rsid w:val="007A0DF1"/>
    <w:rsid w:val="007A0EDA"/>
    <w:rsid w:val="007A132C"/>
    <w:rsid w:val="007A1661"/>
    <w:rsid w:val="007A179A"/>
    <w:rsid w:val="007A1E33"/>
    <w:rsid w:val="007A212F"/>
    <w:rsid w:val="007A2162"/>
    <w:rsid w:val="007A2215"/>
    <w:rsid w:val="007A22B1"/>
    <w:rsid w:val="007A2988"/>
    <w:rsid w:val="007A2AFA"/>
    <w:rsid w:val="007A2B5A"/>
    <w:rsid w:val="007A2B5E"/>
    <w:rsid w:val="007A2DBE"/>
    <w:rsid w:val="007A2E16"/>
    <w:rsid w:val="007A345D"/>
    <w:rsid w:val="007A3567"/>
    <w:rsid w:val="007A359A"/>
    <w:rsid w:val="007A39FD"/>
    <w:rsid w:val="007A3E7B"/>
    <w:rsid w:val="007A4126"/>
    <w:rsid w:val="007A4523"/>
    <w:rsid w:val="007A454F"/>
    <w:rsid w:val="007A4900"/>
    <w:rsid w:val="007A4AE4"/>
    <w:rsid w:val="007A4B33"/>
    <w:rsid w:val="007A4BBC"/>
    <w:rsid w:val="007A4C51"/>
    <w:rsid w:val="007A4D90"/>
    <w:rsid w:val="007A4E53"/>
    <w:rsid w:val="007A5104"/>
    <w:rsid w:val="007A541D"/>
    <w:rsid w:val="007A5630"/>
    <w:rsid w:val="007A56EA"/>
    <w:rsid w:val="007A586E"/>
    <w:rsid w:val="007A5A56"/>
    <w:rsid w:val="007A5AD2"/>
    <w:rsid w:val="007A5DFB"/>
    <w:rsid w:val="007A656B"/>
    <w:rsid w:val="007A66EF"/>
    <w:rsid w:val="007A6E7A"/>
    <w:rsid w:val="007A70BC"/>
    <w:rsid w:val="007A724D"/>
    <w:rsid w:val="007A76FF"/>
    <w:rsid w:val="007A772B"/>
    <w:rsid w:val="007A7837"/>
    <w:rsid w:val="007A7BB9"/>
    <w:rsid w:val="007A7D84"/>
    <w:rsid w:val="007A7EEE"/>
    <w:rsid w:val="007B00FD"/>
    <w:rsid w:val="007B0173"/>
    <w:rsid w:val="007B02F2"/>
    <w:rsid w:val="007B04A6"/>
    <w:rsid w:val="007B05E9"/>
    <w:rsid w:val="007B0855"/>
    <w:rsid w:val="007B08E2"/>
    <w:rsid w:val="007B08F1"/>
    <w:rsid w:val="007B0A5A"/>
    <w:rsid w:val="007B1134"/>
    <w:rsid w:val="007B137D"/>
    <w:rsid w:val="007B13F3"/>
    <w:rsid w:val="007B1413"/>
    <w:rsid w:val="007B1501"/>
    <w:rsid w:val="007B1E43"/>
    <w:rsid w:val="007B1ECE"/>
    <w:rsid w:val="007B226D"/>
    <w:rsid w:val="007B2372"/>
    <w:rsid w:val="007B2C66"/>
    <w:rsid w:val="007B2CFE"/>
    <w:rsid w:val="007B2D71"/>
    <w:rsid w:val="007B31E0"/>
    <w:rsid w:val="007B3746"/>
    <w:rsid w:val="007B3778"/>
    <w:rsid w:val="007B3985"/>
    <w:rsid w:val="007B3C26"/>
    <w:rsid w:val="007B3CBA"/>
    <w:rsid w:val="007B3E2F"/>
    <w:rsid w:val="007B421B"/>
    <w:rsid w:val="007B45BA"/>
    <w:rsid w:val="007B465E"/>
    <w:rsid w:val="007B48C2"/>
    <w:rsid w:val="007B4B6C"/>
    <w:rsid w:val="007B4DB4"/>
    <w:rsid w:val="007B4E63"/>
    <w:rsid w:val="007B4E6E"/>
    <w:rsid w:val="007B54CC"/>
    <w:rsid w:val="007B573C"/>
    <w:rsid w:val="007B595F"/>
    <w:rsid w:val="007B59F7"/>
    <w:rsid w:val="007B5A18"/>
    <w:rsid w:val="007B5ECE"/>
    <w:rsid w:val="007B6019"/>
    <w:rsid w:val="007B6461"/>
    <w:rsid w:val="007B64FE"/>
    <w:rsid w:val="007B65B2"/>
    <w:rsid w:val="007B6602"/>
    <w:rsid w:val="007B673F"/>
    <w:rsid w:val="007B6A4B"/>
    <w:rsid w:val="007B6C73"/>
    <w:rsid w:val="007B6FA5"/>
    <w:rsid w:val="007B79EB"/>
    <w:rsid w:val="007B7B6F"/>
    <w:rsid w:val="007B7B95"/>
    <w:rsid w:val="007C01CF"/>
    <w:rsid w:val="007C0306"/>
    <w:rsid w:val="007C0322"/>
    <w:rsid w:val="007C04F1"/>
    <w:rsid w:val="007C083D"/>
    <w:rsid w:val="007C0D79"/>
    <w:rsid w:val="007C0EF7"/>
    <w:rsid w:val="007C1768"/>
    <w:rsid w:val="007C189E"/>
    <w:rsid w:val="007C1EC5"/>
    <w:rsid w:val="007C2043"/>
    <w:rsid w:val="007C28B6"/>
    <w:rsid w:val="007C35A0"/>
    <w:rsid w:val="007C3912"/>
    <w:rsid w:val="007C3933"/>
    <w:rsid w:val="007C396C"/>
    <w:rsid w:val="007C3972"/>
    <w:rsid w:val="007C398A"/>
    <w:rsid w:val="007C3B7C"/>
    <w:rsid w:val="007C3DC0"/>
    <w:rsid w:val="007C47E5"/>
    <w:rsid w:val="007C4A0D"/>
    <w:rsid w:val="007C4B7F"/>
    <w:rsid w:val="007C578B"/>
    <w:rsid w:val="007C5A29"/>
    <w:rsid w:val="007C5B7B"/>
    <w:rsid w:val="007C5C74"/>
    <w:rsid w:val="007C5CF3"/>
    <w:rsid w:val="007C6B5D"/>
    <w:rsid w:val="007C6C11"/>
    <w:rsid w:val="007C6E8C"/>
    <w:rsid w:val="007C6F1D"/>
    <w:rsid w:val="007C718B"/>
    <w:rsid w:val="007C755B"/>
    <w:rsid w:val="007C775B"/>
    <w:rsid w:val="007C77DB"/>
    <w:rsid w:val="007C7A06"/>
    <w:rsid w:val="007C7B4A"/>
    <w:rsid w:val="007D0296"/>
    <w:rsid w:val="007D08D9"/>
    <w:rsid w:val="007D0CDD"/>
    <w:rsid w:val="007D0F77"/>
    <w:rsid w:val="007D1408"/>
    <w:rsid w:val="007D14C9"/>
    <w:rsid w:val="007D1E2D"/>
    <w:rsid w:val="007D24AD"/>
    <w:rsid w:val="007D29FD"/>
    <w:rsid w:val="007D2F55"/>
    <w:rsid w:val="007D3254"/>
    <w:rsid w:val="007D33DE"/>
    <w:rsid w:val="007D369C"/>
    <w:rsid w:val="007D38F4"/>
    <w:rsid w:val="007D3AC3"/>
    <w:rsid w:val="007D4568"/>
    <w:rsid w:val="007D4A89"/>
    <w:rsid w:val="007D4AFC"/>
    <w:rsid w:val="007D5364"/>
    <w:rsid w:val="007D5426"/>
    <w:rsid w:val="007D5571"/>
    <w:rsid w:val="007D6046"/>
    <w:rsid w:val="007D60BC"/>
    <w:rsid w:val="007D68BD"/>
    <w:rsid w:val="007D691C"/>
    <w:rsid w:val="007D6C9F"/>
    <w:rsid w:val="007D719B"/>
    <w:rsid w:val="007D7212"/>
    <w:rsid w:val="007D74C9"/>
    <w:rsid w:val="007D76B2"/>
    <w:rsid w:val="007D780C"/>
    <w:rsid w:val="007D796D"/>
    <w:rsid w:val="007D7A18"/>
    <w:rsid w:val="007D7CE9"/>
    <w:rsid w:val="007D7F8D"/>
    <w:rsid w:val="007E0063"/>
    <w:rsid w:val="007E0728"/>
    <w:rsid w:val="007E0D7A"/>
    <w:rsid w:val="007E116E"/>
    <w:rsid w:val="007E1BFC"/>
    <w:rsid w:val="007E1E0E"/>
    <w:rsid w:val="007E2761"/>
    <w:rsid w:val="007E283B"/>
    <w:rsid w:val="007E288B"/>
    <w:rsid w:val="007E2905"/>
    <w:rsid w:val="007E3180"/>
    <w:rsid w:val="007E32C0"/>
    <w:rsid w:val="007E3377"/>
    <w:rsid w:val="007E3974"/>
    <w:rsid w:val="007E3B38"/>
    <w:rsid w:val="007E3FAE"/>
    <w:rsid w:val="007E40C5"/>
    <w:rsid w:val="007E4371"/>
    <w:rsid w:val="007E45B5"/>
    <w:rsid w:val="007E4640"/>
    <w:rsid w:val="007E4DA4"/>
    <w:rsid w:val="007E4EA6"/>
    <w:rsid w:val="007E5026"/>
    <w:rsid w:val="007E515E"/>
    <w:rsid w:val="007E5502"/>
    <w:rsid w:val="007E599C"/>
    <w:rsid w:val="007E647B"/>
    <w:rsid w:val="007E6485"/>
    <w:rsid w:val="007E65C6"/>
    <w:rsid w:val="007E66B1"/>
    <w:rsid w:val="007E688A"/>
    <w:rsid w:val="007E69C1"/>
    <w:rsid w:val="007E6A40"/>
    <w:rsid w:val="007E6A66"/>
    <w:rsid w:val="007E6C25"/>
    <w:rsid w:val="007E6EB2"/>
    <w:rsid w:val="007E7220"/>
    <w:rsid w:val="007E74E6"/>
    <w:rsid w:val="007E75FA"/>
    <w:rsid w:val="007E7D64"/>
    <w:rsid w:val="007F07B0"/>
    <w:rsid w:val="007F0809"/>
    <w:rsid w:val="007F09B5"/>
    <w:rsid w:val="007F0E01"/>
    <w:rsid w:val="007F0F90"/>
    <w:rsid w:val="007F112C"/>
    <w:rsid w:val="007F12D7"/>
    <w:rsid w:val="007F1449"/>
    <w:rsid w:val="007F14CA"/>
    <w:rsid w:val="007F158D"/>
    <w:rsid w:val="007F17C7"/>
    <w:rsid w:val="007F1A71"/>
    <w:rsid w:val="007F1CF8"/>
    <w:rsid w:val="007F1EBB"/>
    <w:rsid w:val="007F1ED6"/>
    <w:rsid w:val="007F1ED8"/>
    <w:rsid w:val="007F20D9"/>
    <w:rsid w:val="007F24CE"/>
    <w:rsid w:val="007F2651"/>
    <w:rsid w:val="007F2831"/>
    <w:rsid w:val="007F2978"/>
    <w:rsid w:val="007F2C21"/>
    <w:rsid w:val="007F2D1C"/>
    <w:rsid w:val="007F3069"/>
    <w:rsid w:val="007F317D"/>
    <w:rsid w:val="007F359D"/>
    <w:rsid w:val="007F380B"/>
    <w:rsid w:val="007F3918"/>
    <w:rsid w:val="007F3A85"/>
    <w:rsid w:val="007F3CA6"/>
    <w:rsid w:val="007F3F8D"/>
    <w:rsid w:val="007F4106"/>
    <w:rsid w:val="007F430D"/>
    <w:rsid w:val="007F4A69"/>
    <w:rsid w:val="007F505E"/>
    <w:rsid w:val="007F517B"/>
    <w:rsid w:val="007F522E"/>
    <w:rsid w:val="007F524F"/>
    <w:rsid w:val="007F5469"/>
    <w:rsid w:val="007F557D"/>
    <w:rsid w:val="007F5681"/>
    <w:rsid w:val="007F585E"/>
    <w:rsid w:val="007F5888"/>
    <w:rsid w:val="007F5932"/>
    <w:rsid w:val="007F59E6"/>
    <w:rsid w:val="007F5B88"/>
    <w:rsid w:val="007F5D78"/>
    <w:rsid w:val="007F6224"/>
    <w:rsid w:val="007F6272"/>
    <w:rsid w:val="007F6481"/>
    <w:rsid w:val="007F6568"/>
    <w:rsid w:val="007F683B"/>
    <w:rsid w:val="007F745A"/>
    <w:rsid w:val="007F766F"/>
    <w:rsid w:val="007F7880"/>
    <w:rsid w:val="007F7D8F"/>
    <w:rsid w:val="00800415"/>
    <w:rsid w:val="0080065D"/>
    <w:rsid w:val="0080079E"/>
    <w:rsid w:val="00800B38"/>
    <w:rsid w:val="00800C43"/>
    <w:rsid w:val="00800E76"/>
    <w:rsid w:val="00800F0D"/>
    <w:rsid w:val="008012FF"/>
    <w:rsid w:val="00801714"/>
    <w:rsid w:val="0080199B"/>
    <w:rsid w:val="00801CF5"/>
    <w:rsid w:val="00802B2F"/>
    <w:rsid w:val="00802E1B"/>
    <w:rsid w:val="008032B4"/>
    <w:rsid w:val="0080341B"/>
    <w:rsid w:val="008035E4"/>
    <w:rsid w:val="00803C15"/>
    <w:rsid w:val="00803F10"/>
    <w:rsid w:val="00803F3A"/>
    <w:rsid w:val="008042D6"/>
    <w:rsid w:val="008046E2"/>
    <w:rsid w:val="00804769"/>
    <w:rsid w:val="00804908"/>
    <w:rsid w:val="0080494B"/>
    <w:rsid w:val="00804AD0"/>
    <w:rsid w:val="00804C9F"/>
    <w:rsid w:val="008050C4"/>
    <w:rsid w:val="00805AFA"/>
    <w:rsid w:val="00805B9B"/>
    <w:rsid w:val="00805C3A"/>
    <w:rsid w:val="00805CA9"/>
    <w:rsid w:val="00805D8B"/>
    <w:rsid w:val="00805DB0"/>
    <w:rsid w:val="00805DB8"/>
    <w:rsid w:val="00805E5E"/>
    <w:rsid w:val="00805EC6"/>
    <w:rsid w:val="008065C0"/>
    <w:rsid w:val="008067BE"/>
    <w:rsid w:val="00806907"/>
    <w:rsid w:val="008071D7"/>
    <w:rsid w:val="008072A0"/>
    <w:rsid w:val="008073AC"/>
    <w:rsid w:val="008077A7"/>
    <w:rsid w:val="008078B0"/>
    <w:rsid w:val="008079DC"/>
    <w:rsid w:val="00807B46"/>
    <w:rsid w:val="00807F17"/>
    <w:rsid w:val="00807F1F"/>
    <w:rsid w:val="00807FAC"/>
    <w:rsid w:val="00810094"/>
    <w:rsid w:val="00810115"/>
    <w:rsid w:val="00810296"/>
    <w:rsid w:val="008104A8"/>
    <w:rsid w:val="00810622"/>
    <w:rsid w:val="00810BB3"/>
    <w:rsid w:val="00811661"/>
    <w:rsid w:val="00811841"/>
    <w:rsid w:val="0081196C"/>
    <w:rsid w:val="00811A15"/>
    <w:rsid w:val="00811C34"/>
    <w:rsid w:val="00812023"/>
    <w:rsid w:val="00812B09"/>
    <w:rsid w:val="00812ECE"/>
    <w:rsid w:val="008131E2"/>
    <w:rsid w:val="00813305"/>
    <w:rsid w:val="00813B6A"/>
    <w:rsid w:val="00814286"/>
    <w:rsid w:val="008143F4"/>
    <w:rsid w:val="008146DB"/>
    <w:rsid w:val="00814C7A"/>
    <w:rsid w:val="008151B1"/>
    <w:rsid w:val="0081532E"/>
    <w:rsid w:val="0081570C"/>
    <w:rsid w:val="00815DDC"/>
    <w:rsid w:val="00815EDA"/>
    <w:rsid w:val="008161C5"/>
    <w:rsid w:val="008165DC"/>
    <w:rsid w:val="00816FB4"/>
    <w:rsid w:val="0081783F"/>
    <w:rsid w:val="00817D9E"/>
    <w:rsid w:val="00817E7C"/>
    <w:rsid w:val="00820348"/>
    <w:rsid w:val="0082042D"/>
    <w:rsid w:val="008204D1"/>
    <w:rsid w:val="0082097C"/>
    <w:rsid w:val="008209D8"/>
    <w:rsid w:val="00820B5F"/>
    <w:rsid w:val="0082117C"/>
    <w:rsid w:val="00821440"/>
    <w:rsid w:val="0082176E"/>
    <w:rsid w:val="0082197A"/>
    <w:rsid w:val="00821A32"/>
    <w:rsid w:val="00821A84"/>
    <w:rsid w:val="00822281"/>
    <w:rsid w:val="00822A34"/>
    <w:rsid w:val="00822C8C"/>
    <w:rsid w:val="008236C3"/>
    <w:rsid w:val="008237D2"/>
    <w:rsid w:val="008238C6"/>
    <w:rsid w:val="00823B21"/>
    <w:rsid w:val="00824647"/>
    <w:rsid w:val="008246C8"/>
    <w:rsid w:val="00824C6C"/>
    <w:rsid w:val="00824D80"/>
    <w:rsid w:val="00824DCB"/>
    <w:rsid w:val="00824E47"/>
    <w:rsid w:val="008253A1"/>
    <w:rsid w:val="008253D4"/>
    <w:rsid w:val="00825F8C"/>
    <w:rsid w:val="0082615F"/>
    <w:rsid w:val="0082647E"/>
    <w:rsid w:val="0082669B"/>
    <w:rsid w:val="008266A3"/>
    <w:rsid w:val="00826AF8"/>
    <w:rsid w:val="00826B64"/>
    <w:rsid w:val="00826E58"/>
    <w:rsid w:val="00826EEF"/>
    <w:rsid w:val="00827092"/>
    <w:rsid w:val="00827219"/>
    <w:rsid w:val="00827470"/>
    <w:rsid w:val="0083012B"/>
    <w:rsid w:val="00830156"/>
    <w:rsid w:val="00830566"/>
    <w:rsid w:val="00830799"/>
    <w:rsid w:val="008309F7"/>
    <w:rsid w:val="00830B07"/>
    <w:rsid w:val="008312AE"/>
    <w:rsid w:val="008319E5"/>
    <w:rsid w:val="00831F70"/>
    <w:rsid w:val="00832759"/>
    <w:rsid w:val="00832886"/>
    <w:rsid w:val="00832B06"/>
    <w:rsid w:val="00832F04"/>
    <w:rsid w:val="0083323B"/>
    <w:rsid w:val="008334CC"/>
    <w:rsid w:val="0083372B"/>
    <w:rsid w:val="00833B50"/>
    <w:rsid w:val="00833CF2"/>
    <w:rsid w:val="00833D25"/>
    <w:rsid w:val="00833E7C"/>
    <w:rsid w:val="0083409D"/>
    <w:rsid w:val="00834307"/>
    <w:rsid w:val="0083447A"/>
    <w:rsid w:val="008344BF"/>
    <w:rsid w:val="008347DA"/>
    <w:rsid w:val="00834AEA"/>
    <w:rsid w:val="00834BCD"/>
    <w:rsid w:val="00834C42"/>
    <w:rsid w:val="00834C5E"/>
    <w:rsid w:val="00835230"/>
    <w:rsid w:val="00835317"/>
    <w:rsid w:val="00835603"/>
    <w:rsid w:val="0083577D"/>
    <w:rsid w:val="00835FA6"/>
    <w:rsid w:val="008361B7"/>
    <w:rsid w:val="00836751"/>
    <w:rsid w:val="008367A2"/>
    <w:rsid w:val="008371CB"/>
    <w:rsid w:val="0083744A"/>
    <w:rsid w:val="00837718"/>
    <w:rsid w:val="00837934"/>
    <w:rsid w:val="00837EC1"/>
    <w:rsid w:val="0084033D"/>
    <w:rsid w:val="00840408"/>
    <w:rsid w:val="00840412"/>
    <w:rsid w:val="00840481"/>
    <w:rsid w:val="0084060A"/>
    <w:rsid w:val="00840AAB"/>
    <w:rsid w:val="00840CDF"/>
    <w:rsid w:val="0084116A"/>
    <w:rsid w:val="00841516"/>
    <w:rsid w:val="00841857"/>
    <w:rsid w:val="00841859"/>
    <w:rsid w:val="008418C7"/>
    <w:rsid w:val="00841AA0"/>
    <w:rsid w:val="00841BAC"/>
    <w:rsid w:val="00841BF0"/>
    <w:rsid w:val="0084238B"/>
    <w:rsid w:val="008430DD"/>
    <w:rsid w:val="00843A22"/>
    <w:rsid w:val="00843A7B"/>
    <w:rsid w:val="0084414D"/>
    <w:rsid w:val="0084438B"/>
    <w:rsid w:val="0084456A"/>
    <w:rsid w:val="008445B5"/>
    <w:rsid w:val="00844666"/>
    <w:rsid w:val="0084469D"/>
    <w:rsid w:val="00844A8F"/>
    <w:rsid w:val="00844C0D"/>
    <w:rsid w:val="00844D69"/>
    <w:rsid w:val="00844FAD"/>
    <w:rsid w:val="00845050"/>
    <w:rsid w:val="00845201"/>
    <w:rsid w:val="00845423"/>
    <w:rsid w:val="00845473"/>
    <w:rsid w:val="00845B6B"/>
    <w:rsid w:val="00845D5A"/>
    <w:rsid w:val="00845F75"/>
    <w:rsid w:val="0084622A"/>
    <w:rsid w:val="00846408"/>
    <w:rsid w:val="00846A5A"/>
    <w:rsid w:val="00846AD5"/>
    <w:rsid w:val="00847035"/>
    <w:rsid w:val="00847966"/>
    <w:rsid w:val="008479FE"/>
    <w:rsid w:val="00847B09"/>
    <w:rsid w:val="00847BBA"/>
    <w:rsid w:val="0085029A"/>
    <w:rsid w:val="00850335"/>
    <w:rsid w:val="00850873"/>
    <w:rsid w:val="00850AC4"/>
    <w:rsid w:val="00850C00"/>
    <w:rsid w:val="00850DCC"/>
    <w:rsid w:val="00851426"/>
    <w:rsid w:val="00852364"/>
    <w:rsid w:val="0085258E"/>
    <w:rsid w:val="008526A9"/>
    <w:rsid w:val="00852905"/>
    <w:rsid w:val="00852A9D"/>
    <w:rsid w:val="00852C81"/>
    <w:rsid w:val="00852D26"/>
    <w:rsid w:val="00852D8C"/>
    <w:rsid w:val="00852DFE"/>
    <w:rsid w:val="008531C7"/>
    <w:rsid w:val="0085331F"/>
    <w:rsid w:val="00853915"/>
    <w:rsid w:val="00853931"/>
    <w:rsid w:val="00853942"/>
    <w:rsid w:val="008540E4"/>
    <w:rsid w:val="0085431D"/>
    <w:rsid w:val="00854B17"/>
    <w:rsid w:val="00854ED9"/>
    <w:rsid w:val="0085510F"/>
    <w:rsid w:val="008552C7"/>
    <w:rsid w:val="008553EF"/>
    <w:rsid w:val="008555FB"/>
    <w:rsid w:val="0085576C"/>
    <w:rsid w:val="00855A76"/>
    <w:rsid w:val="00855AC7"/>
    <w:rsid w:val="00855BC2"/>
    <w:rsid w:val="0085604F"/>
    <w:rsid w:val="00856062"/>
    <w:rsid w:val="008566F2"/>
    <w:rsid w:val="008568B4"/>
    <w:rsid w:val="00856D98"/>
    <w:rsid w:val="00856EC9"/>
    <w:rsid w:val="00857041"/>
    <w:rsid w:val="008570E9"/>
    <w:rsid w:val="0085722C"/>
    <w:rsid w:val="008578BF"/>
    <w:rsid w:val="00857A51"/>
    <w:rsid w:val="00857A6C"/>
    <w:rsid w:val="00857E90"/>
    <w:rsid w:val="008607B4"/>
    <w:rsid w:val="008607CF"/>
    <w:rsid w:val="00861831"/>
    <w:rsid w:val="00861A00"/>
    <w:rsid w:val="00861A5B"/>
    <w:rsid w:val="00862103"/>
    <w:rsid w:val="00862584"/>
    <w:rsid w:val="00862638"/>
    <w:rsid w:val="008626EC"/>
    <w:rsid w:val="0086276C"/>
    <w:rsid w:val="00862ADE"/>
    <w:rsid w:val="00862D7A"/>
    <w:rsid w:val="0086362A"/>
    <w:rsid w:val="00863746"/>
    <w:rsid w:val="008639BC"/>
    <w:rsid w:val="00863A31"/>
    <w:rsid w:val="00863B45"/>
    <w:rsid w:val="00863CCC"/>
    <w:rsid w:val="00863F8B"/>
    <w:rsid w:val="008642EC"/>
    <w:rsid w:val="00864E2A"/>
    <w:rsid w:val="008650BC"/>
    <w:rsid w:val="00865307"/>
    <w:rsid w:val="008653E4"/>
    <w:rsid w:val="0086547D"/>
    <w:rsid w:val="008655AB"/>
    <w:rsid w:val="0086589C"/>
    <w:rsid w:val="00865D35"/>
    <w:rsid w:val="00865F7C"/>
    <w:rsid w:val="0086610F"/>
    <w:rsid w:val="0086645F"/>
    <w:rsid w:val="008667C8"/>
    <w:rsid w:val="00866936"/>
    <w:rsid w:val="00866A90"/>
    <w:rsid w:val="00866C4B"/>
    <w:rsid w:val="00866DA5"/>
    <w:rsid w:val="00866E28"/>
    <w:rsid w:val="008671D9"/>
    <w:rsid w:val="008671F2"/>
    <w:rsid w:val="008672C2"/>
    <w:rsid w:val="0086770C"/>
    <w:rsid w:val="00867C77"/>
    <w:rsid w:val="00870324"/>
    <w:rsid w:val="008709F1"/>
    <w:rsid w:val="00870F04"/>
    <w:rsid w:val="008711C4"/>
    <w:rsid w:val="0087131D"/>
    <w:rsid w:val="00871542"/>
    <w:rsid w:val="00871682"/>
    <w:rsid w:val="00871AC7"/>
    <w:rsid w:val="00871D1E"/>
    <w:rsid w:val="00871FC8"/>
    <w:rsid w:val="00872047"/>
    <w:rsid w:val="0087208C"/>
    <w:rsid w:val="008721B0"/>
    <w:rsid w:val="0087242A"/>
    <w:rsid w:val="008726BF"/>
    <w:rsid w:val="00872A1C"/>
    <w:rsid w:val="00872E2F"/>
    <w:rsid w:val="0087319D"/>
    <w:rsid w:val="0087368E"/>
    <w:rsid w:val="00873990"/>
    <w:rsid w:val="00874033"/>
    <w:rsid w:val="008740BC"/>
    <w:rsid w:val="00874178"/>
    <w:rsid w:val="008741AF"/>
    <w:rsid w:val="00874311"/>
    <w:rsid w:val="0087473E"/>
    <w:rsid w:val="00874AB7"/>
    <w:rsid w:val="00874FD8"/>
    <w:rsid w:val="00874FF8"/>
    <w:rsid w:val="008756FB"/>
    <w:rsid w:val="00875705"/>
    <w:rsid w:val="008759CD"/>
    <w:rsid w:val="00875B1D"/>
    <w:rsid w:val="00875CC3"/>
    <w:rsid w:val="0087615F"/>
    <w:rsid w:val="00876767"/>
    <w:rsid w:val="00876A5C"/>
    <w:rsid w:val="00876B9F"/>
    <w:rsid w:val="00876BE3"/>
    <w:rsid w:val="00876CD5"/>
    <w:rsid w:val="00877252"/>
    <w:rsid w:val="0087728C"/>
    <w:rsid w:val="008772DC"/>
    <w:rsid w:val="008774B7"/>
    <w:rsid w:val="00877D38"/>
    <w:rsid w:val="00880048"/>
    <w:rsid w:val="0088034D"/>
    <w:rsid w:val="008804D6"/>
    <w:rsid w:val="008808C1"/>
    <w:rsid w:val="008808FB"/>
    <w:rsid w:val="00880945"/>
    <w:rsid w:val="00880B18"/>
    <w:rsid w:val="00881435"/>
    <w:rsid w:val="00881513"/>
    <w:rsid w:val="008816B5"/>
    <w:rsid w:val="008818EE"/>
    <w:rsid w:val="008819B8"/>
    <w:rsid w:val="00881BCE"/>
    <w:rsid w:val="00881E96"/>
    <w:rsid w:val="008822EF"/>
    <w:rsid w:val="00882301"/>
    <w:rsid w:val="00882516"/>
    <w:rsid w:val="008826A0"/>
    <w:rsid w:val="008827E2"/>
    <w:rsid w:val="00882D7B"/>
    <w:rsid w:val="00882E63"/>
    <w:rsid w:val="00882EAB"/>
    <w:rsid w:val="00883015"/>
    <w:rsid w:val="008830A7"/>
    <w:rsid w:val="00883538"/>
    <w:rsid w:val="00883D1D"/>
    <w:rsid w:val="008840A6"/>
    <w:rsid w:val="0088437A"/>
    <w:rsid w:val="008845D9"/>
    <w:rsid w:val="0088477B"/>
    <w:rsid w:val="008847BF"/>
    <w:rsid w:val="00884A08"/>
    <w:rsid w:val="00884B5F"/>
    <w:rsid w:val="00884C02"/>
    <w:rsid w:val="00884F1B"/>
    <w:rsid w:val="00885313"/>
    <w:rsid w:val="00885990"/>
    <w:rsid w:val="00885A61"/>
    <w:rsid w:val="00885A97"/>
    <w:rsid w:val="00885EDA"/>
    <w:rsid w:val="00885F16"/>
    <w:rsid w:val="00886315"/>
    <w:rsid w:val="008863F2"/>
    <w:rsid w:val="00886622"/>
    <w:rsid w:val="00886796"/>
    <w:rsid w:val="00886F53"/>
    <w:rsid w:val="00887034"/>
    <w:rsid w:val="0088714C"/>
    <w:rsid w:val="00887503"/>
    <w:rsid w:val="0088770A"/>
    <w:rsid w:val="00887B07"/>
    <w:rsid w:val="00887BB7"/>
    <w:rsid w:val="00887DC8"/>
    <w:rsid w:val="00887EAF"/>
    <w:rsid w:val="00887EC7"/>
    <w:rsid w:val="00890029"/>
    <w:rsid w:val="008900C2"/>
    <w:rsid w:val="008900E7"/>
    <w:rsid w:val="00890837"/>
    <w:rsid w:val="00890F48"/>
    <w:rsid w:val="00890FF6"/>
    <w:rsid w:val="008910AF"/>
    <w:rsid w:val="0089113B"/>
    <w:rsid w:val="0089117F"/>
    <w:rsid w:val="00891327"/>
    <w:rsid w:val="008917EF"/>
    <w:rsid w:val="0089180D"/>
    <w:rsid w:val="00891AD7"/>
    <w:rsid w:val="00892E4C"/>
    <w:rsid w:val="008931CE"/>
    <w:rsid w:val="00893629"/>
    <w:rsid w:val="008936CD"/>
    <w:rsid w:val="0089426F"/>
    <w:rsid w:val="00894804"/>
    <w:rsid w:val="00894838"/>
    <w:rsid w:val="0089486B"/>
    <w:rsid w:val="00894B36"/>
    <w:rsid w:val="00895292"/>
    <w:rsid w:val="0089556B"/>
    <w:rsid w:val="008956EC"/>
    <w:rsid w:val="00895D2C"/>
    <w:rsid w:val="00896524"/>
    <w:rsid w:val="008965E9"/>
    <w:rsid w:val="008966A9"/>
    <w:rsid w:val="0089680B"/>
    <w:rsid w:val="00896900"/>
    <w:rsid w:val="00896A24"/>
    <w:rsid w:val="00896A53"/>
    <w:rsid w:val="00896B2F"/>
    <w:rsid w:val="00896C8A"/>
    <w:rsid w:val="008976C7"/>
    <w:rsid w:val="00897852"/>
    <w:rsid w:val="00897994"/>
    <w:rsid w:val="00897B5B"/>
    <w:rsid w:val="00897B7A"/>
    <w:rsid w:val="00897DD7"/>
    <w:rsid w:val="008A0139"/>
    <w:rsid w:val="008A0183"/>
    <w:rsid w:val="008A01A1"/>
    <w:rsid w:val="008A022C"/>
    <w:rsid w:val="008A040B"/>
    <w:rsid w:val="008A057D"/>
    <w:rsid w:val="008A0659"/>
    <w:rsid w:val="008A072B"/>
    <w:rsid w:val="008A07E9"/>
    <w:rsid w:val="008A0954"/>
    <w:rsid w:val="008A0BFE"/>
    <w:rsid w:val="008A0E7B"/>
    <w:rsid w:val="008A1314"/>
    <w:rsid w:val="008A1365"/>
    <w:rsid w:val="008A1382"/>
    <w:rsid w:val="008A1848"/>
    <w:rsid w:val="008A1D50"/>
    <w:rsid w:val="008A23C0"/>
    <w:rsid w:val="008A24AF"/>
    <w:rsid w:val="008A2C02"/>
    <w:rsid w:val="008A2C69"/>
    <w:rsid w:val="008A305B"/>
    <w:rsid w:val="008A3144"/>
    <w:rsid w:val="008A354F"/>
    <w:rsid w:val="008A3663"/>
    <w:rsid w:val="008A399E"/>
    <w:rsid w:val="008A3B42"/>
    <w:rsid w:val="008A3BB0"/>
    <w:rsid w:val="008A3DE9"/>
    <w:rsid w:val="008A3EB3"/>
    <w:rsid w:val="008A464C"/>
    <w:rsid w:val="008A4957"/>
    <w:rsid w:val="008A4D5B"/>
    <w:rsid w:val="008A4D65"/>
    <w:rsid w:val="008A4D92"/>
    <w:rsid w:val="008A4E8E"/>
    <w:rsid w:val="008A513C"/>
    <w:rsid w:val="008A5179"/>
    <w:rsid w:val="008A5387"/>
    <w:rsid w:val="008A58D1"/>
    <w:rsid w:val="008A59B5"/>
    <w:rsid w:val="008A5B75"/>
    <w:rsid w:val="008A5BAD"/>
    <w:rsid w:val="008A5E8C"/>
    <w:rsid w:val="008A5F4F"/>
    <w:rsid w:val="008A6265"/>
    <w:rsid w:val="008A6675"/>
    <w:rsid w:val="008A68E0"/>
    <w:rsid w:val="008A6A9E"/>
    <w:rsid w:val="008A6D40"/>
    <w:rsid w:val="008A6FD6"/>
    <w:rsid w:val="008A71C4"/>
    <w:rsid w:val="008A7625"/>
    <w:rsid w:val="008A7A33"/>
    <w:rsid w:val="008A7BD5"/>
    <w:rsid w:val="008B077D"/>
    <w:rsid w:val="008B0C79"/>
    <w:rsid w:val="008B0C84"/>
    <w:rsid w:val="008B1082"/>
    <w:rsid w:val="008B1461"/>
    <w:rsid w:val="008B14FB"/>
    <w:rsid w:val="008B200A"/>
    <w:rsid w:val="008B225A"/>
    <w:rsid w:val="008B2577"/>
    <w:rsid w:val="008B2896"/>
    <w:rsid w:val="008B2B62"/>
    <w:rsid w:val="008B3458"/>
    <w:rsid w:val="008B3754"/>
    <w:rsid w:val="008B3CEE"/>
    <w:rsid w:val="008B4223"/>
    <w:rsid w:val="008B456E"/>
    <w:rsid w:val="008B460E"/>
    <w:rsid w:val="008B4946"/>
    <w:rsid w:val="008B4961"/>
    <w:rsid w:val="008B4BE8"/>
    <w:rsid w:val="008B4DB0"/>
    <w:rsid w:val="008B4E02"/>
    <w:rsid w:val="008B4F57"/>
    <w:rsid w:val="008B5226"/>
    <w:rsid w:val="008B5310"/>
    <w:rsid w:val="008B5814"/>
    <w:rsid w:val="008B5905"/>
    <w:rsid w:val="008B5FEE"/>
    <w:rsid w:val="008B61FA"/>
    <w:rsid w:val="008B6AF3"/>
    <w:rsid w:val="008B6CD4"/>
    <w:rsid w:val="008B75AF"/>
    <w:rsid w:val="008B78F9"/>
    <w:rsid w:val="008B793E"/>
    <w:rsid w:val="008B7B48"/>
    <w:rsid w:val="008B7C89"/>
    <w:rsid w:val="008B7FCC"/>
    <w:rsid w:val="008C00BA"/>
    <w:rsid w:val="008C020E"/>
    <w:rsid w:val="008C0A7D"/>
    <w:rsid w:val="008C0CA9"/>
    <w:rsid w:val="008C0D24"/>
    <w:rsid w:val="008C0FE4"/>
    <w:rsid w:val="008C12B5"/>
    <w:rsid w:val="008C1B68"/>
    <w:rsid w:val="008C1C02"/>
    <w:rsid w:val="008C2499"/>
    <w:rsid w:val="008C2542"/>
    <w:rsid w:val="008C294F"/>
    <w:rsid w:val="008C2D18"/>
    <w:rsid w:val="008C2F5E"/>
    <w:rsid w:val="008C3102"/>
    <w:rsid w:val="008C3917"/>
    <w:rsid w:val="008C3929"/>
    <w:rsid w:val="008C3D51"/>
    <w:rsid w:val="008C3DC6"/>
    <w:rsid w:val="008C3E5D"/>
    <w:rsid w:val="008C3EE5"/>
    <w:rsid w:val="008C3FCE"/>
    <w:rsid w:val="008C424F"/>
    <w:rsid w:val="008C4AF8"/>
    <w:rsid w:val="008C4EAF"/>
    <w:rsid w:val="008C51A0"/>
    <w:rsid w:val="008C545E"/>
    <w:rsid w:val="008C5534"/>
    <w:rsid w:val="008C565F"/>
    <w:rsid w:val="008C5662"/>
    <w:rsid w:val="008C5770"/>
    <w:rsid w:val="008C5895"/>
    <w:rsid w:val="008C5AA8"/>
    <w:rsid w:val="008C5B77"/>
    <w:rsid w:val="008C60AC"/>
    <w:rsid w:val="008C64F4"/>
    <w:rsid w:val="008C6E99"/>
    <w:rsid w:val="008C7044"/>
    <w:rsid w:val="008C7055"/>
    <w:rsid w:val="008C74CB"/>
    <w:rsid w:val="008C77D5"/>
    <w:rsid w:val="008C7B1C"/>
    <w:rsid w:val="008C7DD1"/>
    <w:rsid w:val="008C7E24"/>
    <w:rsid w:val="008C7EC3"/>
    <w:rsid w:val="008D0554"/>
    <w:rsid w:val="008D0EBE"/>
    <w:rsid w:val="008D10DE"/>
    <w:rsid w:val="008D16AA"/>
    <w:rsid w:val="008D1FA9"/>
    <w:rsid w:val="008D20E9"/>
    <w:rsid w:val="008D2153"/>
    <w:rsid w:val="008D2499"/>
    <w:rsid w:val="008D24A3"/>
    <w:rsid w:val="008D2623"/>
    <w:rsid w:val="008D26AF"/>
    <w:rsid w:val="008D2A81"/>
    <w:rsid w:val="008D2F49"/>
    <w:rsid w:val="008D336C"/>
    <w:rsid w:val="008D339C"/>
    <w:rsid w:val="008D347A"/>
    <w:rsid w:val="008D3487"/>
    <w:rsid w:val="008D395A"/>
    <w:rsid w:val="008D3FE8"/>
    <w:rsid w:val="008D41F0"/>
    <w:rsid w:val="008D4580"/>
    <w:rsid w:val="008D47F3"/>
    <w:rsid w:val="008D4CD1"/>
    <w:rsid w:val="008D4DF8"/>
    <w:rsid w:val="008D4ED7"/>
    <w:rsid w:val="008D51BC"/>
    <w:rsid w:val="008D594E"/>
    <w:rsid w:val="008D59B5"/>
    <w:rsid w:val="008D5A15"/>
    <w:rsid w:val="008D5E20"/>
    <w:rsid w:val="008D5E52"/>
    <w:rsid w:val="008D6103"/>
    <w:rsid w:val="008D6156"/>
    <w:rsid w:val="008D641C"/>
    <w:rsid w:val="008D672B"/>
    <w:rsid w:val="008D6AC5"/>
    <w:rsid w:val="008D6E63"/>
    <w:rsid w:val="008D70BB"/>
    <w:rsid w:val="008D750F"/>
    <w:rsid w:val="008D788B"/>
    <w:rsid w:val="008D7892"/>
    <w:rsid w:val="008D7989"/>
    <w:rsid w:val="008D7D1E"/>
    <w:rsid w:val="008D7D40"/>
    <w:rsid w:val="008D7E02"/>
    <w:rsid w:val="008D7E9D"/>
    <w:rsid w:val="008E032E"/>
    <w:rsid w:val="008E0A3F"/>
    <w:rsid w:val="008E0D44"/>
    <w:rsid w:val="008E0FD3"/>
    <w:rsid w:val="008E115A"/>
    <w:rsid w:val="008E12D1"/>
    <w:rsid w:val="008E155D"/>
    <w:rsid w:val="008E16CD"/>
    <w:rsid w:val="008E1992"/>
    <w:rsid w:val="008E1A0F"/>
    <w:rsid w:val="008E1B54"/>
    <w:rsid w:val="008E1E48"/>
    <w:rsid w:val="008E26F2"/>
    <w:rsid w:val="008E29AA"/>
    <w:rsid w:val="008E394E"/>
    <w:rsid w:val="008E3A8F"/>
    <w:rsid w:val="008E3C94"/>
    <w:rsid w:val="008E4125"/>
    <w:rsid w:val="008E41FC"/>
    <w:rsid w:val="008E491C"/>
    <w:rsid w:val="008E5016"/>
    <w:rsid w:val="008E5666"/>
    <w:rsid w:val="008E57DF"/>
    <w:rsid w:val="008E5855"/>
    <w:rsid w:val="008E588F"/>
    <w:rsid w:val="008E58C2"/>
    <w:rsid w:val="008E594E"/>
    <w:rsid w:val="008E5C00"/>
    <w:rsid w:val="008E5F15"/>
    <w:rsid w:val="008E6105"/>
    <w:rsid w:val="008E6410"/>
    <w:rsid w:val="008E6568"/>
    <w:rsid w:val="008E6995"/>
    <w:rsid w:val="008E6B66"/>
    <w:rsid w:val="008E6BF4"/>
    <w:rsid w:val="008E7658"/>
    <w:rsid w:val="008E783D"/>
    <w:rsid w:val="008E7AB4"/>
    <w:rsid w:val="008E7CC8"/>
    <w:rsid w:val="008E7CDB"/>
    <w:rsid w:val="008F072E"/>
    <w:rsid w:val="008F077E"/>
    <w:rsid w:val="008F0E8C"/>
    <w:rsid w:val="008F0F36"/>
    <w:rsid w:val="008F13B8"/>
    <w:rsid w:val="008F16A4"/>
    <w:rsid w:val="008F17C0"/>
    <w:rsid w:val="008F1BB2"/>
    <w:rsid w:val="008F1C27"/>
    <w:rsid w:val="008F1CD2"/>
    <w:rsid w:val="008F1EE6"/>
    <w:rsid w:val="008F28BC"/>
    <w:rsid w:val="008F2CDF"/>
    <w:rsid w:val="008F3502"/>
    <w:rsid w:val="008F35FD"/>
    <w:rsid w:val="008F3CB6"/>
    <w:rsid w:val="008F43FE"/>
    <w:rsid w:val="008F46AE"/>
    <w:rsid w:val="008F4805"/>
    <w:rsid w:val="008F485A"/>
    <w:rsid w:val="008F4A7D"/>
    <w:rsid w:val="008F4B2B"/>
    <w:rsid w:val="008F5699"/>
    <w:rsid w:val="008F57CB"/>
    <w:rsid w:val="008F5947"/>
    <w:rsid w:val="008F594B"/>
    <w:rsid w:val="008F5979"/>
    <w:rsid w:val="008F5ABF"/>
    <w:rsid w:val="008F5AC4"/>
    <w:rsid w:val="008F5BA9"/>
    <w:rsid w:val="008F5C8F"/>
    <w:rsid w:val="008F5DA2"/>
    <w:rsid w:val="008F5DC0"/>
    <w:rsid w:val="008F5E31"/>
    <w:rsid w:val="008F606E"/>
    <w:rsid w:val="008F61B4"/>
    <w:rsid w:val="008F6332"/>
    <w:rsid w:val="008F642D"/>
    <w:rsid w:val="008F6454"/>
    <w:rsid w:val="008F64F4"/>
    <w:rsid w:val="008F6704"/>
    <w:rsid w:val="008F6724"/>
    <w:rsid w:val="008F67D6"/>
    <w:rsid w:val="008F688F"/>
    <w:rsid w:val="008F68F9"/>
    <w:rsid w:val="008F6C5C"/>
    <w:rsid w:val="008F6C7A"/>
    <w:rsid w:val="008F7254"/>
    <w:rsid w:val="008F7D26"/>
    <w:rsid w:val="008F7EA9"/>
    <w:rsid w:val="009003C1"/>
    <w:rsid w:val="0090090C"/>
    <w:rsid w:val="00900ADB"/>
    <w:rsid w:val="00900B6D"/>
    <w:rsid w:val="00901122"/>
    <w:rsid w:val="009011EA"/>
    <w:rsid w:val="00901359"/>
    <w:rsid w:val="009015CD"/>
    <w:rsid w:val="009018EE"/>
    <w:rsid w:val="009018F8"/>
    <w:rsid w:val="00901B4E"/>
    <w:rsid w:val="00901D1A"/>
    <w:rsid w:val="00901D4A"/>
    <w:rsid w:val="00902009"/>
    <w:rsid w:val="009021E2"/>
    <w:rsid w:val="00902C11"/>
    <w:rsid w:val="00902CDD"/>
    <w:rsid w:val="00902E09"/>
    <w:rsid w:val="00902FD4"/>
    <w:rsid w:val="0090371F"/>
    <w:rsid w:val="0090380A"/>
    <w:rsid w:val="00903C18"/>
    <w:rsid w:val="00903C20"/>
    <w:rsid w:val="0090428C"/>
    <w:rsid w:val="00904769"/>
    <w:rsid w:val="00904A65"/>
    <w:rsid w:val="00904AED"/>
    <w:rsid w:val="00904B55"/>
    <w:rsid w:val="00904D9B"/>
    <w:rsid w:val="00904E7A"/>
    <w:rsid w:val="00904ED9"/>
    <w:rsid w:val="00904F1C"/>
    <w:rsid w:val="0090511C"/>
    <w:rsid w:val="0090519D"/>
    <w:rsid w:val="00905441"/>
    <w:rsid w:val="00905875"/>
    <w:rsid w:val="00905AC3"/>
    <w:rsid w:val="00905B04"/>
    <w:rsid w:val="00905B0B"/>
    <w:rsid w:val="00905D21"/>
    <w:rsid w:val="00905EE2"/>
    <w:rsid w:val="009063B5"/>
    <w:rsid w:val="009067B4"/>
    <w:rsid w:val="00906827"/>
    <w:rsid w:val="00906AFC"/>
    <w:rsid w:val="00906BB1"/>
    <w:rsid w:val="0090703D"/>
    <w:rsid w:val="00907289"/>
    <w:rsid w:val="0090768A"/>
    <w:rsid w:val="0090783B"/>
    <w:rsid w:val="009078A0"/>
    <w:rsid w:val="0091002A"/>
    <w:rsid w:val="0091024B"/>
    <w:rsid w:val="00910482"/>
    <w:rsid w:val="00910589"/>
    <w:rsid w:val="0091060C"/>
    <w:rsid w:val="00911079"/>
    <w:rsid w:val="0091124E"/>
    <w:rsid w:val="0091131B"/>
    <w:rsid w:val="00911456"/>
    <w:rsid w:val="00911625"/>
    <w:rsid w:val="00911E63"/>
    <w:rsid w:val="00911F27"/>
    <w:rsid w:val="00911F7B"/>
    <w:rsid w:val="009126E7"/>
    <w:rsid w:val="009127C5"/>
    <w:rsid w:val="00912DB3"/>
    <w:rsid w:val="00913322"/>
    <w:rsid w:val="00913B94"/>
    <w:rsid w:val="00913EAD"/>
    <w:rsid w:val="00913FA6"/>
    <w:rsid w:val="00914356"/>
    <w:rsid w:val="00914563"/>
    <w:rsid w:val="00914A02"/>
    <w:rsid w:val="00914C6D"/>
    <w:rsid w:val="00914E54"/>
    <w:rsid w:val="00914EA9"/>
    <w:rsid w:val="00914F1D"/>
    <w:rsid w:val="009159A0"/>
    <w:rsid w:val="00915C54"/>
    <w:rsid w:val="00915D08"/>
    <w:rsid w:val="00915EA5"/>
    <w:rsid w:val="00916262"/>
    <w:rsid w:val="009163DE"/>
    <w:rsid w:val="009167C4"/>
    <w:rsid w:val="009168C4"/>
    <w:rsid w:val="009168E2"/>
    <w:rsid w:val="009169F4"/>
    <w:rsid w:val="00916B56"/>
    <w:rsid w:val="0091706B"/>
    <w:rsid w:val="00917AC6"/>
    <w:rsid w:val="00917B45"/>
    <w:rsid w:val="00917F29"/>
    <w:rsid w:val="009202F7"/>
    <w:rsid w:val="00920548"/>
    <w:rsid w:val="0092081E"/>
    <w:rsid w:val="0092085D"/>
    <w:rsid w:val="009209F8"/>
    <w:rsid w:val="00920AEE"/>
    <w:rsid w:val="00920D1D"/>
    <w:rsid w:val="00920E31"/>
    <w:rsid w:val="00920F4A"/>
    <w:rsid w:val="00921048"/>
    <w:rsid w:val="00921132"/>
    <w:rsid w:val="00921283"/>
    <w:rsid w:val="0092147A"/>
    <w:rsid w:val="00921538"/>
    <w:rsid w:val="009215A6"/>
    <w:rsid w:val="009221DB"/>
    <w:rsid w:val="00922559"/>
    <w:rsid w:val="009225E7"/>
    <w:rsid w:val="0092275D"/>
    <w:rsid w:val="00922CDB"/>
    <w:rsid w:val="009234C5"/>
    <w:rsid w:val="009236FC"/>
    <w:rsid w:val="00923A37"/>
    <w:rsid w:val="00923F86"/>
    <w:rsid w:val="00924150"/>
    <w:rsid w:val="00924379"/>
    <w:rsid w:val="009243E3"/>
    <w:rsid w:val="00924715"/>
    <w:rsid w:val="00924C62"/>
    <w:rsid w:val="00924E0D"/>
    <w:rsid w:val="0092502D"/>
    <w:rsid w:val="00925423"/>
    <w:rsid w:val="00926316"/>
    <w:rsid w:val="009265B4"/>
    <w:rsid w:val="00926936"/>
    <w:rsid w:val="0092693B"/>
    <w:rsid w:val="00926F7A"/>
    <w:rsid w:val="009278C2"/>
    <w:rsid w:val="00927C60"/>
    <w:rsid w:val="0093010E"/>
    <w:rsid w:val="0093084C"/>
    <w:rsid w:val="00930911"/>
    <w:rsid w:val="00930CFF"/>
    <w:rsid w:val="00931567"/>
    <w:rsid w:val="00931A04"/>
    <w:rsid w:val="00931D50"/>
    <w:rsid w:val="00932099"/>
    <w:rsid w:val="00932234"/>
    <w:rsid w:val="009326DD"/>
    <w:rsid w:val="0093284C"/>
    <w:rsid w:val="009328A8"/>
    <w:rsid w:val="00932AB2"/>
    <w:rsid w:val="00932C2E"/>
    <w:rsid w:val="0093349C"/>
    <w:rsid w:val="009334E0"/>
    <w:rsid w:val="0093358F"/>
    <w:rsid w:val="00933890"/>
    <w:rsid w:val="0093396C"/>
    <w:rsid w:val="00933EDC"/>
    <w:rsid w:val="00933F33"/>
    <w:rsid w:val="00933FEA"/>
    <w:rsid w:val="009340AB"/>
    <w:rsid w:val="00934342"/>
    <w:rsid w:val="00934416"/>
    <w:rsid w:val="00934A40"/>
    <w:rsid w:val="00934C6B"/>
    <w:rsid w:val="00934F89"/>
    <w:rsid w:val="00935970"/>
    <w:rsid w:val="00935FA0"/>
    <w:rsid w:val="009360DE"/>
    <w:rsid w:val="00936214"/>
    <w:rsid w:val="009363DC"/>
    <w:rsid w:val="00936499"/>
    <w:rsid w:val="009364C8"/>
    <w:rsid w:val="0093656A"/>
    <w:rsid w:val="0093659C"/>
    <w:rsid w:val="009366FF"/>
    <w:rsid w:val="0093670B"/>
    <w:rsid w:val="00936920"/>
    <w:rsid w:val="00936955"/>
    <w:rsid w:val="0093756F"/>
    <w:rsid w:val="0093781A"/>
    <w:rsid w:val="0093793B"/>
    <w:rsid w:val="00940100"/>
    <w:rsid w:val="00940176"/>
    <w:rsid w:val="00940C1A"/>
    <w:rsid w:val="00940CE3"/>
    <w:rsid w:val="00940F53"/>
    <w:rsid w:val="009413C4"/>
    <w:rsid w:val="00941717"/>
    <w:rsid w:val="009419B0"/>
    <w:rsid w:val="00941DA0"/>
    <w:rsid w:val="00941F12"/>
    <w:rsid w:val="0094273C"/>
    <w:rsid w:val="00942922"/>
    <w:rsid w:val="00942D01"/>
    <w:rsid w:val="00942F15"/>
    <w:rsid w:val="0094302E"/>
    <w:rsid w:val="00943144"/>
    <w:rsid w:val="009431AB"/>
    <w:rsid w:val="009432A5"/>
    <w:rsid w:val="009432B8"/>
    <w:rsid w:val="009434A0"/>
    <w:rsid w:val="00943AAA"/>
    <w:rsid w:val="00943C60"/>
    <w:rsid w:val="00943FC0"/>
    <w:rsid w:val="0094406B"/>
    <w:rsid w:val="009445BF"/>
    <w:rsid w:val="00944DF1"/>
    <w:rsid w:val="00944E95"/>
    <w:rsid w:val="0094506C"/>
    <w:rsid w:val="00945418"/>
    <w:rsid w:val="009455A1"/>
    <w:rsid w:val="00945691"/>
    <w:rsid w:val="009460A6"/>
    <w:rsid w:val="009468AB"/>
    <w:rsid w:val="009468BA"/>
    <w:rsid w:val="009468F2"/>
    <w:rsid w:val="00946D0E"/>
    <w:rsid w:val="00946E60"/>
    <w:rsid w:val="0094706D"/>
    <w:rsid w:val="009473FE"/>
    <w:rsid w:val="0094746C"/>
    <w:rsid w:val="0094766F"/>
    <w:rsid w:val="009476AE"/>
    <w:rsid w:val="00947B8E"/>
    <w:rsid w:val="00947F5B"/>
    <w:rsid w:val="00947FEA"/>
    <w:rsid w:val="00950423"/>
    <w:rsid w:val="00950541"/>
    <w:rsid w:val="00950674"/>
    <w:rsid w:val="0095135E"/>
    <w:rsid w:val="0095144D"/>
    <w:rsid w:val="0095183F"/>
    <w:rsid w:val="0095188F"/>
    <w:rsid w:val="009518E1"/>
    <w:rsid w:val="00951923"/>
    <w:rsid w:val="00951B61"/>
    <w:rsid w:val="00952287"/>
    <w:rsid w:val="009524D3"/>
    <w:rsid w:val="0095265C"/>
    <w:rsid w:val="009526AA"/>
    <w:rsid w:val="00952719"/>
    <w:rsid w:val="0095283C"/>
    <w:rsid w:val="00952996"/>
    <w:rsid w:val="009529E8"/>
    <w:rsid w:val="00952A02"/>
    <w:rsid w:val="00952C71"/>
    <w:rsid w:val="00952ED0"/>
    <w:rsid w:val="009530EE"/>
    <w:rsid w:val="00953280"/>
    <w:rsid w:val="0095372D"/>
    <w:rsid w:val="00953AF8"/>
    <w:rsid w:val="009543C2"/>
    <w:rsid w:val="009543DB"/>
    <w:rsid w:val="00954B41"/>
    <w:rsid w:val="00954E7F"/>
    <w:rsid w:val="00955557"/>
    <w:rsid w:val="009557F7"/>
    <w:rsid w:val="00955894"/>
    <w:rsid w:val="00955929"/>
    <w:rsid w:val="00955BAD"/>
    <w:rsid w:val="00956276"/>
    <w:rsid w:val="00956B4C"/>
    <w:rsid w:val="00956B9B"/>
    <w:rsid w:val="00956E93"/>
    <w:rsid w:val="00956F48"/>
    <w:rsid w:val="009571C0"/>
    <w:rsid w:val="0095742C"/>
    <w:rsid w:val="009575A1"/>
    <w:rsid w:val="009576E3"/>
    <w:rsid w:val="00957FAF"/>
    <w:rsid w:val="0096024A"/>
    <w:rsid w:val="0096049A"/>
    <w:rsid w:val="00960B45"/>
    <w:rsid w:val="00960E0E"/>
    <w:rsid w:val="00961200"/>
    <w:rsid w:val="00961430"/>
    <w:rsid w:val="00961531"/>
    <w:rsid w:val="009615A7"/>
    <w:rsid w:val="00961724"/>
    <w:rsid w:val="00961A40"/>
    <w:rsid w:val="00961E26"/>
    <w:rsid w:val="0096234C"/>
    <w:rsid w:val="009623F1"/>
    <w:rsid w:val="00962406"/>
    <w:rsid w:val="009626EA"/>
    <w:rsid w:val="0096277B"/>
    <w:rsid w:val="00962992"/>
    <w:rsid w:val="009629D9"/>
    <w:rsid w:val="00963A4A"/>
    <w:rsid w:val="00963AD2"/>
    <w:rsid w:val="00963CC9"/>
    <w:rsid w:val="009644C2"/>
    <w:rsid w:val="009645DD"/>
    <w:rsid w:val="009646A5"/>
    <w:rsid w:val="00964AF9"/>
    <w:rsid w:val="00964ED6"/>
    <w:rsid w:val="0096503C"/>
    <w:rsid w:val="009654B6"/>
    <w:rsid w:val="00965648"/>
    <w:rsid w:val="0096596A"/>
    <w:rsid w:val="00965BA4"/>
    <w:rsid w:val="00965D62"/>
    <w:rsid w:val="00965DD0"/>
    <w:rsid w:val="00966155"/>
    <w:rsid w:val="0096661F"/>
    <w:rsid w:val="00966A2A"/>
    <w:rsid w:val="00966AE4"/>
    <w:rsid w:val="00966EB3"/>
    <w:rsid w:val="00967333"/>
    <w:rsid w:val="009673E4"/>
    <w:rsid w:val="00967724"/>
    <w:rsid w:val="009677BC"/>
    <w:rsid w:val="00967B9E"/>
    <w:rsid w:val="00967DF5"/>
    <w:rsid w:val="00967F2F"/>
    <w:rsid w:val="00970210"/>
    <w:rsid w:val="009706F0"/>
    <w:rsid w:val="009708AB"/>
    <w:rsid w:val="009709DD"/>
    <w:rsid w:val="00970B10"/>
    <w:rsid w:val="00970DAD"/>
    <w:rsid w:val="00971721"/>
    <w:rsid w:val="009721C6"/>
    <w:rsid w:val="0097222F"/>
    <w:rsid w:val="009722E5"/>
    <w:rsid w:val="009722F6"/>
    <w:rsid w:val="0097265E"/>
    <w:rsid w:val="00972C89"/>
    <w:rsid w:val="00972DE3"/>
    <w:rsid w:val="009733D7"/>
    <w:rsid w:val="0097341C"/>
    <w:rsid w:val="009736B4"/>
    <w:rsid w:val="00973D83"/>
    <w:rsid w:val="00973EA6"/>
    <w:rsid w:val="0097405C"/>
    <w:rsid w:val="00974A3B"/>
    <w:rsid w:val="00974B04"/>
    <w:rsid w:val="00974BDA"/>
    <w:rsid w:val="00974FEA"/>
    <w:rsid w:val="009758A3"/>
    <w:rsid w:val="0097599A"/>
    <w:rsid w:val="009759F3"/>
    <w:rsid w:val="00975BFE"/>
    <w:rsid w:val="00975DF5"/>
    <w:rsid w:val="00975F00"/>
    <w:rsid w:val="00976066"/>
    <w:rsid w:val="00976641"/>
    <w:rsid w:val="009767C7"/>
    <w:rsid w:val="00976AE2"/>
    <w:rsid w:val="00976B60"/>
    <w:rsid w:val="009770B1"/>
    <w:rsid w:val="009770E5"/>
    <w:rsid w:val="0097722C"/>
    <w:rsid w:val="00977724"/>
    <w:rsid w:val="00977928"/>
    <w:rsid w:val="00980392"/>
    <w:rsid w:val="00980748"/>
    <w:rsid w:val="009808C2"/>
    <w:rsid w:val="009808EA"/>
    <w:rsid w:val="009808EC"/>
    <w:rsid w:val="00980EBA"/>
    <w:rsid w:val="00980F2D"/>
    <w:rsid w:val="0098151A"/>
    <w:rsid w:val="00981588"/>
    <w:rsid w:val="00981931"/>
    <w:rsid w:val="00981DDF"/>
    <w:rsid w:val="00981E72"/>
    <w:rsid w:val="0098219B"/>
    <w:rsid w:val="009821A2"/>
    <w:rsid w:val="009821BB"/>
    <w:rsid w:val="0098225B"/>
    <w:rsid w:val="009824BC"/>
    <w:rsid w:val="009824CB"/>
    <w:rsid w:val="009826E7"/>
    <w:rsid w:val="00982A0A"/>
    <w:rsid w:val="00982AF9"/>
    <w:rsid w:val="00982B97"/>
    <w:rsid w:val="00982BAE"/>
    <w:rsid w:val="00982E23"/>
    <w:rsid w:val="00982E9C"/>
    <w:rsid w:val="00982FB3"/>
    <w:rsid w:val="009833B2"/>
    <w:rsid w:val="0098349C"/>
    <w:rsid w:val="00983526"/>
    <w:rsid w:val="009835AF"/>
    <w:rsid w:val="00983A4B"/>
    <w:rsid w:val="009846B3"/>
    <w:rsid w:val="0098481D"/>
    <w:rsid w:val="00984A35"/>
    <w:rsid w:val="00984FE3"/>
    <w:rsid w:val="009854B7"/>
    <w:rsid w:val="0098572A"/>
    <w:rsid w:val="0098606D"/>
    <w:rsid w:val="009868F3"/>
    <w:rsid w:val="00986B19"/>
    <w:rsid w:val="00986C1D"/>
    <w:rsid w:val="00986FA3"/>
    <w:rsid w:val="0098756F"/>
    <w:rsid w:val="00987801"/>
    <w:rsid w:val="00987E16"/>
    <w:rsid w:val="00990194"/>
    <w:rsid w:val="009903D8"/>
    <w:rsid w:val="009904A1"/>
    <w:rsid w:val="009907D3"/>
    <w:rsid w:val="00990ADE"/>
    <w:rsid w:val="00990B61"/>
    <w:rsid w:val="00990C24"/>
    <w:rsid w:val="00990C78"/>
    <w:rsid w:val="00990CBC"/>
    <w:rsid w:val="00990F59"/>
    <w:rsid w:val="0099104D"/>
    <w:rsid w:val="0099142E"/>
    <w:rsid w:val="00991513"/>
    <w:rsid w:val="00991A4F"/>
    <w:rsid w:val="00991B6D"/>
    <w:rsid w:val="00991C66"/>
    <w:rsid w:val="00991ECF"/>
    <w:rsid w:val="0099250B"/>
    <w:rsid w:val="00992993"/>
    <w:rsid w:val="00992B9A"/>
    <w:rsid w:val="00992EF8"/>
    <w:rsid w:val="009930A7"/>
    <w:rsid w:val="009931DA"/>
    <w:rsid w:val="00993335"/>
    <w:rsid w:val="00993505"/>
    <w:rsid w:val="00993809"/>
    <w:rsid w:val="009938A3"/>
    <w:rsid w:val="00993F0C"/>
    <w:rsid w:val="0099434D"/>
    <w:rsid w:val="00994647"/>
    <w:rsid w:val="009946DB"/>
    <w:rsid w:val="00994A80"/>
    <w:rsid w:val="00994B73"/>
    <w:rsid w:val="00994D2C"/>
    <w:rsid w:val="0099556C"/>
    <w:rsid w:val="00995791"/>
    <w:rsid w:val="00995843"/>
    <w:rsid w:val="00995D96"/>
    <w:rsid w:val="00995D9A"/>
    <w:rsid w:val="00995DE5"/>
    <w:rsid w:val="009964DC"/>
    <w:rsid w:val="00996A96"/>
    <w:rsid w:val="0099718F"/>
    <w:rsid w:val="0099785B"/>
    <w:rsid w:val="00997DF7"/>
    <w:rsid w:val="00997E6D"/>
    <w:rsid w:val="00997F31"/>
    <w:rsid w:val="009A0083"/>
    <w:rsid w:val="009A0274"/>
    <w:rsid w:val="009A0896"/>
    <w:rsid w:val="009A08A1"/>
    <w:rsid w:val="009A0C2A"/>
    <w:rsid w:val="009A0C6F"/>
    <w:rsid w:val="009A1097"/>
    <w:rsid w:val="009A187A"/>
    <w:rsid w:val="009A1A5F"/>
    <w:rsid w:val="009A1EC0"/>
    <w:rsid w:val="009A1F40"/>
    <w:rsid w:val="009A22EB"/>
    <w:rsid w:val="009A2526"/>
    <w:rsid w:val="009A2A77"/>
    <w:rsid w:val="009A2B6C"/>
    <w:rsid w:val="009A2F7A"/>
    <w:rsid w:val="009A31C7"/>
    <w:rsid w:val="009A327C"/>
    <w:rsid w:val="009A35B3"/>
    <w:rsid w:val="009A366A"/>
    <w:rsid w:val="009A39DA"/>
    <w:rsid w:val="009A3D7F"/>
    <w:rsid w:val="009A3DE7"/>
    <w:rsid w:val="009A3F72"/>
    <w:rsid w:val="009A4284"/>
    <w:rsid w:val="009A4770"/>
    <w:rsid w:val="009A4D3A"/>
    <w:rsid w:val="009A50D9"/>
    <w:rsid w:val="009A547B"/>
    <w:rsid w:val="009A54A7"/>
    <w:rsid w:val="009A5595"/>
    <w:rsid w:val="009A5FAA"/>
    <w:rsid w:val="009A5FC5"/>
    <w:rsid w:val="009A625C"/>
    <w:rsid w:val="009A6964"/>
    <w:rsid w:val="009A696A"/>
    <w:rsid w:val="009A6ABA"/>
    <w:rsid w:val="009A6BFD"/>
    <w:rsid w:val="009A6D3C"/>
    <w:rsid w:val="009A6E4B"/>
    <w:rsid w:val="009A6ECB"/>
    <w:rsid w:val="009A6F3D"/>
    <w:rsid w:val="009A6F7D"/>
    <w:rsid w:val="009A6FA9"/>
    <w:rsid w:val="009A7432"/>
    <w:rsid w:val="009A762A"/>
    <w:rsid w:val="009A7747"/>
    <w:rsid w:val="009A7943"/>
    <w:rsid w:val="009A7B88"/>
    <w:rsid w:val="009A7DFA"/>
    <w:rsid w:val="009A7E4C"/>
    <w:rsid w:val="009A7FED"/>
    <w:rsid w:val="009B0176"/>
    <w:rsid w:val="009B0268"/>
    <w:rsid w:val="009B0585"/>
    <w:rsid w:val="009B083E"/>
    <w:rsid w:val="009B08FD"/>
    <w:rsid w:val="009B0AB9"/>
    <w:rsid w:val="009B0CEC"/>
    <w:rsid w:val="009B10AA"/>
    <w:rsid w:val="009B10D6"/>
    <w:rsid w:val="009B11E2"/>
    <w:rsid w:val="009B14B5"/>
    <w:rsid w:val="009B15FB"/>
    <w:rsid w:val="009B19D3"/>
    <w:rsid w:val="009B19D6"/>
    <w:rsid w:val="009B1B7D"/>
    <w:rsid w:val="009B1EB6"/>
    <w:rsid w:val="009B1F15"/>
    <w:rsid w:val="009B2128"/>
    <w:rsid w:val="009B257D"/>
    <w:rsid w:val="009B2610"/>
    <w:rsid w:val="009B2940"/>
    <w:rsid w:val="009B2A10"/>
    <w:rsid w:val="009B2A3A"/>
    <w:rsid w:val="009B312B"/>
    <w:rsid w:val="009B35AC"/>
    <w:rsid w:val="009B3785"/>
    <w:rsid w:val="009B3A5E"/>
    <w:rsid w:val="009B3D08"/>
    <w:rsid w:val="009B3E6D"/>
    <w:rsid w:val="009B4225"/>
    <w:rsid w:val="009B4326"/>
    <w:rsid w:val="009B4615"/>
    <w:rsid w:val="009B4E5A"/>
    <w:rsid w:val="009B4ECF"/>
    <w:rsid w:val="009B4FE2"/>
    <w:rsid w:val="009B5099"/>
    <w:rsid w:val="009B5133"/>
    <w:rsid w:val="009B5438"/>
    <w:rsid w:val="009B5941"/>
    <w:rsid w:val="009B5B10"/>
    <w:rsid w:val="009B5C75"/>
    <w:rsid w:val="009B5D50"/>
    <w:rsid w:val="009B60B5"/>
    <w:rsid w:val="009B621E"/>
    <w:rsid w:val="009B6904"/>
    <w:rsid w:val="009B69D3"/>
    <w:rsid w:val="009B6BD8"/>
    <w:rsid w:val="009B6C2C"/>
    <w:rsid w:val="009B70DA"/>
    <w:rsid w:val="009B712B"/>
    <w:rsid w:val="009B7330"/>
    <w:rsid w:val="009B751A"/>
    <w:rsid w:val="009B7831"/>
    <w:rsid w:val="009B79B7"/>
    <w:rsid w:val="009B7A01"/>
    <w:rsid w:val="009B7B27"/>
    <w:rsid w:val="009B7B7E"/>
    <w:rsid w:val="009B7F5A"/>
    <w:rsid w:val="009C01A8"/>
    <w:rsid w:val="009C02ED"/>
    <w:rsid w:val="009C0322"/>
    <w:rsid w:val="009C044C"/>
    <w:rsid w:val="009C0990"/>
    <w:rsid w:val="009C0A50"/>
    <w:rsid w:val="009C0A6B"/>
    <w:rsid w:val="009C0BB9"/>
    <w:rsid w:val="009C10C3"/>
    <w:rsid w:val="009C13B1"/>
    <w:rsid w:val="009C14CC"/>
    <w:rsid w:val="009C154D"/>
    <w:rsid w:val="009C1BF2"/>
    <w:rsid w:val="009C1C09"/>
    <w:rsid w:val="009C2176"/>
    <w:rsid w:val="009C218C"/>
    <w:rsid w:val="009C22DA"/>
    <w:rsid w:val="009C2B12"/>
    <w:rsid w:val="009C2E24"/>
    <w:rsid w:val="009C36FE"/>
    <w:rsid w:val="009C3A4E"/>
    <w:rsid w:val="009C3C21"/>
    <w:rsid w:val="009C3EB0"/>
    <w:rsid w:val="009C40B6"/>
    <w:rsid w:val="009C4186"/>
    <w:rsid w:val="009C4406"/>
    <w:rsid w:val="009C490C"/>
    <w:rsid w:val="009C4BEC"/>
    <w:rsid w:val="009C4C4D"/>
    <w:rsid w:val="009C4DB8"/>
    <w:rsid w:val="009C5269"/>
    <w:rsid w:val="009C5550"/>
    <w:rsid w:val="009C5698"/>
    <w:rsid w:val="009C577A"/>
    <w:rsid w:val="009C58DD"/>
    <w:rsid w:val="009C5919"/>
    <w:rsid w:val="009C5AE4"/>
    <w:rsid w:val="009C5BDC"/>
    <w:rsid w:val="009C5D21"/>
    <w:rsid w:val="009C5D46"/>
    <w:rsid w:val="009C5D9F"/>
    <w:rsid w:val="009C7452"/>
    <w:rsid w:val="009C788A"/>
    <w:rsid w:val="009C7A6C"/>
    <w:rsid w:val="009C7F06"/>
    <w:rsid w:val="009D0199"/>
    <w:rsid w:val="009D0202"/>
    <w:rsid w:val="009D0516"/>
    <w:rsid w:val="009D098C"/>
    <w:rsid w:val="009D1561"/>
    <w:rsid w:val="009D16CA"/>
    <w:rsid w:val="009D1772"/>
    <w:rsid w:val="009D2110"/>
    <w:rsid w:val="009D2303"/>
    <w:rsid w:val="009D23F4"/>
    <w:rsid w:val="009D256D"/>
    <w:rsid w:val="009D25EA"/>
    <w:rsid w:val="009D2680"/>
    <w:rsid w:val="009D2900"/>
    <w:rsid w:val="009D2BD5"/>
    <w:rsid w:val="009D2BD7"/>
    <w:rsid w:val="009D2BFB"/>
    <w:rsid w:val="009D34E6"/>
    <w:rsid w:val="009D3606"/>
    <w:rsid w:val="009D3926"/>
    <w:rsid w:val="009D3BA0"/>
    <w:rsid w:val="009D4287"/>
    <w:rsid w:val="009D4430"/>
    <w:rsid w:val="009D4657"/>
    <w:rsid w:val="009D4D6C"/>
    <w:rsid w:val="009D4F79"/>
    <w:rsid w:val="009D521D"/>
    <w:rsid w:val="009D52BF"/>
    <w:rsid w:val="009D590E"/>
    <w:rsid w:val="009D5928"/>
    <w:rsid w:val="009D59ED"/>
    <w:rsid w:val="009D5FAD"/>
    <w:rsid w:val="009D61AC"/>
    <w:rsid w:val="009D69E6"/>
    <w:rsid w:val="009D6E80"/>
    <w:rsid w:val="009D7356"/>
    <w:rsid w:val="009D7470"/>
    <w:rsid w:val="009D75FC"/>
    <w:rsid w:val="009D792A"/>
    <w:rsid w:val="009D7DA8"/>
    <w:rsid w:val="009D7F33"/>
    <w:rsid w:val="009E0006"/>
    <w:rsid w:val="009E02E0"/>
    <w:rsid w:val="009E0333"/>
    <w:rsid w:val="009E06E1"/>
    <w:rsid w:val="009E0A0D"/>
    <w:rsid w:val="009E10CE"/>
    <w:rsid w:val="009E118C"/>
    <w:rsid w:val="009E1370"/>
    <w:rsid w:val="009E1AAB"/>
    <w:rsid w:val="009E1CCB"/>
    <w:rsid w:val="009E1CCC"/>
    <w:rsid w:val="009E207C"/>
    <w:rsid w:val="009E209C"/>
    <w:rsid w:val="009E21AF"/>
    <w:rsid w:val="009E2224"/>
    <w:rsid w:val="009E23FB"/>
    <w:rsid w:val="009E282A"/>
    <w:rsid w:val="009E2837"/>
    <w:rsid w:val="009E2A27"/>
    <w:rsid w:val="009E2EDA"/>
    <w:rsid w:val="009E2EFA"/>
    <w:rsid w:val="009E31D3"/>
    <w:rsid w:val="009E3526"/>
    <w:rsid w:val="009E3698"/>
    <w:rsid w:val="009E3897"/>
    <w:rsid w:val="009E3C21"/>
    <w:rsid w:val="009E3CBF"/>
    <w:rsid w:val="009E3D5F"/>
    <w:rsid w:val="009E4334"/>
    <w:rsid w:val="009E443C"/>
    <w:rsid w:val="009E45F8"/>
    <w:rsid w:val="009E4ED5"/>
    <w:rsid w:val="009E510B"/>
    <w:rsid w:val="009E52A8"/>
    <w:rsid w:val="009E54C6"/>
    <w:rsid w:val="009E54CF"/>
    <w:rsid w:val="009E5C1A"/>
    <w:rsid w:val="009E5F89"/>
    <w:rsid w:val="009E6005"/>
    <w:rsid w:val="009E610F"/>
    <w:rsid w:val="009E611C"/>
    <w:rsid w:val="009E6550"/>
    <w:rsid w:val="009E6C1D"/>
    <w:rsid w:val="009E6D67"/>
    <w:rsid w:val="009E7492"/>
    <w:rsid w:val="009E79C1"/>
    <w:rsid w:val="009E7AF4"/>
    <w:rsid w:val="009E7B11"/>
    <w:rsid w:val="009F0009"/>
    <w:rsid w:val="009F0354"/>
    <w:rsid w:val="009F072C"/>
    <w:rsid w:val="009F085E"/>
    <w:rsid w:val="009F0D74"/>
    <w:rsid w:val="009F11B7"/>
    <w:rsid w:val="009F11C3"/>
    <w:rsid w:val="009F12D6"/>
    <w:rsid w:val="009F15E0"/>
    <w:rsid w:val="009F16E0"/>
    <w:rsid w:val="009F17FA"/>
    <w:rsid w:val="009F1A6E"/>
    <w:rsid w:val="009F1E21"/>
    <w:rsid w:val="009F20CE"/>
    <w:rsid w:val="009F33AF"/>
    <w:rsid w:val="009F3D64"/>
    <w:rsid w:val="009F4033"/>
    <w:rsid w:val="009F4359"/>
    <w:rsid w:val="009F471B"/>
    <w:rsid w:val="009F4749"/>
    <w:rsid w:val="009F4B1C"/>
    <w:rsid w:val="009F56FF"/>
    <w:rsid w:val="009F58AE"/>
    <w:rsid w:val="009F5B4B"/>
    <w:rsid w:val="009F620F"/>
    <w:rsid w:val="009F6372"/>
    <w:rsid w:val="009F6909"/>
    <w:rsid w:val="009F6C4C"/>
    <w:rsid w:val="009F7381"/>
    <w:rsid w:val="009F77AF"/>
    <w:rsid w:val="009F79DB"/>
    <w:rsid w:val="009F7ABB"/>
    <w:rsid w:val="009F7AE9"/>
    <w:rsid w:val="009F7C52"/>
    <w:rsid w:val="009F7D68"/>
    <w:rsid w:val="009F7E73"/>
    <w:rsid w:val="009F7FDA"/>
    <w:rsid w:val="00A00321"/>
    <w:rsid w:val="00A008EC"/>
    <w:rsid w:val="00A00D33"/>
    <w:rsid w:val="00A0110C"/>
    <w:rsid w:val="00A012EC"/>
    <w:rsid w:val="00A01654"/>
    <w:rsid w:val="00A01667"/>
    <w:rsid w:val="00A021F8"/>
    <w:rsid w:val="00A023A2"/>
    <w:rsid w:val="00A023A9"/>
    <w:rsid w:val="00A023D2"/>
    <w:rsid w:val="00A029DD"/>
    <w:rsid w:val="00A02B30"/>
    <w:rsid w:val="00A02EA0"/>
    <w:rsid w:val="00A02F3C"/>
    <w:rsid w:val="00A02FBC"/>
    <w:rsid w:val="00A0321A"/>
    <w:rsid w:val="00A03513"/>
    <w:rsid w:val="00A036F3"/>
    <w:rsid w:val="00A03961"/>
    <w:rsid w:val="00A03B40"/>
    <w:rsid w:val="00A03CA4"/>
    <w:rsid w:val="00A03EAE"/>
    <w:rsid w:val="00A04786"/>
    <w:rsid w:val="00A04848"/>
    <w:rsid w:val="00A04D89"/>
    <w:rsid w:val="00A051B6"/>
    <w:rsid w:val="00A05525"/>
    <w:rsid w:val="00A060BB"/>
    <w:rsid w:val="00A070A7"/>
    <w:rsid w:val="00A074E6"/>
    <w:rsid w:val="00A075E7"/>
    <w:rsid w:val="00A07A0D"/>
    <w:rsid w:val="00A07A19"/>
    <w:rsid w:val="00A07C27"/>
    <w:rsid w:val="00A07FD9"/>
    <w:rsid w:val="00A10287"/>
    <w:rsid w:val="00A104EE"/>
    <w:rsid w:val="00A105F3"/>
    <w:rsid w:val="00A107C6"/>
    <w:rsid w:val="00A1081E"/>
    <w:rsid w:val="00A10AED"/>
    <w:rsid w:val="00A10B9C"/>
    <w:rsid w:val="00A111E2"/>
    <w:rsid w:val="00A11680"/>
    <w:rsid w:val="00A116A7"/>
    <w:rsid w:val="00A118E9"/>
    <w:rsid w:val="00A119B4"/>
    <w:rsid w:val="00A119E3"/>
    <w:rsid w:val="00A11A84"/>
    <w:rsid w:val="00A11E10"/>
    <w:rsid w:val="00A11F59"/>
    <w:rsid w:val="00A1201C"/>
    <w:rsid w:val="00A123F9"/>
    <w:rsid w:val="00A12700"/>
    <w:rsid w:val="00A12B38"/>
    <w:rsid w:val="00A12BD1"/>
    <w:rsid w:val="00A12DB7"/>
    <w:rsid w:val="00A12E72"/>
    <w:rsid w:val="00A12FB8"/>
    <w:rsid w:val="00A13318"/>
    <w:rsid w:val="00A13810"/>
    <w:rsid w:val="00A13BBF"/>
    <w:rsid w:val="00A13BC3"/>
    <w:rsid w:val="00A13D62"/>
    <w:rsid w:val="00A13FC5"/>
    <w:rsid w:val="00A1489B"/>
    <w:rsid w:val="00A14A3D"/>
    <w:rsid w:val="00A14AD3"/>
    <w:rsid w:val="00A15994"/>
    <w:rsid w:val="00A15A24"/>
    <w:rsid w:val="00A16CA9"/>
    <w:rsid w:val="00A16DBF"/>
    <w:rsid w:val="00A17020"/>
    <w:rsid w:val="00A17446"/>
    <w:rsid w:val="00A178ED"/>
    <w:rsid w:val="00A17B21"/>
    <w:rsid w:val="00A17B2A"/>
    <w:rsid w:val="00A17FF0"/>
    <w:rsid w:val="00A20005"/>
    <w:rsid w:val="00A20064"/>
    <w:rsid w:val="00A2026D"/>
    <w:rsid w:val="00A207F6"/>
    <w:rsid w:val="00A20E4C"/>
    <w:rsid w:val="00A20F0A"/>
    <w:rsid w:val="00A2111D"/>
    <w:rsid w:val="00A21135"/>
    <w:rsid w:val="00A217E4"/>
    <w:rsid w:val="00A21937"/>
    <w:rsid w:val="00A21DAD"/>
    <w:rsid w:val="00A22464"/>
    <w:rsid w:val="00A22474"/>
    <w:rsid w:val="00A22C2F"/>
    <w:rsid w:val="00A22C81"/>
    <w:rsid w:val="00A22DB2"/>
    <w:rsid w:val="00A23148"/>
    <w:rsid w:val="00A23252"/>
    <w:rsid w:val="00A23612"/>
    <w:rsid w:val="00A23652"/>
    <w:rsid w:val="00A236FA"/>
    <w:rsid w:val="00A239D9"/>
    <w:rsid w:val="00A23A1A"/>
    <w:rsid w:val="00A23BA7"/>
    <w:rsid w:val="00A23F16"/>
    <w:rsid w:val="00A240B1"/>
    <w:rsid w:val="00A246B5"/>
    <w:rsid w:val="00A24777"/>
    <w:rsid w:val="00A2496F"/>
    <w:rsid w:val="00A249B5"/>
    <w:rsid w:val="00A24BCA"/>
    <w:rsid w:val="00A250DD"/>
    <w:rsid w:val="00A2525B"/>
    <w:rsid w:val="00A25567"/>
    <w:rsid w:val="00A255DD"/>
    <w:rsid w:val="00A25D0A"/>
    <w:rsid w:val="00A26131"/>
    <w:rsid w:val="00A2618A"/>
    <w:rsid w:val="00A265C2"/>
    <w:rsid w:val="00A265CE"/>
    <w:rsid w:val="00A26661"/>
    <w:rsid w:val="00A26872"/>
    <w:rsid w:val="00A26D37"/>
    <w:rsid w:val="00A26E1F"/>
    <w:rsid w:val="00A270AF"/>
    <w:rsid w:val="00A271A7"/>
    <w:rsid w:val="00A272DE"/>
    <w:rsid w:val="00A274F8"/>
    <w:rsid w:val="00A2752B"/>
    <w:rsid w:val="00A2777B"/>
    <w:rsid w:val="00A30130"/>
    <w:rsid w:val="00A30BD0"/>
    <w:rsid w:val="00A30C42"/>
    <w:rsid w:val="00A30EA6"/>
    <w:rsid w:val="00A31276"/>
    <w:rsid w:val="00A31285"/>
    <w:rsid w:val="00A315E5"/>
    <w:rsid w:val="00A31676"/>
    <w:rsid w:val="00A3178C"/>
    <w:rsid w:val="00A318EB"/>
    <w:rsid w:val="00A31D8B"/>
    <w:rsid w:val="00A32195"/>
    <w:rsid w:val="00A332B9"/>
    <w:rsid w:val="00A33498"/>
    <w:rsid w:val="00A3350C"/>
    <w:rsid w:val="00A34359"/>
    <w:rsid w:val="00A34EB7"/>
    <w:rsid w:val="00A35130"/>
    <w:rsid w:val="00A3568E"/>
    <w:rsid w:val="00A35F67"/>
    <w:rsid w:val="00A36245"/>
    <w:rsid w:val="00A36C21"/>
    <w:rsid w:val="00A36F97"/>
    <w:rsid w:val="00A37072"/>
    <w:rsid w:val="00A3761F"/>
    <w:rsid w:val="00A37D19"/>
    <w:rsid w:val="00A37E77"/>
    <w:rsid w:val="00A40659"/>
    <w:rsid w:val="00A4070E"/>
    <w:rsid w:val="00A40A24"/>
    <w:rsid w:val="00A40B3A"/>
    <w:rsid w:val="00A40B83"/>
    <w:rsid w:val="00A40E23"/>
    <w:rsid w:val="00A40F7B"/>
    <w:rsid w:val="00A413A0"/>
    <w:rsid w:val="00A41801"/>
    <w:rsid w:val="00A41BAA"/>
    <w:rsid w:val="00A41FBF"/>
    <w:rsid w:val="00A42A49"/>
    <w:rsid w:val="00A42C9B"/>
    <w:rsid w:val="00A4327B"/>
    <w:rsid w:val="00A4387D"/>
    <w:rsid w:val="00A43A0F"/>
    <w:rsid w:val="00A43C23"/>
    <w:rsid w:val="00A43C42"/>
    <w:rsid w:val="00A44216"/>
    <w:rsid w:val="00A444B5"/>
    <w:rsid w:val="00A44797"/>
    <w:rsid w:val="00A44894"/>
    <w:rsid w:val="00A44905"/>
    <w:rsid w:val="00A44B32"/>
    <w:rsid w:val="00A44DEE"/>
    <w:rsid w:val="00A44F95"/>
    <w:rsid w:val="00A45454"/>
    <w:rsid w:val="00A45811"/>
    <w:rsid w:val="00A461C0"/>
    <w:rsid w:val="00A462EF"/>
    <w:rsid w:val="00A46A82"/>
    <w:rsid w:val="00A47001"/>
    <w:rsid w:val="00A4770B"/>
    <w:rsid w:val="00A4792E"/>
    <w:rsid w:val="00A47AF2"/>
    <w:rsid w:val="00A47D0A"/>
    <w:rsid w:val="00A47E79"/>
    <w:rsid w:val="00A50000"/>
    <w:rsid w:val="00A50559"/>
    <w:rsid w:val="00A50762"/>
    <w:rsid w:val="00A50778"/>
    <w:rsid w:val="00A50F38"/>
    <w:rsid w:val="00A510FE"/>
    <w:rsid w:val="00A5142A"/>
    <w:rsid w:val="00A51699"/>
    <w:rsid w:val="00A51AC2"/>
    <w:rsid w:val="00A52191"/>
    <w:rsid w:val="00A521DA"/>
    <w:rsid w:val="00A52265"/>
    <w:rsid w:val="00A52593"/>
    <w:rsid w:val="00A52960"/>
    <w:rsid w:val="00A52983"/>
    <w:rsid w:val="00A52D09"/>
    <w:rsid w:val="00A535AF"/>
    <w:rsid w:val="00A53A32"/>
    <w:rsid w:val="00A53A4D"/>
    <w:rsid w:val="00A53A66"/>
    <w:rsid w:val="00A53AB1"/>
    <w:rsid w:val="00A53D39"/>
    <w:rsid w:val="00A541B9"/>
    <w:rsid w:val="00A543B3"/>
    <w:rsid w:val="00A544BB"/>
    <w:rsid w:val="00A54560"/>
    <w:rsid w:val="00A54D07"/>
    <w:rsid w:val="00A54D2E"/>
    <w:rsid w:val="00A55366"/>
    <w:rsid w:val="00A55408"/>
    <w:rsid w:val="00A5558B"/>
    <w:rsid w:val="00A558FB"/>
    <w:rsid w:val="00A55AA1"/>
    <w:rsid w:val="00A55D73"/>
    <w:rsid w:val="00A55E38"/>
    <w:rsid w:val="00A55FAD"/>
    <w:rsid w:val="00A5610B"/>
    <w:rsid w:val="00A565A0"/>
    <w:rsid w:val="00A5679B"/>
    <w:rsid w:val="00A56C14"/>
    <w:rsid w:val="00A56CF8"/>
    <w:rsid w:val="00A56F6B"/>
    <w:rsid w:val="00A57286"/>
    <w:rsid w:val="00A57422"/>
    <w:rsid w:val="00A5759D"/>
    <w:rsid w:val="00A57784"/>
    <w:rsid w:val="00A579EC"/>
    <w:rsid w:val="00A6084E"/>
    <w:rsid w:val="00A60948"/>
    <w:rsid w:val="00A60A7A"/>
    <w:rsid w:val="00A60AE9"/>
    <w:rsid w:val="00A60E89"/>
    <w:rsid w:val="00A61020"/>
    <w:rsid w:val="00A61332"/>
    <w:rsid w:val="00A619C7"/>
    <w:rsid w:val="00A61A92"/>
    <w:rsid w:val="00A61CE1"/>
    <w:rsid w:val="00A61F97"/>
    <w:rsid w:val="00A620B6"/>
    <w:rsid w:val="00A62724"/>
    <w:rsid w:val="00A6283E"/>
    <w:rsid w:val="00A62C79"/>
    <w:rsid w:val="00A63197"/>
    <w:rsid w:val="00A63216"/>
    <w:rsid w:val="00A6343A"/>
    <w:rsid w:val="00A635D1"/>
    <w:rsid w:val="00A6362C"/>
    <w:rsid w:val="00A6390E"/>
    <w:rsid w:val="00A63B72"/>
    <w:rsid w:val="00A63ECE"/>
    <w:rsid w:val="00A6401E"/>
    <w:rsid w:val="00A641D6"/>
    <w:rsid w:val="00A646EE"/>
    <w:rsid w:val="00A6493B"/>
    <w:rsid w:val="00A64981"/>
    <w:rsid w:val="00A64D1E"/>
    <w:rsid w:val="00A65079"/>
    <w:rsid w:val="00A650C4"/>
    <w:rsid w:val="00A651B0"/>
    <w:rsid w:val="00A65258"/>
    <w:rsid w:val="00A65840"/>
    <w:rsid w:val="00A658B1"/>
    <w:rsid w:val="00A65A79"/>
    <w:rsid w:val="00A65C63"/>
    <w:rsid w:val="00A65DD5"/>
    <w:rsid w:val="00A65F99"/>
    <w:rsid w:val="00A65FE1"/>
    <w:rsid w:val="00A66542"/>
    <w:rsid w:val="00A66940"/>
    <w:rsid w:val="00A66B67"/>
    <w:rsid w:val="00A66BDB"/>
    <w:rsid w:val="00A67108"/>
    <w:rsid w:val="00A67188"/>
    <w:rsid w:val="00A67210"/>
    <w:rsid w:val="00A6733D"/>
    <w:rsid w:val="00A67362"/>
    <w:rsid w:val="00A6769F"/>
    <w:rsid w:val="00A67869"/>
    <w:rsid w:val="00A679CB"/>
    <w:rsid w:val="00A67BCE"/>
    <w:rsid w:val="00A67C96"/>
    <w:rsid w:val="00A67F35"/>
    <w:rsid w:val="00A70409"/>
    <w:rsid w:val="00A708FF"/>
    <w:rsid w:val="00A70AAE"/>
    <w:rsid w:val="00A7107F"/>
    <w:rsid w:val="00A713AA"/>
    <w:rsid w:val="00A71546"/>
    <w:rsid w:val="00A7179E"/>
    <w:rsid w:val="00A7180B"/>
    <w:rsid w:val="00A71815"/>
    <w:rsid w:val="00A7183E"/>
    <w:rsid w:val="00A718E1"/>
    <w:rsid w:val="00A71A23"/>
    <w:rsid w:val="00A71D4A"/>
    <w:rsid w:val="00A71E98"/>
    <w:rsid w:val="00A72798"/>
    <w:rsid w:val="00A728E5"/>
    <w:rsid w:val="00A72AFB"/>
    <w:rsid w:val="00A72DC1"/>
    <w:rsid w:val="00A72F34"/>
    <w:rsid w:val="00A734C9"/>
    <w:rsid w:val="00A73EA1"/>
    <w:rsid w:val="00A73EDE"/>
    <w:rsid w:val="00A7409C"/>
    <w:rsid w:val="00A745C7"/>
    <w:rsid w:val="00A74670"/>
    <w:rsid w:val="00A749A9"/>
    <w:rsid w:val="00A74C7E"/>
    <w:rsid w:val="00A74D6F"/>
    <w:rsid w:val="00A751A3"/>
    <w:rsid w:val="00A75245"/>
    <w:rsid w:val="00A752FA"/>
    <w:rsid w:val="00A755CF"/>
    <w:rsid w:val="00A75A43"/>
    <w:rsid w:val="00A75B63"/>
    <w:rsid w:val="00A75F8D"/>
    <w:rsid w:val="00A7647E"/>
    <w:rsid w:val="00A764F3"/>
    <w:rsid w:val="00A76B4E"/>
    <w:rsid w:val="00A76BD5"/>
    <w:rsid w:val="00A76FEF"/>
    <w:rsid w:val="00A771C7"/>
    <w:rsid w:val="00A77328"/>
    <w:rsid w:val="00A77486"/>
    <w:rsid w:val="00A774D1"/>
    <w:rsid w:val="00A77892"/>
    <w:rsid w:val="00A778D6"/>
    <w:rsid w:val="00A7790F"/>
    <w:rsid w:val="00A779F5"/>
    <w:rsid w:val="00A77F35"/>
    <w:rsid w:val="00A80027"/>
    <w:rsid w:val="00A802C1"/>
    <w:rsid w:val="00A80574"/>
    <w:rsid w:val="00A808C8"/>
    <w:rsid w:val="00A80C51"/>
    <w:rsid w:val="00A80D85"/>
    <w:rsid w:val="00A80DA1"/>
    <w:rsid w:val="00A80E75"/>
    <w:rsid w:val="00A80F42"/>
    <w:rsid w:val="00A811F6"/>
    <w:rsid w:val="00A8147F"/>
    <w:rsid w:val="00A817CE"/>
    <w:rsid w:val="00A81C67"/>
    <w:rsid w:val="00A81D07"/>
    <w:rsid w:val="00A81F1E"/>
    <w:rsid w:val="00A820F8"/>
    <w:rsid w:val="00A826FD"/>
    <w:rsid w:val="00A82BF5"/>
    <w:rsid w:val="00A82C1B"/>
    <w:rsid w:val="00A82FB0"/>
    <w:rsid w:val="00A832F3"/>
    <w:rsid w:val="00A833AE"/>
    <w:rsid w:val="00A833CE"/>
    <w:rsid w:val="00A83807"/>
    <w:rsid w:val="00A8389F"/>
    <w:rsid w:val="00A839DD"/>
    <w:rsid w:val="00A842C0"/>
    <w:rsid w:val="00A849CA"/>
    <w:rsid w:val="00A84F9C"/>
    <w:rsid w:val="00A85168"/>
    <w:rsid w:val="00A85255"/>
    <w:rsid w:val="00A8562E"/>
    <w:rsid w:val="00A857A9"/>
    <w:rsid w:val="00A859DD"/>
    <w:rsid w:val="00A85A14"/>
    <w:rsid w:val="00A85A34"/>
    <w:rsid w:val="00A85EFB"/>
    <w:rsid w:val="00A860D8"/>
    <w:rsid w:val="00A86101"/>
    <w:rsid w:val="00A8614C"/>
    <w:rsid w:val="00A862D0"/>
    <w:rsid w:val="00A8632A"/>
    <w:rsid w:val="00A8641E"/>
    <w:rsid w:val="00A868D6"/>
    <w:rsid w:val="00A86D4B"/>
    <w:rsid w:val="00A8723F"/>
    <w:rsid w:val="00A87258"/>
    <w:rsid w:val="00A8725A"/>
    <w:rsid w:val="00A8726B"/>
    <w:rsid w:val="00A874A6"/>
    <w:rsid w:val="00A87AFE"/>
    <w:rsid w:val="00A87F24"/>
    <w:rsid w:val="00A9021E"/>
    <w:rsid w:val="00A90361"/>
    <w:rsid w:val="00A90516"/>
    <w:rsid w:val="00A905FC"/>
    <w:rsid w:val="00A90C47"/>
    <w:rsid w:val="00A90E22"/>
    <w:rsid w:val="00A90E60"/>
    <w:rsid w:val="00A9128C"/>
    <w:rsid w:val="00A918E5"/>
    <w:rsid w:val="00A91DAD"/>
    <w:rsid w:val="00A91F29"/>
    <w:rsid w:val="00A9281A"/>
    <w:rsid w:val="00A928D8"/>
    <w:rsid w:val="00A92D2B"/>
    <w:rsid w:val="00A92DE7"/>
    <w:rsid w:val="00A931AC"/>
    <w:rsid w:val="00A9341B"/>
    <w:rsid w:val="00A93BBA"/>
    <w:rsid w:val="00A94193"/>
    <w:rsid w:val="00A94237"/>
    <w:rsid w:val="00A94AF2"/>
    <w:rsid w:val="00A95361"/>
    <w:rsid w:val="00A9597C"/>
    <w:rsid w:val="00A95DB8"/>
    <w:rsid w:val="00A96055"/>
    <w:rsid w:val="00A96127"/>
    <w:rsid w:val="00A96785"/>
    <w:rsid w:val="00A968E1"/>
    <w:rsid w:val="00A969A9"/>
    <w:rsid w:val="00A969D0"/>
    <w:rsid w:val="00A96DC1"/>
    <w:rsid w:val="00A97916"/>
    <w:rsid w:val="00A979B4"/>
    <w:rsid w:val="00A97D9C"/>
    <w:rsid w:val="00A97DC8"/>
    <w:rsid w:val="00AA04F1"/>
    <w:rsid w:val="00AA0523"/>
    <w:rsid w:val="00AA0843"/>
    <w:rsid w:val="00AA0FD7"/>
    <w:rsid w:val="00AA15ED"/>
    <w:rsid w:val="00AA1A1D"/>
    <w:rsid w:val="00AA1A92"/>
    <w:rsid w:val="00AA1D82"/>
    <w:rsid w:val="00AA1FBD"/>
    <w:rsid w:val="00AA2402"/>
    <w:rsid w:val="00AA26BA"/>
    <w:rsid w:val="00AA26D6"/>
    <w:rsid w:val="00AA2C29"/>
    <w:rsid w:val="00AA2F10"/>
    <w:rsid w:val="00AA2F26"/>
    <w:rsid w:val="00AA32B0"/>
    <w:rsid w:val="00AA34E8"/>
    <w:rsid w:val="00AA3B22"/>
    <w:rsid w:val="00AA3C2A"/>
    <w:rsid w:val="00AA3E63"/>
    <w:rsid w:val="00AA42F4"/>
    <w:rsid w:val="00AA4309"/>
    <w:rsid w:val="00AA436F"/>
    <w:rsid w:val="00AA4728"/>
    <w:rsid w:val="00AA488A"/>
    <w:rsid w:val="00AA4C1A"/>
    <w:rsid w:val="00AA5257"/>
    <w:rsid w:val="00AA5938"/>
    <w:rsid w:val="00AA5A9A"/>
    <w:rsid w:val="00AA5FC5"/>
    <w:rsid w:val="00AA5FD7"/>
    <w:rsid w:val="00AA6194"/>
    <w:rsid w:val="00AA61B0"/>
    <w:rsid w:val="00AA61C5"/>
    <w:rsid w:val="00AA65FC"/>
    <w:rsid w:val="00AA686F"/>
    <w:rsid w:val="00AA74A6"/>
    <w:rsid w:val="00AA756D"/>
    <w:rsid w:val="00AA7578"/>
    <w:rsid w:val="00AA75FF"/>
    <w:rsid w:val="00AA76DC"/>
    <w:rsid w:val="00AA7C48"/>
    <w:rsid w:val="00AA7C5C"/>
    <w:rsid w:val="00AA7E04"/>
    <w:rsid w:val="00AB03AC"/>
    <w:rsid w:val="00AB03E2"/>
    <w:rsid w:val="00AB053A"/>
    <w:rsid w:val="00AB06F5"/>
    <w:rsid w:val="00AB09B6"/>
    <w:rsid w:val="00AB0E98"/>
    <w:rsid w:val="00AB0F53"/>
    <w:rsid w:val="00AB111B"/>
    <w:rsid w:val="00AB127A"/>
    <w:rsid w:val="00AB12B3"/>
    <w:rsid w:val="00AB19FE"/>
    <w:rsid w:val="00AB1B76"/>
    <w:rsid w:val="00AB22A4"/>
    <w:rsid w:val="00AB251E"/>
    <w:rsid w:val="00AB252F"/>
    <w:rsid w:val="00AB2D63"/>
    <w:rsid w:val="00AB2EA6"/>
    <w:rsid w:val="00AB3002"/>
    <w:rsid w:val="00AB3495"/>
    <w:rsid w:val="00AB34BD"/>
    <w:rsid w:val="00AB34CE"/>
    <w:rsid w:val="00AB3506"/>
    <w:rsid w:val="00AB3512"/>
    <w:rsid w:val="00AB3755"/>
    <w:rsid w:val="00AB3791"/>
    <w:rsid w:val="00AB3893"/>
    <w:rsid w:val="00AB38E3"/>
    <w:rsid w:val="00AB399C"/>
    <w:rsid w:val="00AB3B97"/>
    <w:rsid w:val="00AB3F38"/>
    <w:rsid w:val="00AB445D"/>
    <w:rsid w:val="00AB4903"/>
    <w:rsid w:val="00AB4A89"/>
    <w:rsid w:val="00AB4CB1"/>
    <w:rsid w:val="00AB4DE8"/>
    <w:rsid w:val="00AB5306"/>
    <w:rsid w:val="00AB5598"/>
    <w:rsid w:val="00AB571D"/>
    <w:rsid w:val="00AB5780"/>
    <w:rsid w:val="00AB57F0"/>
    <w:rsid w:val="00AB6972"/>
    <w:rsid w:val="00AB6B99"/>
    <w:rsid w:val="00AB7248"/>
    <w:rsid w:val="00AB76E5"/>
    <w:rsid w:val="00AB773E"/>
    <w:rsid w:val="00AB78E5"/>
    <w:rsid w:val="00AB7A6B"/>
    <w:rsid w:val="00AB7CD7"/>
    <w:rsid w:val="00AC01B6"/>
    <w:rsid w:val="00AC0314"/>
    <w:rsid w:val="00AC06C9"/>
    <w:rsid w:val="00AC0819"/>
    <w:rsid w:val="00AC0C4F"/>
    <w:rsid w:val="00AC1773"/>
    <w:rsid w:val="00AC19D2"/>
    <w:rsid w:val="00AC1C64"/>
    <w:rsid w:val="00AC1C73"/>
    <w:rsid w:val="00AC22DD"/>
    <w:rsid w:val="00AC2463"/>
    <w:rsid w:val="00AC29F8"/>
    <w:rsid w:val="00AC2D32"/>
    <w:rsid w:val="00AC3189"/>
    <w:rsid w:val="00AC31CF"/>
    <w:rsid w:val="00AC33BA"/>
    <w:rsid w:val="00AC374F"/>
    <w:rsid w:val="00AC381D"/>
    <w:rsid w:val="00AC39A7"/>
    <w:rsid w:val="00AC3E85"/>
    <w:rsid w:val="00AC4060"/>
    <w:rsid w:val="00AC4258"/>
    <w:rsid w:val="00AC4480"/>
    <w:rsid w:val="00AC4716"/>
    <w:rsid w:val="00AC47EF"/>
    <w:rsid w:val="00AC4A07"/>
    <w:rsid w:val="00AC4F11"/>
    <w:rsid w:val="00AC4F12"/>
    <w:rsid w:val="00AC4F47"/>
    <w:rsid w:val="00AC5055"/>
    <w:rsid w:val="00AC517F"/>
    <w:rsid w:val="00AC5460"/>
    <w:rsid w:val="00AC54EA"/>
    <w:rsid w:val="00AC5640"/>
    <w:rsid w:val="00AC5666"/>
    <w:rsid w:val="00AC5931"/>
    <w:rsid w:val="00AC616E"/>
    <w:rsid w:val="00AC6170"/>
    <w:rsid w:val="00AC61EA"/>
    <w:rsid w:val="00AC637B"/>
    <w:rsid w:val="00AC6493"/>
    <w:rsid w:val="00AC651F"/>
    <w:rsid w:val="00AC6A42"/>
    <w:rsid w:val="00AC6C14"/>
    <w:rsid w:val="00AC6F0B"/>
    <w:rsid w:val="00AC6FDB"/>
    <w:rsid w:val="00AC7175"/>
    <w:rsid w:val="00AC71A3"/>
    <w:rsid w:val="00AC7315"/>
    <w:rsid w:val="00AC75EB"/>
    <w:rsid w:val="00AC7859"/>
    <w:rsid w:val="00AC78E3"/>
    <w:rsid w:val="00AC7E33"/>
    <w:rsid w:val="00AC7F71"/>
    <w:rsid w:val="00AD04DB"/>
    <w:rsid w:val="00AD0556"/>
    <w:rsid w:val="00AD061D"/>
    <w:rsid w:val="00AD0738"/>
    <w:rsid w:val="00AD0753"/>
    <w:rsid w:val="00AD0B7B"/>
    <w:rsid w:val="00AD0E7F"/>
    <w:rsid w:val="00AD14A3"/>
    <w:rsid w:val="00AD1650"/>
    <w:rsid w:val="00AD1C80"/>
    <w:rsid w:val="00AD206A"/>
    <w:rsid w:val="00AD2367"/>
    <w:rsid w:val="00AD2471"/>
    <w:rsid w:val="00AD2564"/>
    <w:rsid w:val="00AD2644"/>
    <w:rsid w:val="00AD2A7B"/>
    <w:rsid w:val="00AD2DBF"/>
    <w:rsid w:val="00AD2E31"/>
    <w:rsid w:val="00AD31BC"/>
    <w:rsid w:val="00AD35DE"/>
    <w:rsid w:val="00AD3A44"/>
    <w:rsid w:val="00AD3C02"/>
    <w:rsid w:val="00AD3D5D"/>
    <w:rsid w:val="00AD4584"/>
    <w:rsid w:val="00AD4A73"/>
    <w:rsid w:val="00AD4C5F"/>
    <w:rsid w:val="00AD4CDA"/>
    <w:rsid w:val="00AD4D73"/>
    <w:rsid w:val="00AD5351"/>
    <w:rsid w:val="00AD5884"/>
    <w:rsid w:val="00AD5937"/>
    <w:rsid w:val="00AD5D13"/>
    <w:rsid w:val="00AD5E62"/>
    <w:rsid w:val="00AD60B5"/>
    <w:rsid w:val="00AD6983"/>
    <w:rsid w:val="00AD6A54"/>
    <w:rsid w:val="00AD6E70"/>
    <w:rsid w:val="00AD73C8"/>
    <w:rsid w:val="00AD77AB"/>
    <w:rsid w:val="00AD790A"/>
    <w:rsid w:val="00AD79BA"/>
    <w:rsid w:val="00AD7C0E"/>
    <w:rsid w:val="00AD7C3B"/>
    <w:rsid w:val="00AE00C0"/>
    <w:rsid w:val="00AE014C"/>
    <w:rsid w:val="00AE025D"/>
    <w:rsid w:val="00AE03D9"/>
    <w:rsid w:val="00AE08C6"/>
    <w:rsid w:val="00AE099D"/>
    <w:rsid w:val="00AE0B52"/>
    <w:rsid w:val="00AE11D3"/>
    <w:rsid w:val="00AE132A"/>
    <w:rsid w:val="00AE139F"/>
    <w:rsid w:val="00AE170F"/>
    <w:rsid w:val="00AE179A"/>
    <w:rsid w:val="00AE18B0"/>
    <w:rsid w:val="00AE1D8C"/>
    <w:rsid w:val="00AE1EDE"/>
    <w:rsid w:val="00AE204D"/>
    <w:rsid w:val="00AE2120"/>
    <w:rsid w:val="00AE220D"/>
    <w:rsid w:val="00AE224A"/>
    <w:rsid w:val="00AE250F"/>
    <w:rsid w:val="00AE2652"/>
    <w:rsid w:val="00AE28AC"/>
    <w:rsid w:val="00AE2CAE"/>
    <w:rsid w:val="00AE308D"/>
    <w:rsid w:val="00AE34E2"/>
    <w:rsid w:val="00AE37CE"/>
    <w:rsid w:val="00AE3D04"/>
    <w:rsid w:val="00AE3DF1"/>
    <w:rsid w:val="00AE404E"/>
    <w:rsid w:val="00AE43A2"/>
    <w:rsid w:val="00AE47A3"/>
    <w:rsid w:val="00AE47B5"/>
    <w:rsid w:val="00AE4EA0"/>
    <w:rsid w:val="00AE4F03"/>
    <w:rsid w:val="00AE50A4"/>
    <w:rsid w:val="00AE50FE"/>
    <w:rsid w:val="00AE53B6"/>
    <w:rsid w:val="00AE58D2"/>
    <w:rsid w:val="00AE5914"/>
    <w:rsid w:val="00AE5A87"/>
    <w:rsid w:val="00AE60C7"/>
    <w:rsid w:val="00AE61A3"/>
    <w:rsid w:val="00AE62E4"/>
    <w:rsid w:val="00AE62FE"/>
    <w:rsid w:val="00AE6438"/>
    <w:rsid w:val="00AE6460"/>
    <w:rsid w:val="00AE68CC"/>
    <w:rsid w:val="00AE70FB"/>
    <w:rsid w:val="00AE735D"/>
    <w:rsid w:val="00AE75FD"/>
    <w:rsid w:val="00AE7E4C"/>
    <w:rsid w:val="00AE7EFD"/>
    <w:rsid w:val="00AF007F"/>
    <w:rsid w:val="00AF0696"/>
    <w:rsid w:val="00AF0A08"/>
    <w:rsid w:val="00AF10DE"/>
    <w:rsid w:val="00AF11BC"/>
    <w:rsid w:val="00AF120E"/>
    <w:rsid w:val="00AF12B9"/>
    <w:rsid w:val="00AF139D"/>
    <w:rsid w:val="00AF1CCA"/>
    <w:rsid w:val="00AF1D44"/>
    <w:rsid w:val="00AF1E02"/>
    <w:rsid w:val="00AF2024"/>
    <w:rsid w:val="00AF2308"/>
    <w:rsid w:val="00AF2716"/>
    <w:rsid w:val="00AF296B"/>
    <w:rsid w:val="00AF2A78"/>
    <w:rsid w:val="00AF2BA0"/>
    <w:rsid w:val="00AF2C46"/>
    <w:rsid w:val="00AF2CD3"/>
    <w:rsid w:val="00AF2E30"/>
    <w:rsid w:val="00AF2F9A"/>
    <w:rsid w:val="00AF2FBD"/>
    <w:rsid w:val="00AF326E"/>
    <w:rsid w:val="00AF3392"/>
    <w:rsid w:val="00AF352D"/>
    <w:rsid w:val="00AF35D0"/>
    <w:rsid w:val="00AF3E97"/>
    <w:rsid w:val="00AF431F"/>
    <w:rsid w:val="00AF485C"/>
    <w:rsid w:val="00AF4937"/>
    <w:rsid w:val="00AF4C52"/>
    <w:rsid w:val="00AF4ED8"/>
    <w:rsid w:val="00AF4F0E"/>
    <w:rsid w:val="00AF54B5"/>
    <w:rsid w:val="00AF5761"/>
    <w:rsid w:val="00AF5950"/>
    <w:rsid w:val="00AF5986"/>
    <w:rsid w:val="00AF5A8D"/>
    <w:rsid w:val="00AF5B53"/>
    <w:rsid w:val="00AF610E"/>
    <w:rsid w:val="00AF6435"/>
    <w:rsid w:val="00AF668B"/>
    <w:rsid w:val="00AF669D"/>
    <w:rsid w:val="00AF6AE8"/>
    <w:rsid w:val="00AF738F"/>
    <w:rsid w:val="00AF75E7"/>
    <w:rsid w:val="00AF7702"/>
    <w:rsid w:val="00AF78B7"/>
    <w:rsid w:val="00AF79CE"/>
    <w:rsid w:val="00AF7B74"/>
    <w:rsid w:val="00B00159"/>
    <w:rsid w:val="00B003EB"/>
    <w:rsid w:val="00B0076A"/>
    <w:rsid w:val="00B00992"/>
    <w:rsid w:val="00B00BC2"/>
    <w:rsid w:val="00B01225"/>
    <w:rsid w:val="00B0153B"/>
    <w:rsid w:val="00B01573"/>
    <w:rsid w:val="00B01C30"/>
    <w:rsid w:val="00B01F8D"/>
    <w:rsid w:val="00B01FBC"/>
    <w:rsid w:val="00B0230C"/>
    <w:rsid w:val="00B02686"/>
    <w:rsid w:val="00B02D2F"/>
    <w:rsid w:val="00B02F02"/>
    <w:rsid w:val="00B03003"/>
    <w:rsid w:val="00B0337A"/>
    <w:rsid w:val="00B0379E"/>
    <w:rsid w:val="00B03974"/>
    <w:rsid w:val="00B03D60"/>
    <w:rsid w:val="00B03D95"/>
    <w:rsid w:val="00B03FFD"/>
    <w:rsid w:val="00B0411D"/>
    <w:rsid w:val="00B0447D"/>
    <w:rsid w:val="00B04734"/>
    <w:rsid w:val="00B04853"/>
    <w:rsid w:val="00B04925"/>
    <w:rsid w:val="00B04A47"/>
    <w:rsid w:val="00B04DAA"/>
    <w:rsid w:val="00B04E5C"/>
    <w:rsid w:val="00B0550D"/>
    <w:rsid w:val="00B05643"/>
    <w:rsid w:val="00B05903"/>
    <w:rsid w:val="00B059C9"/>
    <w:rsid w:val="00B05A6D"/>
    <w:rsid w:val="00B05D48"/>
    <w:rsid w:val="00B06169"/>
    <w:rsid w:val="00B0627F"/>
    <w:rsid w:val="00B064BD"/>
    <w:rsid w:val="00B067A5"/>
    <w:rsid w:val="00B06876"/>
    <w:rsid w:val="00B0693B"/>
    <w:rsid w:val="00B06D65"/>
    <w:rsid w:val="00B07169"/>
    <w:rsid w:val="00B0790B"/>
    <w:rsid w:val="00B07AAD"/>
    <w:rsid w:val="00B07AC6"/>
    <w:rsid w:val="00B07CC3"/>
    <w:rsid w:val="00B1029D"/>
    <w:rsid w:val="00B108E2"/>
    <w:rsid w:val="00B10B46"/>
    <w:rsid w:val="00B10BEC"/>
    <w:rsid w:val="00B11594"/>
    <w:rsid w:val="00B1173B"/>
    <w:rsid w:val="00B119DA"/>
    <w:rsid w:val="00B11A7D"/>
    <w:rsid w:val="00B11CC6"/>
    <w:rsid w:val="00B125DD"/>
    <w:rsid w:val="00B12C0A"/>
    <w:rsid w:val="00B12C67"/>
    <w:rsid w:val="00B12CEF"/>
    <w:rsid w:val="00B133F5"/>
    <w:rsid w:val="00B13D00"/>
    <w:rsid w:val="00B141BB"/>
    <w:rsid w:val="00B142A2"/>
    <w:rsid w:val="00B14387"/>
    <w:rsid w:val="00B148F9"/>
    <w:rsid w:val="00B15005"/>
    <w:rsid w:val="00B15611"/>
    <w:rsid w:val="00B1580A"/>
    <w:rsid w:val="00B159CB"/>
    <w:rsid w:val="00B15D71"/>
    <w:rsid w:val="00B15FE9"/>
    <w:rsid w:val="00B16146"/>
    <w:rsid w:val="00B16531"/>
    <w:rsid w:val="00B166CB"/>
    <w:rsid w:val="00B16ADA"/>
    <w:rsid w:val="00B16BEB"/>
    <w:rsid w:val="00B16DB4"/>
    <w:rsid w:val="00B17101"/>
    <w:rsid w:val="00B1757D"/>
    <w:rsid w:val="00B177EE"/>
    <w:rsid w:val="00B1797A"/>
    <w:rsid w:val="00B200AA"/>
    <w:rsid w:val="00B20316"/>
    <w:rsid w:val="00B207EB"/>
    <w:rsid w:val="00B2102E"/>
    <w:rsid w:val="00B21338"/>
    <w:rsid w:val="00B2136E"/>
    <w:rsid w:val="00B213FB"/>
    <w:rsid w:val="00B214CE"/>
    <w:rsid w:val="00B21650"/>
    <w:rsid w:val="00B2166F"/>
    <w:rsid w:val="00B219C5"/>
    <w:rsid w:val="00B21A55"/>
    <w:rsid w:val="00B228DC"/>
    <w:rsid w:val="00B23069"/>
    <w:rsid w:val="00B23486"/>
    <w:rsid w:val="00B236C7"/>
    <w:rsid w:val="00B238BF"/>
    <w:rsid w:val="00B23BC4"/>
    <w:rsid w:val="00B24062"/>
    <w:rsid w:val="00B24532"/>
    <w:rsid w:val="00B2458A"/>
    <w:rsid w:val="00B24747"/>
    <w:rsid w:val="00B24975"/>
    <w:rsid w:val="00B24B16"/>
    <w:rsid w:val="00B24DBC"/>
    <w:rsid w:val="00B25033"/>
    <w:rsid w:val="00B25035"/>
    <w:rsid w:val="00B252E9"/>
    <w:rsid w:val="00B25496"/>
    <w:rsid w:val="00B254D4"/>
    <w:rsid w:val="00B25F75"/>
    <w:rsid w:val="00B26003"/>
    <w:rsid w:val="00B260C3"/>
    <w:rsid w:val="00B26195"/>
    <w:rsid w:val="00B263A2"/>
    <w:rsid w:val="00B263F8"/>
    <w:rsid w:val="00B26638"/>
    <w:rsid w:val="00B2683F"/>
    <w:rsid w:val="00B26855"/>
    <w:rsid w:val="00B26960"/>
    <w:rsid w:val="00B26AB6"/>
    <w:rsid w:val="00B26EAB"/>
    <w:rsid w:val="00B26F5B"/>
    <w:rsid w:val="00B27028"/>
    <w:rsid w:val="00B27697"/>
    <w:rsid w:val="00B27D0A"/>
    <w:rsid w:val="00B27E40"/>
    <w:rsid w:val="00B27F33"/>
    <w:rsid w:val="00B27F52"/>
    <w:rsid w:val="00B30073"/>
    <w:rsid w:val="00B30088"/>
    <w:rsid w:val="00B30358"/>
    <w:rsid w:val="00B30488"/>
    <w:rsid w:val="00B30766"/>
    <w:rsid w:val="00B307C7"/>
    <w:rsid w:val="00B307EA"/>
    <w:rsid w:val="00B308FB"/>
    <w:rsid w:val="00B30A59"/>
    <w:rsid w:val="00B30B56"/>
    <w:rsid w:val="00B30BC4"/>
    <w:rsid w:val="00B31269"/>
    <w:rsid w:val="00B315E5"/>
    <w:rsid w:val="00B31997"/>
    <w:rsid w:val="00B31B28"/>
    <w:rsid w:val="00B31D0D"/>
    <w:rsid w:val="00B31DD1"/>
    <w:rsid w:val="00B323AB"/>
    <w:rsid w:val="00B327ED"/>
    <w:rsid w:val="00B32935"/>
    <w:rsid w:val="00B32A96"/>
    <w:rsid w:val="00B32C38"/>
    <w:rsid w:val="00B32C70"/>
    <w:rsid w:val="00B33957"/>
    <w:rsid w:val="00B343F7"/>
    <w:rsid w:val="00B3489F"/>
    <w:rsid w:val="00B3491B"/>
    <w:rsid w:val="00B34E1F"/>
    <w:rsid w:val="00B34E4E"/>
    <w:rsid w:val="00B35A35"/>
    <w:rsid w:val="00B36575"/>
    <w:rsid w:val="00B36AE3"/>
    <w:rsid w:val="00B370CE"/>
    <w:rsid w:val="00B3728D"/>
    <w:rsid w:val="00B37582"/>
    <w:rsid w:val="00B378B9"/>
    <w:rsid w:val="00B37B2A"/>
    <w:rsid w:val="00B37C15"/>
    <w:rsid w:val="00B37CC2"/>
    <w:rsid w:val="00B37DF5"/>
    <w:rsid w:val="00B37E8B"/>
    <w:rsid w:val="00B40095"/>
    <w:rsid w:val="00B400A6"/>
    <w:rsid w:val="00B40251"/>
    <w:rsid w:val="00B40838"/>
    <w:rsid w:val="00B4098E"/>
    <w:rsid w:val="00B40ABA"/>
    <w:rsid w:val="00B40C5B"/>
    <w:rsid w:val="00B413C3"/>
    <w:rsid w:val="00B4145D"/>
    <w:rsid w:val="00B41585"/>
    <w:rsid w:val="00B416FD"/>
    <w:rsid w:val="00B417F2"/>
    <w:rsid w:val="00B41B27"/>
    <w:rsid w:val="00B41C4D"/>
    <w:rsid w:val="00B4202B"/>
    <w:rsid w:val="00B42060"/>
    <w:rsid w:val="00B423FC"/>
    <w:rsid w:val="00B42509"/>
    <w:rsid w:val="00B4277C"/>
    <w:rsid w:val="00B42A15"/>
    <w:rsid w:val="00B42C18"/>
    <w:rsid w:val="00B42D89"/>
    <w:rsid w:val="00B4403C"/>
    <w:rsid w:val="00B4411D"/>
    <w:rsid w:val="00B4430E"/>
    <w:rsid w:val="00B44821"/>
    <w:rsid w:val="00B44E1E"/>
    <w:rsid w:val="00B44F4D"/>
    <w:rsid w:val="00B4526E"/>
    <w:rsid w:val="00B458D8"/>
    <w:rsid w:val="00B45A1C"/>
    <w:rsid w:val="00B45AA7"/>
    <w:rsid w:val="00B45D91"/>
    <w:rsid w:val="00B45F2F"/>
    <w:rsid w:val="00B46278"/>
    <w:rsid w:val="00B463DE"/>
    <w:rsid w:val="00B4641C"/>
    <w:rsid w:val="00B46A8D"/>
    <w:rsid w:val="00B46C08"/>
    <w:rsid w:val="00B46E1B"/>
    <w:rsid w:val="00B46F27"/>
    <w:rsid w:val="00B46F39"/>
    <w:rsid w:val="00B4784A"/>
    <w:rsid w:val="00B479C8"/>
    <w:rsid w:val="00B47C31"/>
    <w:rsid w:val="00B47E87"/>
    <w:rsid w:val="00B50086"/>
    <w:rsid w:val="00B5090F"/>
    <w:rsid w:val="00B510B7"/>
    <w:rsid w:val="00B515EA"/>
    <w:rsid w:val="00B51D29"/>
    <w:rsid w:val="00B52365"/>
    <w:rsid w:val="00B5238D"/>
    <w:rsid w:val="00B5242C"/>
    <w:rsid w:val="00B5249C"/>
    <w:rsid w:val="00B5277F"/>
    <w:rsid w:val="00B528DB"/>
    <w:rsid w:val="00B52A86"/>
    <w:rsid w:val="00B52F32"/>
    <w:rsid w:val="00B5372D"/>
    <w:rsid w:val="00B53A65"/>
    <w:rsid w:val="00B53A7F"/>
    <w:rsid w:val="00B53D69"/>
    <w:rsid w:val="00B53FDD"/>
    <w:rsid w:val="00B54027"/>
    <w:rsid w:val="00B5413C"/>
    <w:rsid w:val="00B541C7"/>
    <w:rsid w:val="00B54272"/>
    <w:rsid w:val="00B542F3"/>
    <w:rsid w:val="00B54549"/>
    <w:rsid w:val="00B549E6"/>
    <w:rsid w:val="00B54A87"/>
    <w:rsid w:val="00B54BC4"/>
    <w:rsid w:val="00B5508F"/>
    <w:rsid w:val="00B552DB"/>
    <w:rsid w:val="00B555DA"/>
    <w:rsid w:val="00B55BCF"/>
    <w:rsid w:val="00B55C13"/>
    <w:rsid w:val="00B55DF3"/>
    <w:rsid w:val="00B56791"/>
    <w:rsid w:val="00B56C69"/>
    <w:rsid w:val="00B572CB"/>
    <w:rsid w:val="00B574F0"/>
    <w:rsid w:val="00B57953"/>
    <w:rsid w:val="00B57BF5"/>
    <w:rsid w:val="00B57C1D"/>
    <w:rsid w:val="00B6030C"/>
    <w:rsid w:val="00B60363"/>
    <w:rsid w:val="00B60616"/>
    <w:rsid w:val="00B607C2"/>
    <w:rsid w:val="00B60BAA"/>
    <w:rsid w:val="00B60FEC"/>
    <w:rsid w:val="00B6102C"/>
    <w:rsid w:val="00B6112F"/>
    <w:rsid w:val="00B613C3"/>
    <w:rsid w:val="00B61813"/>
    <w:rsid w:val="00B61863"/>
    <w:rsid w:val="00B61CFF"/>
    <w:rsid w:val="00B62451"/>
    <w:rsid w:val="00B626CF"/>
    <w:rsid w:val="00B62CBD"/>
    <w:rsid w:val="00B62EC2"/>
    <w:rsid w:val="00B62F3B"/>
    <w:rsid w:val="00B62FEF"/>
    <w:rsid w:val="00B630A9"/>
    <w:rsid w:val="00B633AE"/>
    <w:rsid w:val="00B636B0"/>
    <w:rsid w:val="00B6372E"/>
    <w:rsid w:val="00B63D7C"/>
    <w:rsid w:val="00B6446A"/>
    <w:rsid w:val="00B64706"/>
    <w:rsid w:val="00B649E6"/>
    <w:rsid w:val="00B64AC9"/>
    <w:rsid w:val="00B64ADE"/>
    <w:rsid w:val="00B65138"/>
    <w:rsid w:val="00B65287"/>
    <w:rsid w:val="00B65450"/>
    <w:rsid w:val="00B654B8"/>
    <w:rsid w:val="00B65552"/>
    <w:rsid w:val="00B65927"/>
    <w:rsid w:val="00B65A9C"/>
    <w:rsid w:val="00B65AC2"/>
    <w:rsid w:val="00B65BED"/>
    <w:rsid w:val="00B66272"/>
    <w:rsid w:val="00B664E5"/>
    <w:rsid w:val="00B66842"/>
    <w:rsid w:val="00B66A36"/>
    <w:rsid w:val="00B66BBF"/>
    <w:rsid w:val="00B66FC6"/>
    <w:rsid w:val="00B67285"/>
    <w:rsid w:val="00B6739B"/>
    <w:rsid w:val="00B673B9"/>
    <w:rsid w:val="00B6740F"/>
    <w:rsid w:val="00B676A1"/>
    <w:rsid w:val="00B67A26"/>
    <w:rsid w:val="00B67D1F"/>
    <w:rsid w:val="00B704FC"/>
    <w:rsid w:val="00B70B52"/>
    <w:rsid w:val="00B70BBF"/>
    <w:rsid w:val="00B70CEE"/>
    <w:rsid w:val="00B71824"/>
    <w:rsid w:val="00B71872"/>
    <w:rsid w:val="00B71BC6"/>
    <w:rsid w:val="00B71D49"/>
    <w:rsid w:val="00B71E18"/>
    <w:rsid w:val="00B71E44"/>
    <w:rsid w:val="00B71F89"/>
    <w:rsid w:val="00B71FA3"/>
    <w:rsid w:val="00B7219E"/>
    <w:rsid w:val="00B722DE"/>
    <w:rsid w:val="00B7230D"/>
    <w:rsid w:val="00B72466"/>
    <w:rsid w:val="00B725EE"/>
    <w:rsid w:val="00B72627"/>
    <w:rsid w:val="00B727D4"/>
    <w:rsid w:val="00B7301A"/>
    <w:rsid w:val="00B730CA"/>
    <w:rsid w:val="00B732D4"/>
    <w:rsid w:val="00B734C3"/>
    <w:rsid w:val="00B735DE"/>
    <w:rsid w:val="00B73ABE"/>
    <w:rsid w:val="00B73FB1"/>
    <w:rsid w:val="00B741EE"/>
    <w:rsid w:val="00B7447B"/>
    <w:rsid w:val="00B74734"/>
    <w:rsid w:val="00B74A33"/>
    <w:rsid w:val="00B74D51"/>
    <w:rsid w:val="00B7575B"/>
    <w:rsid w:val="00B75C7D"/>
    <w:rsid w:val="00B75D17"/>
    <w:rsid w:val="00B76146"/>
    <w:rsid w:val="00B766E1"/>
    <w:rsid w:val="00B7673E"/>
    <w:rsid w:val="00B768A5"/>
    <w:rsid w:val="00B76A50"/>
    <w:rsid w:val="00B76C50"/>
    <w:rsid w:val="00B76EEF"/>
    <w:rsid w:val="00B770F1"/>
    <w:rsid w:val="00B7726C"/>
    <w:rsid w:val="00B77376"/>
    <w:rsid w:val="00B774B2"/>
    <w:rsid w:val="00B7757C"/>
    <w:rsid w:val="00B775BD"/>
    <w:rsid w:val="00B778A4"/>
    <w:rsid w:val="00B77C69"/>
    <w:rsid w:val="00B77D34"/>
    <w:rsid w:val="00B77F98"/>
    <w:rsid w:val="00B800B5"/>
    <w:rsid w:val="00B8018D"/>
    <w:rsid w:val="00B801C6"/>
    <w:rsid w:val="00B801F6"/>
    <w:rsid w:val="00B80A91"/>
    <w:rsid w:val="00B80BF1"/>
    <w:rsid w:val="00B8104D"/>
    <w:rsid w:val="00B81294"/>
    <w:rsid w:val="00B816D2"/>
    <w:rsid w:val="00B819C2"/>
    <w:rsid w:val="00B81AC4"/>
    <w:rsid w:val="00B81D6A"/>
    <w:rsid w:val="00B82400"/>
    <w:rsid w:val="00B833F6"/>
    <w:rsid w:val="00B83516"/>
    <w:rsid w:val="00B836C2"/>
    <w:rsid w:val="00B83752"/>
    <w:rsid w:val="00B83BFC"/>
    <w:rsid w:val="00B83CD1"/>
    <w:rsid w:val="00B83D3F"/>
    <w:rsid w:val="00B84275"/>
    <w:rsid w:val="00B84891"/>
    <w:rsid w:val="00B8491A"/>
    <w:rsid w:val="00B849C4"/>
    <w:rsid w:val="00B84A01"/>
    <w:rsid w:val="00B84A54"/>
    <w:rsid w:val="00B84AD3"/>
    <w:rsid w:val="00B84DBD"/>
    <w:rsid w:val="00B84E73"/>
    <w:rsid w:val="00B84EE8"/>
    <w:rsid w:val="00B84FE2"/>
    <w:rsid w:val="00B850C4"/>
    <w:rsid w:val="00B854D5"/>
    <w:rsid w:val="00B858F9"/>
    <w:rsid w:val="00B85B5B"/>
    <w:rsid w:val="00B85C11"/>
    <w:rsid w:val="00B85CCE"/>
    <w:rsid w:val="00B86337"/>
    <w:rsid w:val="00B86599"/>
    <w:rsid w:val="00B86B50"/>
    <w:rsid w:val="00B875E0"/>
    <w:rsid w:val="00B87789"/>
    <w:rsid w:val="00B879E3"/>
    <w:rsid w:val="00B87BBF"/>
    <w:rsid w:val="00B87D07"/>
    <w:rsid w:val="00B90087"/>
    <w:rsid w:val="00B9008C"/>
    <w:rsid w:val="00B90589"/>
    <w:rsid w:val="00B905FF"/>
    <w:rsid w:val="00B90847"/>
    <w:rsid w:val="00B909A4"/>
    <w:rsid w:val="00B90C0E"/>
    <w:rsid w:val="00B90E8E"/>
    <w:rsid w:val="00B9103A"/>
    <w:rsid w:val="00B91C76"/>
    <w:rsid w:val="00B91CD0"/>
    <w:rsid w:val="00B91D56"/>
    <w:rsid w:val="00B91D66"/>
    <w:rsid w:val="00B921B4"/>
    <w:rsid w:val="00B925AC"/>
    <w:rsid w:val="00B927C3"/>
    <w:rsid w:val="00B92805"/>
    <w:rsid w:val="00B9297D"/>
    <w:rsid w:val="00B92C08"/>
    <w:rsid w:val="00B92C33"/>
    <w:rsid w:val="00B92E14"/>
    <w:rsid w:val="00B93473"/>
    <w:rsid w:val="00B935DB"/>
    <w:rsid w:val="00B93775"/>
    <w:rsid w:val="00B939FE"/>
    <w:rsid w:val="00B93B03"/>
    <w:rsid w:val="00B93B98"/>
    <w:rsid w:val="00B93C21"/>
    <w:rsid w:val="00B94110"/>
    <w:rsid w:val="00B941D0"/>
    <w:rsid w:val="00B942E5"/>
    <w:rsid w:val="00B94517"/>
    <w:rsid w:val="00B94A4D"/>
    <w:rsid w:val="00B94B3B"/>
    <w:rsid w:val="00B94EA0"/>
    <w:rsid w:val="00B95230"/>
    <w:rsid w:val="00B95334"/>
    <w:rsid w:val="00B95746"/>
    <w:rsid w:val="00B95B81"/>
    <w:rsid w:val="00B965BA"/>
    <w:rsid w:val="00B9678C"/>
    <w:rsid w:val="00B96869"/>
    <w:rsid w:val="00B96A78"/>
    <w:rsid w:val="00B96C50"/>
    <w:rsid w:val="00B970C2"/>
    <w:rsid w:val="00B97CE9"/>
    <w:rsid w:val="00BA0452"/>
    <w:rsid w:val="00BA048F"/>
    <w:rsid w:val="00BA058A"/>
    <w:rsid w:val="00BA0A6E"/>
    <w:rsid w:val="00BA0DCE"/>
    <w:rsid w:val="00BA1454"/>
    <w:rsid w:val="00BA179F"/>
    <w:rsid w:val="00BA1970"/>
    <w:rsid w:val="00BA1CBC"/>
    <w:rsid w:val="00BA1D36"/>
    <w:rsid w:val="00BA1DD4"/>
    <w:rsid w:val="00BA2142"/>
    <w:rsid w:val="00BA221F"/>
    <w:rsid w:val="00BA23A3"/>
    <w:rsid w:val="00BA2403"/>
    <w:rsid w:val="00BA2481"/>
    <w:rsid w:val="00BA24BA"/>
    <w:rsid w:val="00BA25D0"/>
    <w:rsid w:val="00BA2B09"/>
    <w:rsid w:val="00BA2B1C"/>
    <w:rsid w:val="00BA2B48"/>
    <w:rsid w:val="00BA2D5A"/>
    <w:rsid w:val="00BA3193"/>
    <w:rsid w:val="00BA36EB"/>
    <w:rsid w:val="00BA3AD2"/>
    <w:rsid w:val="00BA3DEE"/>
    <w:rsid w:val="00BA415B"/>
    <w:rsid w:val="00BA46E9"/>
    <w:rsid w:val="00BA46F4"/>
    <w:rsid w:val="00BA5179"/>
    <w:rsid w:val="00BA57A7"/>
    <w:rsid w:val="00BA58AB"/>
    <w:rsid w:val="00BA59E4"/>
    <w:rsid w:val="00BA5A8E"/>
    <w:rsid w:val="00BA5AE3"/>
    <w:rsid w:val="00BA6278"/>
    <w:rsid w:val="00BA6360"/>
    <w:rsid w:val="00BA644E"/>
    <w:rsid w:val="00BA677E"/>
    <w:rsid w:val="00BA67DD"/>
    <w:rsid w:val="00BA6849"/>
    <w:rsid w:val="00BA6858"/>
    <w:rsid w:val="00BA685E"/>
    <w:rsid w:val="00BA6D68"/>
    <w:rsid w:val="00BA6E23"/>
    <w:rsid w:val="00BA6ED8"/>
    <w:rsid w:val="00BA6F73"/>
    <w:rsid w:val="00BA6FC3"/>
    <w:rsid w:val="00BA7007"/>
    <w:rsid w:val="00BA7387"/>
    <w:rsid w:val="00BA7602"/>
    <w:rsid w:val="00BA77BE"/>
    <w:rsid w:val="00BA7D48"/>
    <w:rsid w:val="00BA7D4D"/>
    <w:rsid w:val="00BA7E6F"/>
    <w:rsid w:val="00BB01AD"/>
    <w:rsid w:val="00BB0235"/>
    <w:rsid w:val="00BB07BD"/>
    <w:rsid w:val="00BB0825"/>
    <w:rsid w:val="00BB087F"/>
    <w:rsid w:val="00BB097F"/>
    <w:rsid w:val="00BB0E20"/>
    <w:rsid w:val="00BB13B2"/>
    <w:rsid w:val="00BB16B9"/>
    <w:rsid w:val="00BB1DAF"/>
    <w:rsid w:val="00BB1FF1"/>
    <w:rsid w:val="00BB2A86"/>
    <w:rsid w:val="00BB2B94"/>
    <w:rsid w:val="00BB309F"/>
    <w:rsid w:val="00BB3173"/>
    <w:rsid w:val="00BB31D0"/>
    <w:rsid w:val="00BB32D0"/>
    <w:rsid w:val="00BB3565"/>
    <w:rsid w:val="00BB3735"/>
    <w:rsid w:val="00BB3A2F"/>
    <w:rsid w:val="00BB3EA0"/>
    <w:rsid w:val="00BB47FC"/>
    <w:rsid w:val="00BB5033"/>
    <w:rsid w:val="00BB50AA"/>
    <w:rsid w:val="00BB5255"/>
    <w:rsid w:val="00BB56A8"/>
    <w:rsid w:val="00BB5801"/>
    <w:rsid w:val="00BB5D3B"/>
    <w:rsid w:val="00BB6444"/>
    <w:rsid w:val="00BB64F3"/>
    <w:rsid w:val="00BB69DA"/>
    <w:rsid w:val="00BB6A5B"/>
    <w:rsid w:val="00BB6F10"/>
    <w:rsid w:val="00BB7332"/>
    <w:rsid w:val="00BB7577"/>
    <w:rsid w:val="00BB7622"/>
    <w:rsid w:val="00BB7B64"/>
    <w:rsid w:val="00BB7B7C"/>
    <w:rsid w:val="00BC0307"/>
    <w:rsid w:val="00BC0424"/>
    <w:rsid w:val="00BC0A14"/>
    <w:rsid w:val="00BC0A86"/>
    <w:rsid w:val="00BC0AC3"/>
    <w:rsid w:val="00BC0C74"/>
    <w:rsid w:val="00BC1459"/>
    <w:rsid w:val="00BC2107"/>
    <w:rsid w:val="00BC213D"/>
    <w:rsid w:val="00BC21AA"/>
    <w:rsid w:val="00BC228C"/>
    <w:rsid w:val="00BC29DE"/>
    <w:rsid w:val="00BC2A29"/>
    <w:rsid w:val="00BC2F4A"/>
    <w:rsid w:val="00BC321D"/>
    <w:rsid w:val="00BC3396"/>
    <w:rsid w:val="00BC35E9"/>
    <w:rsid w:val="00BC366F"/>
    <w:rsid w:val="00BC36E5"/>
    <w:rsid w:val="00BC37E7"/>
    <w:rsid w:val="00BC39B5"/>
    <w:rsid w:val="00BC3A9F"/>
    <w:rsid w:val="00BC3AD6"/>
    <w:rsid w:val="00BC3B29"/>
    <w:rsid w:val="00BC3B2E"/>
    <w:rsid w:val="00BC3B68"/>
    <w:rsid w:val="00BC3E6A"/>
    <w:rsid w:val="00BC4576"/>
    <w:rsid w:val="00BC45F9"/>
    <w:rsid w:val="00BC4719"/>
    <w:rsid w:val="00BC4794"/>
    <w:rsid w:val="00BC4B28"/>
    <w:rsid w:val="00BC4D18"/>
    <w:rsid w:val="00BC531D"/>
    <w:rsid w:val="00BC575D"/>
    <w:rsid w:val="00BC57C0"/>
    <w:rsid w:val="00BC582B"/>
    <w:rsid w:val="00BC5AFB"/>
    <w:rsid w:val="00BC5CCF"/>
    <w:rsid w:val="00BC6363"/>
    <w:rsid w:val="00BC6541"/>
    <w:rsid w:val="00BC6D98"/>
    <w:rsid w:val="00BC7300"/>
    <w:rsid w:val="00BC7400"/>
    <w:rsid w:val="00BC741C"/>
    <w:rsid w:val="00BC7719"/>
    <w:rsid w:val="00BC79F0"/>
    <w:rsid w:val="00BC7A73"/>
    <w:rsid w:val="00BC7BCA"/>
    <w:rsid w:val="00BC7DE1"/>
    <w:rsid w:val="00BC7E7E"/>
    <w:rsid w:val="00BD0217"/>
    <w:rsid w:val="00BD02B4"/>
    <w:rsid w:val="00BD03F8"/>
    <w:rsid w:val="00BD0440"/>
    <w:rsid w:val="00BD0CC0"/>
    <w:rsid w:val="00BD1319"/>
    <w:rsid w:val="00BD1336"/>
    <w:rsid w:val="00BD14B7"/>
    <w:rsid w:val="00BD1568"/>
    <w:rsid w:val="00BD156A"/>
    <w:rsid w:val="00BD1801"/>
    <w:rsid w:val="00BD27F5"/>
    <w:rsid w:val="00BD2900"/>
    <w:rsid w:val="00BD2AEB"/>
    <w:rsid w:val="00BD2B54"/>
    <w:rsid w:val="00BD2C1D"/>
    <w:rsid w:val="00BD391D"/>
    <w:rsid w:val="00BD3E30"/>
    <w:rsid w:val="00BD4042"/>
    <w:rsid w:val="00BD4052"/>
    <w:rsid w:val="00BD457C"/>
    <w:rsid w:val="00BD4E1B"/>
    <w:rsid w:val="00BD4E2D"/>
    <w:rsid w:val="00BD4F1F"/>
    <w:rsid w:val="00BD5379"/>
    <w:rsid w:val="00BD53B3"/>
    <w:rsid w:val="00BD5537"/>
    <w:rsid w:val="00BD5834"/>
    <w:rsid w:val="00BD5A0C"/>
    <w:rsid w:val="00BD5B86"/>
    <w:rsid w:val="00BD6395"/>
    <w:rsid w:val="00BD6494"/>
    <w:rsid w:val="00BD64C3"/>
    <w:rsid w:val="00BD6574"/>
    <w:rsid w:val="00BD6619"/>
    <w:rsid w:val="00BD7A34"/>
    <w:rsid w:val="00BD7DF8"/>
    <w:rsid w:val="00BE01C1"/>
    <w:rsid w:val="00BE023D"/>
    <w:rsid w:val="00BE064A"/>
    <w:rsid w:val="00BE0707"/>
    <w:rsid w:val="00BE087F"/>
    <w:rsid w:val="00BE0EED"/>
    <w:rsid w:val="00BE0F34"/>
    <w:rsid w:val="00BE0F6C"/>
    <w:rsid w:val="00BE100F"/>
    <w:rsid w:val="00BE15ED"/>
    <w:rsid w:val="00BE15F7"/>
    <w:rsid w:val="00BE17D9"/>
    <w:rsid w:val="00BE1D0A"/>
    <w:rsid w:val="00BE2283"/>
    <w:rsid w:val="00BE2298"/>
    <w:rsid w:val="00BE23A1"/>
    <w:rsid w:val="00BE23B2"/>
    <w:rsid w:val="00BE240A"/>
    <w:rsid w:val="00BE2658"/>
    <w:rsid w:val="00BE2939"/>
    <w:rsid w:val="00BE2979"/>
    <w:rsid w:val="00BE2C0C"/>
    <w:rsid w:val="00BE2F14"/>
    <w:rsid w:val="00BE3136"/>
    <w:rsid w:val="00BE31BC"/>
    <w:rsid w:val="00BE31E0"/>
    <w:rsid w:val="00BE3272"/>
    <w:rsid w:val="00BE374D"/>
    <w:rsid w:val="00BE3E5A"/>
    <w:rsid w:val="00BE418F"/>
    <w:rsid w:val="00BE4879"/>
    <w:rsid w:val="00BE48C7"/>
    <w:rsid w:val="00BE48E6"/>
    <w:rsid w:val="00BE4BBA"/>
    <w:rsid w:val="00BE4E1B"/>
    <w:rsid w:val="00BE5321"/>
    <w:rsid w:val="00BE56C8"/>
    <w:rsid w:val="00BE56DD"/>
    <w:rsid w:val="00BE57F0"/>
    <w:rsid w:val="00BE5879"/>
    <w:rsid w:val="00BE5F54"/>
    <w:rsid w:val="00BE6125"/>
    <w:rsid w:val="00BE6311"/>
    <w:rsid w:val="00BE653D"/>
    <w:rsid w:val="00BE6650"/>
    <w:rsid w:val="00BE6808"/>
    <w:rsid w:val="00BE69FA"/>
    <w:rsid w:val="00BE6D0A"/>
    <w:rsid w:val="00BE7044"/>
    <w:rsid w:val="00BE754A"/>
    <w:rsid w:val="00BE7768"/>
    <w:rsid w:val="00BE793C"/>
    <w:rsid w:val="00BF0126"/>
    <w:rsid w:val="00BF01A6"/>
    <w:rsid w:val="00BF0382"/>
    <w:rsid w:val="00BF0AEE"/>
    <w:rsid w:val="00BF0B6D"/>
    <w:rsid w:val="00BF0DF1"/>
    <w:rsid w:val="00BF0EDE"/>
    <w:rsid w:val="00BF1007"/>
    <w:rsid w:val="00BF1610"/>
    <w:rsid w:val="00BF1672"/>
    <w:rsid w:val="00BF1866"/>
    <w:rsid w:val="00BF1A60"/>
    <w:rsid w:val="00BF1D91"/>
    <w:rsid w:val="00BF1E62"/>
    <w:rsid w:val="00BF21CB"/>
    <w:rsid w:val="00BF2785"/>
    <w:rsid w:val="00BF2B90"/>
    <w:rsid w:val="00BF2C4E"/>
    <w:rsid w:val="00BF31C6"/>
    <w:rsid w:val="00BF343B"/>
    <w:rsid w:val="00BF37CD"/>
    <w:rsid w:val="00BF384F"/>
    <w:rsid w:val="00BF3F69"/>
    <w:rsid w:val="00BF42BF"/>
    <w:rsid w:val="00BF43EF"/>
    <w:rsid w:val="00BF44DF"/>
    <w:rsid w:val="00BF455A"/>
    <w:rsid w:val="00BF4C12"/>
    <w:rsid w:val="00BF4D0F"/>
    <w:rsid w:val="00BF4DE5"/>
    <w:rsid w:val="00BF4F32"/>
    <w:rsid w:val="00BF4F7A"/>
    <w:rsid w:val="00BF50DA"/>
    <w:rsid w:val="00BF51D7"/>
    <w:rsid w:val="00BF54C6"/>
    <w:rsid w:val="00BF58E9"/>
    <w:rsid w:val="00BF59DF"/>
    <w:rsid w:val="00BF5BE3"/>
    <w:rsid w:val="00BF60F0"/>
    <w:rsid w:val="00BF6AF1"/>
    <w:rsid w:val="00BF6BE7"/>
    <w:rsid w:val="00BF6DFD"/>
    <w:rsid w:val="00BF6E58"/>
    <w:rsid w:val="00BF6FA9"/>
    <w:rsid w:val="00BF7A5A"/>
    <w:rsid w:val="00BF7B6A"/>
    <w:rsid w:val="00BF7B8D"/>
    <w:rsid w:val="00C00468"/>
    <w:rsid w:val="00C004F0"/>
    <w:rsid w:val="00C00551"/>
    <w:rsid w:val="00C00936"/>
    <w:rsid w:val="00C00980"/>
    <w:rsid w:val="00C00D6D"/>
    <w:rsid w:val="00C01E66"/>
    <w:rsid w:val="00C01E9E"/>
    <w:rsid w:val="00C01F09"/>
    <w:rsid w:val="00C0205B"/>
    <w:rsid w:val="00C020A9"/>
    <w:rsid w:val="00C020C0"/>
    <w:rsid w:val="00C02466"/>
    <w:rsid w:val="00C0258B"/>
    <w:rsid w:val="00C02930"/>
    <w:rsid w:val="00C02A65"/>
    <w:rsid w:val="00C02D1A"/>
    <w:rsid w:val="00C02E75"/>
    <w:rsid w:val="00C031F8"/>
    <w:rsid w:val="00C03266"/>
    <w:rsid w:val="00C0352C"/>
    <w:rsid w:val="00C038EE"/>
    <w:rsid w:val="00C03907"/>
    <w:rsid w:val="00C03929"/>
    <w:rsid w:val="00C03ACE"/>
    <w:rsid w:val="00C03D49"/>
    <w:rsid w:val="00C0459C"/>
    <w:rsid w:val="00C045C1"/>
    <w:rsid w:val="00C0489B"/>
    <w:rsid w:val="00C04A78"/>
    <w:rsid w:val="00C04B3E"/>
    <w:rsid w:val="00C04D1D"/>
    <w:rsid w:val="00C04D69"/>
    <w:rsid w:val="00C05240"/>
    <w:rsid w:val="00C05621"/>
    <w:rsid w:val="00C05CFE"/>
    <w:rsid w:val="00C06F42"/>
    <w:rsid w:val="00C0700F"/>
    <w:rsid w:val="00C07230"/>
    <w:rsid w:val="00C07515"/>
    <w:rsid w:val="00C07736"/>
    <w:rsid w:val="00C07910"/>
    <w:rsid w:val="00C07B18"/>
    <w:rsid w:val="00C07C46"/>
    <w:rsid w:val="00C07C9E"/>
    <w:rsid w:val="00C1001F"/>
    <w:rsid w:val="00C100B7"/>
    <w:rsid w:val="00C10272"/>
    <w:rsid w:val="00C106DC"/>
    <w:rsid w:val="00C1096A"/>
    <w:rsid w:val="00C10CF3"/>
    <w:rsid w:val="00C10E1D"/>
    <w:rsid w:val="00C110FF"/>
    <w:rsid w:val="00C11136"/>
    <w:rsid w:val="00C1139B"/>
    <w:rsid w:val="00C115CE"/>
    <w:rsid w:val="00C116A1"/>
    <w:rsid w:val="00C11F51"/>
    <w:rsid w:val="00C123BC"/>
    <w:rsid w:val="00C124FA"/>
    <w:rsid w:val="00C12705"/>
    <w:rsid w:val="00C12B38"/>
    <w:rsid w:val="00C12B8B"/>
    <w:rsid w:val="00C12E3D"/>
    <w:rsid w:val="00C13913"/>
    <w:rsid w:val="00C142A2"/>
    <w:rsid w:val="00C145DE"/>
    <w:rsid w:val="00C146D0"/>
    <w:rsid w:val="00C147D4"/>
    <w:rsid w:val="00C1481D"/>
    <w:rsid w:val="00C14888"/>
    <w:rsid w:val="00C149D0"/>
    <w:rsid w:val="00C14ACF"/>
    <w:rsid w:val="00C14BA0"/>
    <w:rsid w:val="00C14C2E"/>
    <w:rsid w:val="00C14CE5"/>
    <w:rsid w:val="00C150C6"/>
    <w:rsid w:val="00C15414"/>
    <w:rsid w:val="00C15AA6"/>
    <w:rsid w:val="00C162CC"/>
    <w:rsid w:val="00C17030"/>
    <w:rsid w:val="00C170CC"/>
    <w:rsid w:val="00C179B6"/>
    <w:rsid w:val="00C17B17"/>
    <w:rsid w:val="00C17EF8"/>
    <w:rsid w:val="00C203A3"/>
    <w:rsid w:val="00C2040D"/>
    <w:rsid w:val="00C20B3A"/>
    <w:rsid w:val="00C20F4D"/>
    <w:rsid w:val="00C21779"/>
    <w:rsid w:val="00C218F5"/>
    <w:rsid w:val="00C21D96"/>
    <w:rsid w:val="00C2202B"/>
    <w:rsid w:val="00C22111"/>
    <w:rsid w:val="00C22243"/>
    <w:rsid w:val="00C22276"/>
    <w:rsid w:val="00C22BEC"/>
    <w:rsid w:val="00C22F2F"/>
    <w:rsid w:val="00C232C4"/>
    <w:rsid w:val="00C233E0"/>
    <w:rsid w:val="00C2356E"/>
    <w:rsid w:val="00C23E25"/>
    <w:rsid w:val="00C2412B"/>
    <w:rsid w:val="00C242C3"/>
    <w:rsid w:val="00C24517"/>
    <w:rsid w:val="00C245F7"/>
    <w:rsid w:val="00C247ED"/>
    <w:rsid w:val="00C2494C"/>
    <w:rsid w:val="00C24B71"/>
    <w:rsid w:val="00C2505A"/>
    <w:rsid w:val="00C2518C"/>
    <w:rsid w:val="00C252DC"/>
    <w:rsid w:val="00C25409"/>
    <w:rsid w:val="00C2557B"/>
    <w:rsid w:val="00C25945"/>
    <w:rsid w:val="00C25C3D"/>
    <w:rsid w:val="00C25D29"/>
    <w:rsid w:val="00C25E7A"/>
    <w:rsid w:val="00C25F01"/>
    <w:rsid w:val="00C2665E"/>
    <w:rsid w:val="00C26D79"/>
    <w:rsid w:val="00C26E81"/>
    <w:rsid w:val="00C26EDA"/>
    <w:rsid w:val="00C26F2D"/>
    <w:rsid w:val="00C270EE"/>
    <w:rsid w:val="00C271E2"/>
    <w:rsid w:val="00C276AC"/>
    <w:rsid w:val="00C2780A"/>
    <w:rsid w:val="00C27B1C"/>
    <w:rsid w:val="00C27E45"/>
    <w:rsid w:val="00C307F0"/>
    <w:rsid w:val="00C308E0"/>
    <w:rsid w:val="00C30A25"/>
    <w:rsid w:val="00C30FC1"/>
    <w:rsid w:val="00C31A88"/>
    <w:rsid w:val="00C32177"/>
    <w:rsid w:val="00C3248A"/>
    <w:rsid w:val="00C32537"/>
    <w:rsid w:val="00C3282F"/>
    <w:rsid w:val="00C3351B"/>
    <w:rsid w:val="00C336F4"/>
    <w:rsid w:val="00C3373C"/>
    <w:rsid w:val="00C33822"/>
    <w:rsid w:val="00C33EB3"/>
    <w:rsid w:val="00C345FF"/>
    <w:rsid w:val="00C3473E"/>
    <w:rsid w:val="00C3497E"/>
    <w:rsid w:val="00C34B2F"/>
    <w:rsid w:val="00C34DEB"/>
    <w:rsid w:val="00C34E2B"/>
    <w:rsid w:val="00C34EC6"/>
    <w:rsid w:val="00C35191"/>
    <w:rsid w:val="00C35237"/>
    <w:rsid w:val="00C35469"/>
    <w:rsid w:val="00C35A20"/>
    <w:rsid w:val="00C35C45"/>
    <w:rsid w:val="00C35C56"/>
    <w:rsid w:val="00C35D2A"/>
    <w:rsid w:val="00C36264"/>
    <w:rsid w:val="00C364EE"/>
    <w:rsid w:val="00C3655E"/>
    <w:rsid w:val="00C36D78"/>
    <w:rsid w:val="00C370A2"/>
    <w:rsid w:val="00C37241"/>
    <w:rsid w:val="00C3751B"/>
    <w:rsid w:val="00C37A2D"/>
    <w:rsid w:val="00C37AB7"/>
    <w:rsid w:val="00C37E65"/>
    <w:rsid w:val="00C40672"/>
    <w:rsid w:val="00C407D4"/>
    <w:rsid w:val="00C4080B"/>
    <w:rsid w:val="00C40A8F"/>
    <w:rsid w:val="00C40F6A"/>
    <w:rsid w:val="00C41412"/>
    <w:rsid w:val="00C4156E"/>
    <w:rsid w:val="00C4158F"/>
    <w:rsid w:val="00C41696"/>
    <w:rsid w:val="00C41761"/>
    <w:rsid w:val="00C4191D"/>
    <w:rsid w:val="00C41BA5"/>
    <w:rsid w:val="00C41C14"/>
    <w:rsid w:val="00C41E8D"/>
    <w:rsid w:val="00C42072"/>
    <w:rsid w:val="00C42524"/>
    <w:rsid w:val="00C426D1"/>
    <w:rsid w:val="00C426F5"/>
    <w:rsid w:val="00C42A55"/>
    <w:rsid w:val="00C42DCD"/>
    <w:rsid w:val="00C42F7F"/>
    <w:rsid w:val="00C4309C"/>
    <w:rsid w:val="00C43519"/>
    <w:rsid w:val="00C438EF"/>
    <w:rsid w:val="00C43D87"/>
    <w:rsid w:val="00C43FB0"/>
    <w:rsid w:val="00C44509"/>
    <w:rsid w:val="00C4468C"/>
    <w:rsid w:val="00C44889"/>
    <w:rsid w:val="00C44912"/>
    <w:rsid w:val="00C44B78"/>
    <w:rsid w:val="00C44E97"/>
    <w:rsid w:val="00C45470"/>
    <w:rsid w:val="00C454BD"/>
    <w:rsid w:val="00C45665"/>
    <w:rsid w:val="00C4596C"/>
    <w:rsid w:val="00C45999"/>
    <w:rsid w:val="00C45D16"/>
    <w:rsid w:val="00C45D97"/>
    <w:rsid w:val="00C461B4"/>
    <w:rsid w:val="00C46442"/>
    <w:rsid w:val="00C46570"/>
    <w:rsid w:val="00C4675C"/>
    <w:rsid w:val="00C46897"/>
    <w:rsid w:val="00C46ADD"/>
    <w:rsid w:val="00C46BF4"/>
    <w:rsid w:val="00C4716D"/>
    <w:rsid w:val="00C472C1"/>
    <w:rsid w:val="00C473DA"/>
    <w:rsid w:val="00C47C40"/>
    <w:rsid w:val="00C5010A"/>
    <w:rsid w:val="00C50765"/>
    <w:rsid w:val="00C50777"/>
    <w:rsid w:val="00C50A9D"/>
    <w:rsid w:val="00C50E43"/>
    <w:rsid w:val="00C51022"/>
    <w:rsid w:val="00C51277"/>
    <w:rsid w:val="00C513E7"/>
    <w:rsid w:val="00C51694"/>
    <w:rsid w:val="00C51870"/>
    <w:rsid w:val="00C518DF"/>
    <w:rsid w:val="00C51949"/>
    <w:rsid w:val="00C51D7E"/>
    <w:rsid w:val="00C51E07"/>
    <w:rsid w:val="00C52063"/>
    <w:rsid w:val="00C525AB"/>
    <w:rsid w:val="00C5288B"/>
    <w:rsid w:val="00C52945"/>
    <w:rsid w:val="00C52A15"/>
    <w:rsid w:val="00C52AC9"/>
    <w:rsid w:val="00C53325"/>
    <w:rsid w:val="00C53726"/>
    <w:rsid w:val="00C538F0"/>
    <w:rsid w:val="00C53CCF"/>
    <w:rsid w:val="00C53F1B"/>
    <w:rsid w:val="00C54258"/>
    <w:rsid w:val="00C5451F"/>
    <w:rsid w:val="00C54637"/>
    <w:rsid w:val="00C5478B"/>
    <w:rsid w:val="00C54908"/>
    <w:rsid w:val="00C550BC"/>
    <w:rsid w:val="00C5514A"/>
    <w:rsid w:val="00C554B0"/>
    <w:rsid w:val="00C55678"/>
    <w:rsid w:val="00C557CF"/>
    <w:rsid w:val="00C558B5"/>
    <w:rsid w:val="00C56044"/>
    <w:rsid w:val="00C56066"/>
    <w:rsid w:val="00C564C8"/>
    <w:rsid w:val="00C566E1"/>
    <w:rsid w:val="00C56BFE"/>
    <w:rsid w:val="00C56DA0"/>
    <w:rsid w:val="00C571B8"/>
    <w:rsid w:val="00C57489"/>
    <w:rsid w:val="00C576B0"/>
    <w:rsid w:val="00C576DA"/>
    <w:rsid w:val="00C57C53"/>
    <w:rsid w:val="00C57CC4"/>
    <w:rsid w:val="00C57F2E"/>
    <w:rsid w:val="00C603AB"/>
    <w:rsid w:val="00C6078C"/>
    <w:rsid w:val="00C60BA6"/>
    <w:rsid w:val="00C60C09"/>
    <w:rsid w:val="00C60EB0"/>
    <w:rsid w:val="00C6117D"/>
    <w:rsid w:val="00C61584"/>
    <w:rsid w:val="00C61B11"/>
    <w:rsid w:val="00C62170"/>
    <w:rsid w:val="00C62183"/>
    <w:rsid w:val="00C62331"/>
    <w:rsid w:val="00C62A5A"/>
    <w:rsid w:val="00C62B22"/>
    <w:rsid w:val="00C62C32"/>
    <w:rsid w:val="00C62FE8"/>
    <w:rsid w:val="00C6314C"/>
    <w:rsid w:val="00C631C2"/>
    <w:rsid w:val="00C632A6"/>
    <w:rsid w:val="00C63B04"/>
    <w:rsid w:val="00C63B50"/>
    <w:rsid w:val="00C63B56"/>
    <w:rsid w:val="00C63E45"/>
    <w:rsid w:val="00C64063"/>
    <w:rsid w:val="00C6424F"/>
    <w:rsid w:val="00C642DF"/>
    <w:rsid w:val="00C64648"/>
    <w:rsid w:val="00C64D7C"/>
    <w:rsid w:val="00C656CB"/>
    <w:rsid w:val="00C656D2"/>
    <w:rsid w:val="00C657C0"/>
    <w:rsid w:val="00C65B99"/>
    <w:rsid w:val="00C65BA5"/>
    <w:rsid w:val="00C65E58"/>
    <w:rsid w:val="00C65E6E"/>
    <w:rsid w:val="00C663A8"/>
    <w:rsid w:val="00C667DF"/>
    <w:rsid w:val="00C66A58"/>
    <w:rsid w:val="00C66B69"/>
    <w:rsid w:val="00C66CEB"/>
    <w:rsid w:val="00C66EE6"/>
    <w:rsid w:val="00C66F60"/>
    <w:rsid w:val="00C66FE3"/>
    <w:rsid w:val="00C679B2"/>
    <w:rsid w:val="00C67AC2"/>
    <w:rsid w:val="00C67DFE"/>
    <w:rsid w:val="00C67E9C"/>
    <w:rsid w:val="00C67F9C"/>
    <w:rsid w:val="00C701DB"/>
    <w:rsid w:val="00C70359"/>
    <w:rsid w:val="00C70395"/>
    <w:rsid w:val="00C70482"/>
    <w:rsid w:val="00C708D9"/>
    <w:rsid w:val="00C70936"/>
    <w:rsid w:val="00C70AB1"/>
    <w:rsid w:val="00C70FB4"/>
    <w:rsid w:val="00C710F2"/>
    <w:rsid w:val="00C71386"/>
    <w:rsid w:val="00C71637"/>
    <w:rsid w:val="00C71BB3"/>
    <w:rsid w:val="00C71FA5"/>
    <w:rsid w:val="00C72140"/>
    <w:rsid w:val="00C7218F"/>
    <w:rsid w:val="00C72B12"/>
    <w:rsid w:val="00C72F27"/>
    <w:rsid w:val="00C73220"/>
    <w:rsid w:val="00C7336A"/>
    <w:rsid w:val="00C737A0"/>
    <w:rsid w:val="00C73898"/>
    <w:rsid w:val="00C73A3B"/>
    <w:rsid w:val="00C73A66"/>
    <w:rsid w:val="00C73B06"/>
    <w:rsid w:val="00C73CB5"/>
    <w:rsid w:val="00C73F28"/>
    <w:rsid w:val="00C74031"/>
    <w:rsid w:val="00C7403D"/>
    <w:rsid w:val="00C7412F"/>
    <w:rsid w:val="00C742B0"/>
    <w:rsid w:val="00C745B4"/>
    <w:rsid w:val="00C7481F"/>
    <w:rsid w:val="00C74888"/>
    <w:rsid w:val="00C749CF"/>
    <w:rsid w:val="00C74BD4"/>
    <w:rsid w:val="00C74C24"/>
    <w:rsid w:val="00C74F54"/>
    <w:rsid w:val="00C74F84"/>
    <w:rsid w:val="00C75487"/>
    <w:rsid w:val="00C7563A"/>
    <w:rsid w:val="00C76082"/>
    <w:rsid w:val="00C760CC"/>
    <w:rsid w:val="00C76510"/>
    <w:rsid w:val="00C768B9"/>
    <w:rsid w:val="00C7691A"/>
    <w:rsid w:val="00C76B89"/>
    <w:rsid w:val="00C76D53"/>
    <w:rsid w:val="00C76D83"/>
    <w:rsid w:val="00C77FDA"/>
    <w:rsid w:val="00C8031F"/>
    <w:rsid w:val="00C80616"/>
    <w:rsid w:val="00C80741"/>
    <w:rsid w:val="00C80889"/>
    <w:rsid w:val="00C808AD"/>
    <w:rsid w:val="00C80972"/>
    <w:rsid w:val="00C80B7E"/>
    <w:rsid w:val="00C80F9A"/>
    <w:rsid w:val="00C81122"/>
    <w:rsid w:val="00C8158F"/>
    <w:rsid w:val="00C817DF"/>
    <w:rsid w:val="00C81803"/>
    <w:rsid w:val="00C81B1E"/>
    <w:rsid w:val="00C81C74"/>
    <w:rsid w:val="00C81CAC"/>
    <w:rsid w:val="00C81E08"/>
    <w:rsid w:val="00C81E9B"/>
    <w:rsid w:val="00C820E9"/>
    <w:rsid w:val="00C8240C"/>
    <w:rsid w:val="00C8297D"/>
    <w:rsid w:val="00C82A9E"/>
    <w:rsid w:val="00C82DB2"/>
    <w:rsid w:val="00C82E49"/>
    <w:rsid w:val="00C82FD1"/>
    <w:rsid w:val="00C82FF9"/>
    <w:rsid w:val="00C830AE"/>
    <w:rsid w:val="00C83333"/>
    <w:rsid w:val="00C8340B"/>
    <w:rsid w:val="00C83902"/>
    <w:rsid w:val="00C83D06"/>
    <w:rsid w:val="00C84140"/>
    <w:rsid w:val="00C844D4"/>
    <w:rsid w:val="00C846B4"/>
    <w:rsid w:val="00C84746"/>
    <w:rsid w:val="00C84748"/>
    <w:rsid w:val="00C84932"/>
    <w:rsid w:val="00C84F4B"/>
    <w:rsid w:val="00C8511C"/>
    <w:rsid w:val="00C85767"/>
    <w:rsid w:val="00C85941"/>
    <w:rsid w:val="00C85972"/>
    <w:rsid w:val="00C85A6D"/>
    <w:rsid w:val="00C85F75"/>
    <w:rsid w:val="00C860BE"/>
    <w:rsid w:val="00C86776"/>
    <w:rsid w:val="00C869D3"/>
    <w:rsid w:val="00C86A07"/>
    <w:rsid w:val="00C86AFA"/>
    <w:rsid w:val="00C86E02"/>
    <w:rsid w:val="00C87235"/>
    <w:rsid w:val="00C87550"/>
    <w:rsid w:val="00C876D9"/>
    <w:rsid w:val="00C87758"/>
    <w:rsid w:val="00C87AFC"/>
    <w:rsid w:val="00C87CF0"/>
    <w:rsid w:val="00C87E9E"/>
    <w:rsid w:val="00C90416"/>
    <w:rsid w:val="00C904D0"/>
    <w:rsid w:val="00C90797"/>
    <w:rsid w:val="00C9082B"/>
    <w:rsid w:val="00C90A7C"/>
    <w:rsid w:val="00C90C07"/>
    <w:rsid w:val="00C90F0B"/>
    <w:rsid w:val="00C91061"/>
    <w:rsid w:val="00C911FA"/>
    <w:rsid w:val="00C914F9"/>
    <w:rsid w:val="00C9157B"/>
    <w:rsid w:val="00C915F9"/>
    <w:rsid w:val="00C916DB"/>
    <w:rsid w:val="00C9192E"/>
    <w:rsid w:val="00C91EF6"/>
    <w:rsid w:val="00C923B4"/>
    <w:rsid w:val="00C926C1"/>
    <w:rsid w:val="00C92CAB"/>
    <w:rsid w:val="00C92E8D"/>
    <w:rsid w:val="00C936D1"/>
    <w:rsid w:val="00C9396B"/>
    <w:rsid w:val="00C93A6C"/>
    <w:rsid w:val="00C93A9B"/>
    <w:rsid w:val="00C93BC9"/>
    <w:rsid w:val="00C93CAC"/>
    <w:rsid w:val="00C93F79"/>
    <w:rsid w:val="00C94157"/>
    <w:rsid w:val="00C943AE"/>
    <w:rsid w:val="00C94569"/>
    <w:rsid w:val="00C94A6F"/>
    <w:rsid w:val="00C94AE2"/>
    <w:rsid w:val="00C94D2A"/>
    <w:rsid w:val="00C94DF4"/>
    <w:rsid w:val="00C9501F"/>
    <w:rsid w:val="00C955EE"/>
    <w:rsid w:val="00C95AC5"/>
    <w:rsid w:val="00C95BA5"/>
    <w:rsid w:val="00C960EB"/>
    <w:rsid w:val="00C964C5"/>
    <w:rsid w:val="00C96797"/>
    <w:rsid w:val="00C96909"/>
    <w:rsid w:val="00C96DBF"/>
    <w:rsid w:val="00C96E04"/>
    <w:rsid w:val="00C97452"/>
    <w:rsid w:val="00C977C8"/>
    <w:rsid w:val="00C97836"/>
    <w:rsid w:val="00C97D0A"/>
    <w:rsid w:val="00C97E01"/>
    <w:rsid w:val="00CA0242"/>
    <w:rsid w:val="00CA0407"/>
    <w:rsid w:val="00CA0710"/>
    <w:rsid w:val="00CA0AE4"/>
    <w:rsid w:val="00CA0B25"/>
    <w:rsid w:val="00CA0D29"/>
    <w:rsid w:val="00CA0D65"/>
    <w:rsid w:val="00CA11A2"/>
    <w:rsid w:val="00CA1640"/>
    <w:rsid w:val="00CA182C"/>
    <w:rsid w:val="00CA1901"/>
    <w:rsid w:val="00CA1C46"/>
    <w:rsid w:val="00CA1D0B"/>
    <w:rsid w:val="00CA2365"/>
    <w:rsid w:val="00CA2543"/>
    <w:rsid w:val="00CA26B8"/>
    <w:rsid w:val="00CA2F3C"/>
    <w:rsid w:val="00CA34D8"/>
    <w:rsid w:val="00CA3943"/>
    <w:rsid w:val="00CA39D6"/>
    <w:rsid w:val="00CA3CA5"/>
    <w:rsid w:val="00CA44BB"/>
    <w:rsid w:val="00CA44F2"/>
    <w:rsid w:val="00CA4689"/>
    <w:rsid w:val="00CA4696"/>
    <w:rsid w:val="00CA48A4"/>
    <w:rsid w:val="00CA4A29"/>
    <w:rsid w:val="00CA4AB8"/>
    <w:rsid w:val="00CA4B25"/>
    <w:rsid w:val="00CA4CFD"/>
    <w:rsid w:val="00CA4D7D"/>
    <w:rsid w:val="00CA530F"/>
    <w:rsid w:val="00CA5AAB"/>
    <w:rsid w:val="00CA5D17"/>
    <w:rsid w:val="00CA5DE8"/>
    <w:rsid w:val="00CA5E35"/>
    <w:rsid w:val="00CA5ED5"/>
    <w:rsid w:val="00CA62B6"/>
    <w:rsid w:val="00CA6346"/>
    <w:rsid w:val="00CA650C"/>
    <w:rsid w:val="00CA6ACF"/>
    <w:rsid w:val="00CA6B89"/>
    <w:rsid w:val="00CA6D54"/>
    <w:rsid w:val="00CA7026"/>
    <w:rsid w:val="00CA7091"/>
    <w:rsid w:val="00CA70CA"/>
    <w:rsid w:val="00CA7423"/>
    <w:rsid w:val="00CA74FB"/>
    <w:rsid w:val="00CA7598"/>
    <w:rsid w:val="00CA7824"/>
    <w:rsid w:val="00CA7977"/>
    <w:rsid w:val="00CA79FB"/>
    <w:rsid w:val="00CA7B3B"/>
    <w:rsid w:val="00CA7F4D"/>
    <w:rsid w:val="00CB0905"/>
    <w:rsid w:val="00CB0C12"/>
    <w:rsid w:val="00CB0EB8"/>
    <w:rsid w:val="00CB0F26"/>
    <w:rsid w:val="00CB100C"/>
    <w:rsid w:val="00CB12CE"/>
    <w:rsid w:val="00CB146A"/>
    <w:rsid w:val="00CB16DE"/>
    <w:rsid w:val="00CB1E8C"/>
    <w:rsid w:val="00CB1EE6"/>
    <w:rsid w:val="00CB2154"/>
    <w:rsid w:val="00CB2363"/>
    <w:rsid w:val="00CB2489"/>
    <w:rsid w:val="00CB2511"/>
    <w:rsid w:val="00CB2756"/>
    <w:rsid w:val="00CB2EB7"/>
    <w:rsid w:val="00CB2F0B"/>
    <w:rsid w:val="00CB2F14"/>
    <w:rsid w:val="00CB2FF2"/>
    <w:rsid w:val="00CB31E4"/>
    <w:rsid w:val="00CB366B"/>
    <w:rsid w:val="00CB3860"/>
    <w:rsid w:val="00CB3E47"/>
    <w:rsid w:val="00CB40EC"/>
    <w:rsid w:val="00CB4134"/>
    <w:rsid w:val="00CB46A0"/>
    <w:rsid w:val="00CB4719"/>
    <w:rsid w:val="00CB4778"/>
    <w:rsid w:val="00CB4B90"/>
    <w:rsid w:val="00CB5E6F"/>
    <w:rsid w:val="00CB6518"/>
    <w:rsid w:val="00CB6B28"/>
    <w:rsid w:val="00CB6B7F"/>
    <w:rsid w:val="00CB6EC6"/>
    <w:rsid w:val="00CB7923"/>
    <w:rsid w:val="00CB7E28"/>
    <w:rsid w:val="00CC01CB"/>
    <w:rsid w:val="00CC030F"/>
    <w:rsid w:val="00CC0337"/>
    <w:rsid w:val="00CC049A"/>
    <w:rsid w:val="00CC05CE"/>
    <w:rsid w:val="00CC06F1"/>
    <w:rsid w:val="00CC07B9"/>
    <w:rsid w:val="00CC092C"/>
    <w:rsid w:val="00CC09A0"/>
    <w:rsid w:val="00CC0B73"/>
    <w:rsid w:val="00CC101E"/>
    <w:rsid w:val="00CC1410"/>
    <w:rsid w:val="00CC1856"/>
    <w:rsid w:val="00CC18DC"/>
    <w:rsid w:val="00CC199D"/>
    <w:rsid w:val="00CC19C4"/>
    <w:rsid w:val="00CC1B27"/>
    <w:rsid w:val="00CC21D5"/>
    <w:rsid w:val="00CC2458"/>
    <w:rsid w:val="00CC27B9"/>
    <w:rsid w:val="00CC27DA"/>
    <w:rsid w:val="00CC289C"/>
    <w:rsid w:val="00CC2A27"/>
    <w:rsid w:val="00CC3025"/>
    <w:rsid w:val="00CC30DD"/>
    <w:rsid w:val="00CC33BF"/>
    <w:rsid w:val="00CC33F7"/>
    <w:rsid w:val="00CC37C3"/>
    <w:rsid w:val="00CC3906"/>
    <w:rsid w:val="00CC3B06"/>
    <w:rsid w:val="00CC3F8B"/>
    <w:rsid w:val="00CC3FAC"/>
    <w:rsid w:val="00CC410B"/>
    <w:rsid w:val="00CC41F6"/>
    <w:rsid w:val="00CC425E"/>
    <w:rsid w:val="00CC42FC"/>
    <w:rsid w:val="00CC4627"/>
    <w:rsid w:val="00CC46FD"/>
    <w:rsid w:val="00CC4721"/>
    <w:rsid w:val="00CC4ABC"/>
    <w:rsid w:val="00CC517A"/>
    <w:rsid w:val="00CC5210"/>
    <w:rsid w:val="00CC5265"/>
    <w:rsid w:val="00CC550B"/>
    <w:rsid w:val="00CC587D"/>
    <w:rsid w:val="00CC61A3"/>
    <w:rsid w:val="00CC63C3"/>
    <w:rsid w:val="00CC6540"/>
    <w:rsid w:val="00CC6882"/>
    <w:rsid w:val="00CC6938"/>
    <w:rsid w:val="00CC69C0"/>
    <w:rsid w:val="00CC6C5F"/>
    <w:rsid w:val="00CC70CF"/>
    <w:rsid w:val="00CC788A"/>
    <w:rsid w:val="00CC7E9F"/>
    <w:rsid w:val="00CD02B2"/>
    <w:rsid w:val="00CD0663"/>
    <w:rsid w:val="00CD0988"/>
    <w:rsid w:val="00CD0DE2"/>
    <w:rsid w:val="00CD10E8"/>
    <w:rsid w:val="00CD1560"/>
    <w:rsid w:val="00CD15D3"/>
    <w:rsid w:val="00CD15F4"/>
    <w:rsid w:val="00CD1B3B"/>
    <w:rsid w:val="00CD20A5"/>
    <w:rsid w:val="00CD2293"/>
    <w:rsid w:val="00CD286D"/>
    <w:rsid w:val="00CD2ADB"/>
    <w:rsid w:val="00CD2BAD"/>
    <w:rsid w:val="00CD2BAE"/>
    <w:rsid w:val="00CD2E89"/>
    <w:rsid w:val="00CD313E"/>
    <w:rsid w:val="00CD32E0"/>
    <w:rsid w:val="00CD345A"/>
    <w:rsid w:val="00CD352C"/>
    <w:rsid w:val="00CD36DA"/>
    <w:rsid w:val="00CD37ED"/>
    <w:rsid w:val="00CD3A3F"/>
    <w:rsid w:val="00CD42EC"/>
    <w:rsid w:val="00CD434A"/>
    <w:rsid w:val="00CD46C9"/>
    <w:rsid w:val="00CD4B43"/>
    <w:rsid w:val="00CD4C4A"/>
    <w:rsid w:val="00CD4E3D"/>
    <w:rsid w:val="00CD51E2"/>
    <w:rsid w:val="00CD573F"/>
    <w:rsid w:val="00CD58A9"/>
    <w:rsid w:val="00CD58D8"/>
    <w:rsid w:val="00CD5AC4"/>
    <w:rsid w:val="00CD5B4B"/>
    <w:rsid w:val="00CD5C30"/>
    <w:rsid w:val="00CD5D9A"/>
    <w:rsid w:val="00CD63D4"/>
    <w:rsid w:val="00CD64A2"/>
    <w:rsid w:val="00CD6721"/>
    <w:rsid w:val="00CD68F2"/>
    <w:rsid w:val="00CD6C9D"/>
    <w:rsid w:val="00CD6E0B"/>
    <w:rsid w:val="00CD6E35"/>
    <w:rsid w:val="00CD6E3E"/>
    <w:rsid w:val="00CD73DD"/>
    <w:rsid w:val="00CD7622"/>
    <w:rsid w:val="00CE007C"/>
    <w:rsid w:val="00CE01C8"/>
    <w:rsid w:val="00CE03C5"/>
    <w:rsid w:val="00CE06FC"/>
    <w:rsid w:val="00CE0787"/>
    <w:rsid w:val="00CE08F4"/>
    <w:rsid w:val="00CE0AAC"/>
    <w:rsid w:val="00CE0EAA"/>
    <w:rsid w:val="00CE13E1"/>
    <w:rsid w:val="00CE19F8"/>
    <w:rsid w:val="00CE1B26"/>
    <w:rsid w:val="00CE1B2A"/>
    <w:rsid w:val="00CE1B47"/>
    <w:rsid w:val="00CE1C46"/>
    <w:rsid w:val="00CE1E5F"/>
    <w:rsid w:val="00CE2282"/>
    <w:rsid w:val="00CE22E0"/>
    <w:rsid w:val="00CE23AC"/>
    <w:rsid w:val="00CE24DB"/>
    <w:rsid w:val="00CE2890"/>
    <w:rsid w:val="00CE2898"/>
    <w:rsid w:val="00CE2B2A"/>
    <w:rsid w:val="00CE2D90"/>
    <w:rsid w:val="00CE3100"/>
    <w:rsid w:val="00CE3C5B"/>
    <w:rsid w:val="00CE3D9B"/>
    <w:rsid w:val="00CE4101"/>
    <w:rsid w:val="00CE426D"/>
    <w:rsid w:val="00CE46B5"/>
    <w:rsid w:val="00CE4905"/>
    <w:rsid w:val="00CE4AEF"/>
    <w:rsid w:val="00CE4F3C"/>
    <w:rsid w:val="00CE54D3"/>
    <w:rsid w:val="00CE5567"/>
    <w:rsid w:val="00CE564C"/>
    <w:rsid w:val="00CE5B5C"/>
    <w:rsid w:val="00CE5C8B"/>
    <w:rsid w:val="00CE5C8E"/>
    <w:rsid w:val="00CE5E9B"/>
    <w:rsid w:val="00CE662E"/>
    <w:rsid w:val="00CE689E"/>
    <w:rsid w:val="00CE6C4A"/>
    <w:rsid w:val="00CE6EA4"/>
    <w:rsid w:val="00CE7115"/>
    <w:rsid w:val="00CE724F"/>
    <w:rsid w:val="00CE74F2"/>
    <w:rsid w:val="00CE78A7"/>
    <w:rsid w:val="00CE7EBD"/>
    <w:rsid w:val="00CE7ECA"/>
    <w:rsid w:val="00CF05DA"/>
    <w:rsid w:val="00CF064D"/>
    <w:rsid w:val="00CF0771"/>
    <w:rsid w:val="00CF0D17"/>
    <w:rsid w:val="00CF0DDD"/>
    <w:rsid w:val="00CF1732"/>
    <w:rsid w:val="00CF1F2C"/>
    <w:rsid w:val="00CF1F4C"/>
    <w:rsid w:val="00CF20AF"/>
    <w:rsid w:val="00CF231B"/>
    <w:rsid w:val="00CF26F7"/>
    <w:rsid w:val="00CF2B47"/>
    <w:rsid w:val="00CF2FDF"/>
    <w:rsid w:val="00CF36A4"/>
    <w:rsid w:val="00CF3727"/>
    <w:rsid w:val="00CF38B2"/>
    <w:rsid w:val="00CF411B"/>
    <w:rsid w:val="00CF4464"/>
    <w:rsid w:val="00CF4603"/>
    <w:rsid w:val="00CF47DB"/>
    <w:rsid w:val="00CF47F4"/>
    <w:rsid w:val="00CF4D27"/>
    <w:rsid w:val="00CF4D39"/>
    <w:rsid w:val="00CF4D6B"/>
    <w:rsid w:val="00CF4E7F"/>
    <w:rsid w:val="00CF5205"/>
    <w:rsid w:val="00CF53E6"/>
    <w:rsid w:val="00CF54FC"/>
    <w:rsid w:val="00CF5538"/>
    <w:rsid w:val="00CF576A"/>
    <w:rsid w:val="00CF5AE1"/>
    <w:rsid w:val="00CF5FAD"/>
    <w:rsid w:val="00CF6074"/>
    <w:rsid w:val="00CF60E0"/>
    <w:rsid w:val="00CF67E8"/>
    <w:rsid w:val="00CF68A6"/>
    <w:rsid w:val="00CF6A57"/>
    <w:rsid w:val="00CF6B0C"/>
    <w:rsid w:val="00CF6CB9"/>
    <w:rsid w:val="00CF74D3"/>
    <w:rsid w:val="00D00350"/>
    <w:rsid w:val="00D00814"/>
    <w:rsid w:val="00D009E8"/>
    <w:rsid w:val="00D00B20"/>
    <w:rsid w:val="00D01113"/>
    <w:rsid w:val="00D01215"/>
    <w:rsid w:val="00D01501"/>
    <w:rsid w:val="00D01530"/>
    <w:rsid w:val="00D01A99"/>
    <w:rsid w:val="00D01BD9"/>
    <w:rsid w:val="00D01C2B"/>
    <w:rsid w:val="00D01C91"/>
    <w:rsid w:val="00D01E04"/>
    <w:rsid w:val="00D022D3"/>
    <w:rsid w:val="00D02575"/>
    <w:rsid w:val="00D026B7"/>
    <w:rsid w:val="00D029EF"/>
    <w:rsid w:val="00D035A4"/>
    <w:rsid w:val="00D037E6"/>
    <w:rsid w:val="00D03A09"/>
    <w:rsid w:val="00D043E6"/>
    <w:rsid w:val="00D04403"/>
    <w:rsid w:val="00D046BA"/>
    <w:rsid w:val="00D04732"/>
    <w:rsid w:val="00D04739"/>
    <w:rsid w:val="00D04E4D"/>
    <w:rsid w:val="00D0519D"/>
    <w:rsid w:val="00D053B1"/>
    <w:rsid w:val="00D05466"/>
    <w:rsid w:val="00D05538"/>
    <w:rsid w:val="00D0558D"/>
    <w:rsid w:val="00D05642"/>
    <w:rsid w:val="00D05C45"/>
    <w:rsid w:val="00D06012"/>
    <w:rsid w:val="00D06040"/>
    <w:rsid w:val="00D064DF"/>
    <w:rsid w:val="00D0650A"/>
    <w:rsid w:val="00D068E2"/>
    <w:rsid w:val="00D06AC4"/>
    <w:rsid w:val="00D06E0F"/>
    <w:rsid w:val="00D070D5"/>
    <w:rsid w:val="00D07139"/>
    <w:rsid w:val="00D071AC"/>
    <w:rsid w:val="00D0736E"/>
    <w:rsid w:val="00D073A5"/>
    <w:rsid w:val="00D0759C"/>
    <w:rsid w:val="00D0790C"/>
    <w:rsid w:val="00D07A96"/>
    <w:rsid w:val="00D07AD7"/>
    <w:rsid w:val="00D103E0"/>
    <w:rsid w:val="00D107BB"/>
    <w:rsid w:val="00D1081F"/>
    <w:rsid w:val="00D11930"/>
    <w:rsid w:val="00D11F12"/>
    <w:rsid w:val="00D12277"/>
    <w:rsid w:val="00D12A2F"/>
    <w:rsid w:val="00D12BF5"/>
    <w:rsid w:val="00D12C08"/>
    <w:rsid w:val="00D12E43"/>
    <w:rsid w:val="00D1313A"/>
    <w:rsid w:val="00D131CB"/>
    <w:rsid w:val="00D133AF"/>
    <w:rsid w:val="00D13471"/>
    <w:rsid w:val="00D13B5B"/>
    <w:rsid w:val="00D14030"/>
    <w:rsid w:val="00D1414A"/>
    <w:rsid w:val="00D14458"/>
    <w:rsid w:val="00D144B0"/>
    <w:rsid w:val="00D1451F"/>
    <w:rsid w:val="00D14674"/>
    <w:rsid w:val="00D14737"/>
    <w:rsid w:val="00D14897"/>
    <w:rsid w:val="00D14A55"/>
    <w:rsid w:val="00D14B7C"/>
    <w:rsid w:val="00D1573E"/>
    <w:rsid w:val="00D15831"/>
    <w:rsid w:val="00D161CE"/>
    <w:rsid w:val="00D166B4"/>
    <w:rsid w:val="00D16A94"/>
    <w:rsid w:val="00D16D24"/>
    <w:rsid w:val="00D16D5D"/>
    <w:rsid w:val="00D16DC4"/>
    <w:rsid w:val="00D16DD1"/>
    <w:rsid w:val="00D16EBB"/>
    <w:rsid w:val="00D1752C"/>
    <w:rsid w:val="00D1774D"/>
    <w:rsid w:val="00D17A8C"/>
    <w:rsid w:val="00D17ACB"/>
    <w:rsid w:val="00D17C83"/>
    <w:rsid w:val="00D2057E"/>
    <w:rsid w:val="00D205EA"/>
    <w:rsid w:val="00D208EA"/>
    <w:rsid w:val="00D20AB7"/>
    <w:rsid w:val="00D20C86"/>
    <w:rsid w:val="00D20E3C"/>
    <w:rsid w:val="00D20F4B"/>
    <w:rsid w:val="00D215EB"/>
    <w:rsid w:val="00D21959"/>
    <w:rsid w:val="00D21C9D"/>
    <w:rsid w:val="00D21EAE"/>
    <w:rsid w:val="00D2244A"/>
    <w:rsid w:val="00D224D1"/>
    <w:rsid w:val="00D228CC"/>
    <w:rsid w:val="00D22D21"/>
    <w:rsid w:val="00D22E60"/>
    <w:rsid w:val="00D23068"/>
    <w:rsid w:val="00D232F5"/>
    <w:rsid w:val="00D2369A"/>
    <w:rsid w:val="00D23AB3"/>
    <w:rsid w:val="00D23E2D"/>
    <w:rsid w:val="00D2406C"/>
    <w:rsid w:val="00D24086"/>
    <w:rsid w:val="00D242A6"/>
    <w:rsid w:val="00D245A7"/>
    <w:rsid w:val="00D245ED"/>
    <w:rsid w:val="00D2490B"/>
    <w:rsid w:val="00D24AA4"/>
    <w:rsid w:val="00D24B1B"/>
    <w:rsid w:val="00D24F19"/>
    <w:rsid w:val="00D24F86"/>
    <w:rsid w:val="00D250E4"/>
    <w:rsid w:val="00D25159"/>
    <w:rsid w:val="00D25313"/>
    <w:rsid w:val="00D253A7"/>
    <w:rsid w:val="00D259C2"/>
    <w:rsid w:val="00D25B3B"/>
    <w:rsid w:val="00D25C33"/>
    <w:rsid w:val="00D25CA1"/>
    <w:rsid w:val="00D25EB0"/>
    <w:rsid w:val="00D261DD"/>
    <w:rsid w:val="00D26831"/>
    <w:rsid w:val="00D26ABF"/>
    <w:rsid w:val="00D26AE4"/>
    <w:rsid w:val="00D26BFD"/>
    <w:rsid w:val="00D27268"/>
    <w:rsid w:val="00D272B9"/>
    <w:rsid w:val="00D27321"/>
    <w:rsid w:val="00D2771B"/>
    <w:rsid w:val="00D277E4"/>
    <w:rsid w:val="00D27B27"/>
    <w:rsid w:val="00D27DB4"/>
    <w:rsid w:val="00D30211"/>
    <w:rsid w:val="00D3022D"/>
    <w:rsid w:val="00D306D6"/>
    <w:rsid w:val="00D306F8"/>
    <w:rsid w:val="00D308A5"/>
    <w:rsid w:val="00D3128A"/>
    <w:rsid w:val="00D312F5"/>
    <w:rsid w:val="00D315A1"/>
    <w:rsid w:val="00D31792"/>
    <w:rsid w:val="00D317A7"/>
    <w:rsid w:val="00D31A40"/>
    <w:rsid w:val="00D31A84"/>
    <w:rsid w:val="00D31F83"/>
    <w:rsid w:val="00D32038"/>
    <w:rsid w:val="00D325F8"/>
    <w:rsid w:val="00D32970"/>
    <w:rsid w:val="00D32B79"/>
    <w:rsid w:val="00D33046"/>
    <w:rsid w:val="00D33100"/>
    <w:rsid w:val="00D33601"/>
    <w:rsid w:val="00D336E7"/>
    <w:rsid w:val="00D33751"/>
    <w:rsid w:val="00D33BE5"/>
    <w:rsid w:val="00D3408C"/>
    <w:rsid w:val="00D3457D"/>
    <w:rsid w:val="00D34687"/>
    <w:rsid w:val="00D34EF2"/>
    <w:rsid w:val="00D34F2A"/>
    <w:rsid w:val="00D3526B"/>
    <w:rsid w:val="00D3539E"/>
    <w:rsid w:val="00D353D5"/>
    <w:rsid w:val="00D3543A"/>
    <w:rsid w:val="00D35457"/>
    <w:rsid w:val="00D35662"/>
    <w:rsid w:val="00D35ABA"/>
    <w:rsid w:val="00D35BCC"/>
    <w:rsid w:val="00D35C20"/>
    <w:rsid w:val="00D35CBA"/>
    <w:rsid w:val="00D36B85"/>
    <w:rsid w:val="00D373DC"/>
    <w:rsid w:val="00D373DE"/>
    <w:rsid w:val="00D37A48"/>
    <w:rsid w:val="00D37B44"/>
    <w:rsid w:val="00D37D87"/>
    <w:rsid w:val="00D37F3C"/>
    <w:rsid w:val="00D40227"/>
    <w:rsid w:val="00D403D5"/>
    <w:rsid w:val="00D4102D"/>
    <w:rsid w:val="00D41105"/>
    <w:rsid w:val="00D4120D"/>
    <w:rsid w:val="00D41412"/>
    <w:rsid w:val="00D41831"/>
    <w:rsid w:val="00D41AB3"/>
    <w:rsid w:val="00D41C9B"/>
    <w:rsid w:val="00D41CA1"/>
    <w:rsid w:val="00D42359"/>
    <w:rsid w:val="00D4254E"/>
    <w:rsid w:val="00D42622"/>
    <w:rsid w:val="00D4284B"/>
    <w:rsid w:val="00D42BCC"/>
    <w:rsid w:val="00D42D68"/>
    <w:rsid w:val="00D42D97"/>
    <w:rsid w:val="00D42E7A"/>
    <w:rsid w:val="00D42EA7"/>
    <w:rsid w:val="00D430A9"/>
    <w:rsid w:val="00D43557"/>
    <w:rsid w:val="00D437E9"/>
    <w:rsid w:val="00D4381C"/>
    <w:rsid w:val="00D43984"/>
    <w:rsid w:val="00D43987"/>
    <w:rsid w:val="00D43A4A"/>
    <w:rsid w:val="00D43B3A"/>
    <w:rsid w:val="00D43DC5"/>
    <w:rsid w:val="00D43E10"/>
    <w:rsid w:val="00D43FD5"/>
    <w:rsid w:val="00D4405E"/>
    <w:rsid w:val="00D44091"/>
    <w:rsid w:val="00D4496F"/>
    <w:rsid w:val="00D44C16"/>
    <w:rsid w:val="00D44C9D"/>
    <w:rsid w:val="00D455B2"/>
    <w:rsid w:val="00D45B54"/>
    <w:rsid w:val="00D45CA4"/>
    <w:rsid w:val="00D462E2"/>
    <w:rsid w:val="00D46441"/>
    <w:rsid w:val="00D46522"/>
    <w:rsid w:val="00D46674"/>
    <w:rsid w:val="00D46693"/>
    <w:rsid w:val="00D466A6"/>
    <w:rsid w:val="00D469B2"/>
    <w:rsid w:val="00D46D34"/>
    <w:rsid w:val="00D46F18"/>
    <w:rsid w:val="00D46FA9"/>
    <w:rsid w:val="00D4730A"/>
    <w:rsid w:val="00D47BCF"/>
    <w:rsid w:val="00D47C45"/>
    <w:rsid w:val="00D47C6D"/>
    <w:rsid w:val="00D47E26"/>
    <w:rsid w:val="00D47FDB"/>
    <w:rsid w:val="00D500FA"/>
    <w:rsid w:val="00D5029C"/>
    <w:rsid w:val="00D505A5"/>
    <w:rsid w:val="00D50686"/>
    <w:rsid w:val="00D507C2"/>
    <w:rsid w:val="00D507EE"/>
    <w:rsid w:val="00D50863"/>
    <w:rsid w:val="00D50BD4"/>
    <w:rsid w:val="00D5146A"/>
    <w:rsid w:val="00D517F0"/>
    <w:rsid w:val="00D51B57"/>
    <w:rsid w:val="00D51C5A"/>
    <w:rsid w:val="00D51EF8"/>
    <w:rsid w:val="00D52108"/>
    <w:rsid w:val="00D5241B"/>
    <w:rsid w:val="00D5273A"/>
    <w:rsid w:val="00D52C5D"/>
    <w:rsid w:val="00D52D6A"/>
    <w:rsid w:val="00D52EF7"/>
    <w:rsid w:val="00D52F31"/>
    <w:rsid w:val="00D531E6"/>
    <w:rsid w:val="00D532C1"/>
    <w:rsid w:val="00D53457"/>
    <w:rsid w:val="00D53B86"/>
    <w:rsid w:val="00D53E45"/>
    <w:rsid w:val="00D54315"/>
    <w:rsid w:val="00D54370"/>
    <w:rsid w:val="00D546EB"/>
    <w:rsid w:val="00D5501C"/>
    <w:rsid w:val="00D55091"/>
    <w:rsid w:val="00D55272"/>
    <w:rsid w:val="00D5569B"/>
    <w:rsid w:val="00D557AF"/>
    <w:rsid w:val="00D55825"/>
    <w:rsid w:val="00D5616F"/>
    <w:rsid w:val="00D562B7"/>
    <w:rsid w:val="00D562C9"/>
    <w:rsid w:val="00D563A9"/>
    <w:rsid w:val="00D56603"/>
    <w:rsid w:val="00D57074"/>
    <w:rsid w:val="00D5707F"/>
    <w:rsid w:val="00D57263"/>
    <w:rsid w:val="00D5728A"/>
    <w:rsid w:val="00D57451"/>
    <w:rsid w:val="00D574B5"/>
    <w:rsid w:val="00D577DC"/>
    <w:rsid w:val="00D57850"/>
    <w:rsid w:val="00D57A8D"/>
    <w:rsid w:val="00D57B03"/>
    <w:rsid w:val="00D57FC2"/>
    <w:rsid w:val="00D6024A"/>
    <w:rsid w:val="00D605E7"/>
    <w:rsid w:val="00D608C4"/>
    <w:rsid w:val="00D60B27"/>
    <w:rsid w:val="00D61047"/>
    <w:rsid w:val="00D61188"/>
    <w:rsid w:val="00D61326"/>
    <w:rsid w:val="00D6164D"/>
    <w:rsid w:val="00D6170F"/>
    <w:rsid w:val="00D61A50"/>
    <w:rsid w:val="00D61CC9"/>
    <w:rsid w:val="00D620E9"/>
    <w:rsid w:val="00D62126"/>
    <w:rsid w:val="00D621DC"/>
    <w:rsid w:val="00D628A2"/>
    <w:rsid w:val="00D628F2"/>
    <w:rsid w:val="00D62BC5"/>
    <w:rsid w:val="00D62D64"/>
    <w:rsid w:val="00D62ECA"/>
    <w:rsid w:val="00D631C9"/>
    <w:rsid w:val="00D63871"/>
    <w:rsid w:val="00D63CA1"/>
    <w:rsid w:val="00D63DB8"/>
    <w:rsid w:val="00D63E6B"/>
    <w:rsid w:val="00D63F82"/>
    <w:rsid w:val="00D641C4"/>
    <w:rsid w:val="00D64EF6"/>
    <w:rsid w:val="00D64FB7"/>
    <w:rsid w:val="00D65163"/>
    <w:rsid w:val="00D65181"/>
    <w:rsid w:val="00D65380"/>
    <w:rsid w:val="00D65450"/>
    <w:rsid w:val="00D656AA"/>
    <w:rsid w:val="00D6631B"/>
    <w:rsid w:val="00D66746"/>
    <w:rsid w:val="00D66889"/>
    <w:rsid w:val="00D668E1"/>
    <w:rsid w:val="00D66940"/>
    <w:rsid w:val="00D669AF"/>
    <w:rsid w:val="00D66C8F"/>
    <w:rsid w:val="00D66E78"/>
    <w:rsid w:val="00D6719C"/>
    <w:rsid w:val="00D67262"/>
    <w:rsid w:val="00D67702"/>
    <w:rsid w:val="00D6771D"/>
    <w:rsid w:val="00D6777D"/>
    <w:rsid w:val="00D67995"/>
    <w:rsid w:val="00D67CB1"/>
    <w:rsid w:val="00D67FAB"/>
    <w:rsid w:val="00D70087"/>
    <w:rsid w:val="00D702D4"/>
    <w:rsid w:val="00D7042E"/>
    <w:rsid w:val="00D705A6"/>
    <w:rsid w:val="00D70D8B"/>
    <w:rsid w:val="00D70DE3"/>
    <w:rsid w:val="00D716A1"/>
    <w:rsid w:val="00D716E9"/>
    <w:rsid w:val="00D7173D"/>
    <w:rsid w:val="00D71CE2"/>
    <w:rsid w:val="00D71D22"/>
    <w:rsid w:val="00D71FEB"/>
    <w:rsid w:val="00D72092"/>
    <w:rsid w:val="00D721C1"/>
    <w:rsid w:val="00D7248A"/>
    <w:rsid w:val="00D72629"/>
    <w:rsid w:val="00D72AFC"/>
    <w:rsid w:val="00D731F3"/>
    <w:rsid w:val="00D7343D"/>
    <w:rsid w:val="00D734C5"/>
    <w:rsid w:val="00D737BA"/>
    <w:rsid w:val="00D739A7"/>
    <w:rsid w:val="00D73ADD"/>
    <w:rsid w:val="00D73C68"/>
    <w:rsid w:val="00D73DD5"/>
    <w:rsid w:val="00D73E4D"/>
    <w:rsid w:val="00D73EAD"/>
    <w:rsid w:val="00D74037"/>
    <w:rsid w:val="00D740A6"/>
    <w:rsid w:val="00D74440"/>
    <w:rsid w:val="00D74464"/>
    <w:rsid w:val="00D74C2F"/>
    <w:rsid w:val="00D74C9F"/>
    <w:rsid w:val="00D7506B"/>
    <w:rsid w:val="00D75141"/>
    <w:rsid w:val="00D7543A"/>
    <w:rsid w:val="00D76102"/>
    <w:rsid w:val="00D761EE"/>
    <w:rsid w:val="00D764A9"/>
    <w:rsid w:val="00D76EA8"/>
    <w:rsid w:val="00D76EF4"/>
    <w:rsid w:val="00D76F30"/>
    <w:rsid w:val="00D77321"/>
    <w:rsid w:val="00D773C1"/>
    <w:rsid w:val="00D77C59"/>
    <w:rsid w:val="00D77D5F"/>
    <w:rsid w:val="00D8032A"/>
    <w:rsid w:val="00D803BD"/>
    <w:rsid w:val="00D80962"/>
    <w:rsid w:val="00D80DA7"/>
    <w:rsid w:val="00D81188"/>
    <w:rsid w:val="00D81342"/>
    <w:rsid w:val="00D816A5"/>
    <w:rsid w:val="00D81739"/>
    <w:rsid w:val="00D82022"/>
    <w:rsid w:val="00D820B9"/>
    <w:rsid w:val="00D820D3"/>
    <w:rsid w:val="00D82879"/>
    <w:rsid w:val="00D82A42"/>
    <w:rsid w:val="00D82B8D"/>
    <w:rsid w:val="00D82F15"/>
    <w:rsid w:val="00D830CD"/>
    <w:rsid w:val="00D83866"/>
    <w:rsid w:val="00D838B3"/>
    <w:rsid w:val="00D8390C"/>
    <w:rsid w:val="00D8397A"/>
    <w:rsid w:val="00D83FF4"/>
    <w:rsid w:val="00D84523"/>
    <w:rsid w:val="00D845B7"/>
    <w:rsid w:val="00D84A24"/>
    <w:rsid w:val="00D84D30"/>
    <w:rsid w:val="00D84D9A"/>
    <w:rsid w:val="00D852DA"/>
    <w:rsid w:val="00D8554B"/>
    <w:rsid w:val="00D857BD"/>
    <w:rsid w:val="00D857F0"/>
    <w:rsid w:val="00D8589C"/>
    <w:rsid w:val="00D85DCA"/>
    <w:rsid w:val="00D85E53"/>
    <w:rsid w:val="00D86316"/>
    <w:rsid w:val="00D863BE"/>
    <w:rsid w:val="00D86454"/>
    <w:rsid w:val="00D86464"/>
    <w:rsid w:val="00D865E0"/>
    <w:rsid w:val="00D86949"/>
    <w:rsid w:val="00D86E16"/>
    <w:rsid w:val="00D8704A"/>
    <w:rsid w:val="00D8761A"/>
    <w:rsid w:val="00D878B8"/>
    <w:rsid w:val="00D87C20"/>
    <w:rsid w:val="00D87C6B"/>
    <w:rsid w:val="00D90039"/>
    <w:rsid w:val="00D9026E"/>
    <w:rsid w:val="00D90303"/>
    <w:rsid w:val="00D90393"/>
    <w:rsid w:val="00D903F1"/>
    <w:rsid w:val="00D90BC6"/>
    <w:rsid w:val="00D90EA8"/>
    <w:rsid w:val="00D912C9"/>
    <w:rsid w:val="00D916C5"/>
    <w:rsid w:val="00D9177E"/>
    <w:rsid w:val="00D91CD9"/>
    <w:rsid w:val="00D91D13"/>
    <w:rsid w:val="00D91DB2"/>
    <w:rsid w:val="00D91F0D"/>
    <w:rsid w:val="00D91F12"/>
    <w:rsid w:val="00D922EB"/>
    <w:rsid w:val="00D923DE"/>
    <w:rsid w:val="00D9253F"/>
    <w:rsid w:val="00D92860"/>
    <w:rsid w:val="00D92B3B"/>
    <w:rsid w:val="00D92B3D"/>
    <w:rsid w:val="00D92B58"/>
    <w:rsid w:val="00D92D7F"/>
    <w:rsid w:val="00D92FCB"/>
    <w:rsid w:val="00D93180"/>
    <w:rsid w:val="00D93670"/>
    <w:rsid w:val="00D9375A"/>
    <w:rsid w:val="00D9392B"/>
    <w:rsid w:val="00D93A92"/>
    <w:rsid w:val="00D93D58"/>
    <w:rsid w:val="00D943F2"/>
    <w:rsid w:val="00D94672"/>
    <w:rsid w:val="00D94746"/>
    <w:rsid w:val="00D9478A"/>
    <w:rsid w:val="00D947BB"/>
    <w:rsid w:val="00D94D75"/>
    <w:rsid w:val="00D953F4"/>
    <w:rsid w:val="00D95A03"/>
    <w:rsid w:val="00D95FC2"/>
    <w:rsid w:val="00D9613D"/>
    <w:rsid w:val="00D96400"/>
    <w:rsid w:val="00D96B1C"/>
    <w:rsid w:val="00D96B4F"/>
    <w:rsid w:val="00D973AF"/>
    <w:rsid w:val="00D97709"/>
    <w:rsid w:val="00D97799"/>
    <w:rsid w:val="00D977D2"/>
    <w:rsid w:val="00D9789A"/>
    <w:rsid w:val="00DA04D5"/>
    <w:rsid w:val="00DA06C4"/>
    <w:rsid w:val="00DA0867"/>
    <w:rsid w:val="00DA0B37"/>
    <w:rsid w:val="00DA10AD"/>
    <w:rsid w:val="00DA1194"/>
    <w:rsid w:val="00DA1404"/>
    <w:rsid w:val="00DA1654"/>
    <w:rsid w:val="00DA16FF"/>
    <w:rsid w:val="00DA194F"/>
    <w:rsid w:val="00DA1995"/>
    <w:rsid w:val="00DA1B68"/>
    <w:rsid w:val="00DA21FD"/>
    <w:rsid w:val="00DA2469"/>
    <w:rsid w:val="00DA293E"/>
    <w:rsid w:val="00DA2C36"/>
    <w:rsid w:val="00DA30CC"/>
    <w:rsid w:val="00DA3771"/>
    <w:rsid w:val="00DA3C2E"/>
    <w:rsid w:val="00DA3C32"/>
    <w:rsid w:val="00DA3F57"/>
    <w:rsid w:val="00DA40BD"/>
    <w:rsid w:val="00DA42BC"/>
    <w:rsid w:val="00DA4393"/>
    <w:rsid w:val="00DA44F2"/>
    <w:rsid w:val="00DA46F5"/>
    <w:rsid w:val="00DA476A"/>
    <w:rsid w:val="00DA48C6"/>
    <w:rsid w:val="00DA4BDD"/>
    <w:rsid w:val="00DA5156"/>
    <w:rsid w:val="00DA57F0"/>
    <w:rsid w:val="00DA5948"/>
    <w:rsid w:val="00DA5D3B"/>
    <w:rsid w:val="00DA5DFE"/>
    <w:rsid w:val="00DA627D"/>
    <w:rsid w:val="00DA65B4"/>
    <w:rsid w:val="00DA6AF4"/>
    <w:rsid w:val="00DA6C1F"/>
    <w:rsid w:val="00DA71A6"/>
    <w:rsid w:val="00DA74E1"/>
    <w:rsid w:val="00DA75AC"/>
    <w:rsid w:val="00DA7946"/>
    <w:rsid w:val="00DA7A65"/>
    <w:rsid w:val="00DA7C6C"/>
    <w:rsid w:val="00DA7CF0"/>
    <w:rsid w:val="00DA7FC0"/>
    <w:rsid w:val="00DB019D"/>
    <w:rsid w:val="00DB027C"/>
    <w:rsid w:val="00DB02E3"/>
    <w:rsid w:val="00DB097A"/>
    <w:rsid w:val="00DB0D2A"/>
    <w:rsid w:val="00DB14F5"/>
    <w:rsid w:val="00DB1B42"/>
    <w:rsid w:val="00DB1CEB"/>
    <w:rsid w:val="00DB1E51"/>
    <w:rsid w:val="00DB1F43"/>
    <w:rsid w:val="00DB2007"/>
    <w:rsid w:val="00DB20A3"/>
    <w:rsid w:val="00DB29B5"/>
    <w:rsid w:val="00DB2D9E"/>
    <w:rsid w:val="00DB2DB6"/>
    <w:rsid w:val="00DB2EBE"/>
    <w:rsid w:val="00DB2FB7"/>
    <w:rsid w:val="00DB2FFD"/>
    <w:rsid w:val="00DB31E9"/>
    <w:rsid w:val="00DB33D7"/>
    <w:rsid w:val="00DB3AF2"/>
    <w:rsid w:val="00DB3C9E"/>
    <w:rsid w:val="00DB3D18"/>
    <w:rsid w:val="00DB3D37"/>
    <w:rsid w:val="00DB3E25"/>
    <w:rsid w:val="00DB447B"/>
    <w:rsid w:val="00DB4891"/>
    <w:rsid w:val="00DB49D6"/>
    <w:rsid w:val="00DB4D16"/>
    <w:rsid w:val="00DB4E5B"/>
    <w:rsid w:val="00DB4F97"/>
    <w:rsid w:val="00DB5049"/>
    <w:rsid w:val="00DB51FF"/>
    <w:rsid w:val="00DB52CE"/>
    <w:rsid w:val="00DB5B1A"/>
    <w:rsid w:val="00DB5BF1"/>
    <w:rsid w:val="00DB5ED1"/>
    <w:rsid w:val="00DB6381"/>
    <w:rsid w:val="00DB6471"/>
    <w:rsid w:val="00DB64C8"/>
    <w:rsid w:val="00DB6937"/>
    <w:rsid w:val="00DB6D1D"/>
    <w:rsid w:val="00DB6EBE"/>
    <w:rsid w:val="00DB6EFD"/>
    <w:rsid w:val="00DB725D"/>
    <w:rsid w:val="00DB745D"/>
    <w:rsid w:val="00DB7589"/>
    <w:rsid w:val="00DB7A1E"/>
    <w:rsid w:val="00DC015D"/>
    <w:rsid w:val="00DC01C9"/>
    <w:rsid w:val="00DC049B"/>
    <w:rsid w:val="00DC049E"/>
    <w:rsid w:val="00DC0A79"/>
    <w:rsid w:val="00DC0BE8"/>
    <w:rsid w:val="00DC101C"/>
    <w:rsid w:val="00DC1023"/>
    <w:rsid w:val="00DC1223"/>
    <w:rsid w:val="00DC12DF"/>
    <w:rsid w:val="00DC134C"/>
    <w:rsid w:val="00DC1FCF"/>
    <w:rsid w:val="00DC2037"/>
    <w:rsid w:val="00DC2393"/>
    <w:rsid w:val="00DC23A9"/>
    <w:rsid w:val="00DC23C0"/>
    <w:rsid w:val="00DC26BF"/>
    <w:rsid w:val="00DC29EF"/>
    <w:rsid w:val="00DC2A75"/>
    <w:rsid w:val="00DC2E6B"/>
    <w:rsid w:val="00DC30D4"/>
    <w:rsid w:val="00DC32B0"/>
    <w:rsid w:val="00DC3791"/>
    <w:rsid w:val="00DC381C"/>
    <w:rsid w:val="00DC3AB4"/>
    <w:rsid w:val="00DC3B80"/>
    <w:rsid w:val="00DC3DCD"/>
    <w:rsid w:val="00DC42B9"/>
    <w:rsid w:val="00DC43C0"/>
    <w:rsid w:val="00DC4588"/>
    <w:rsid w:val="00DC4AF4"/>
    <w:rsid w:val="00DC4C02"/>
    <w:rsid w:val="00DC4D41"/>
    <w:rsid w:val="00DC5556"/>
    <w:rsid w:val="00DC595A"/>
    <w:rsid w:val="00DC5C58"/>
    <w:rsid w:val="00DC5E02"/>
    <w:rsid w:val="00DC5F76"/>
    <w:rsid w:val="00DC6230"/>
    <w:rsid w:val="00DC6591"/>
    <w:rsid w:val="00DC6835"/>
    <w:rsid w:val="00DC691B"/>
    <w:rsid w:val="00DC6983"/>
    <w:rsid w:val="00DC69AA"/>
    <w:rsid w:val="00DC6D4F"/>
    <w:rsid w:val="00DC6FB5"/>
    <w:rsid w:val="00DC7580"/>
    <w:rsid w:val="00DC789A"/>
    <w:rsid w:val="00DC78A2"/>
    <w:rsid w:val="00DC7910"/>
    <w:rsid w:val="00DC7D5F"/>
    <w:rsid w:val="00DD0322"/>
    <w:rsid w:val="00DD05A5"/>
    <w:rsid w:val="00DD0725"/>
    <w:rsid w:val="00DD10FA"/>
    <w:rsid w:val="00DD1239"/>
    <w:rsid w:val="00DD1388"/>
    <w:rsid w:val="00DD1679"/>
    <w:rsid w:val="00DD16D4"/>
    <w:rsid w:val="00DD198C"/>
    <w:rsid w:val="00DD1C2B"/>
    <w:rsid w:val="00DD1D3D"/>
    <w:rsid w:val="00DD1E91"/>
    <w:rsid w:val="00DD222A"/>
    <w:rsid w:val="00DD2497"/>
    <w:rsid w:val="00DD2535"/>
    <w:rsid w:val="00DD25DD"/>
    <w:rsid w:val="00DD260E"/>
    <w:rsid w:val="00DD2749"/>
    <w:rsid w:val="00DD27A0"/>
    <w:rsid w:val="00DD2AC5"/>
    <w:rsid w:val="00DD2D19"/>
    <w:rsid w:val="00DD2DFB"/>
    <w:rsid w:val="00DD2F02"/>
    <w:rsid w:val="00DD303B"/>
    <w:rsid w:val="00DD3135"/>
    <w:rsid w:val="00DD317A"/>
    <w:rsid w:val="00DD327E"/>
    <w:rsid w:val="00DD33AA"/>
    <w:rsid w:val="00DD3BE5"/>
    <w:rsid w:val="00DD3DBF"/>
    <w:rsid w:val="00DD3E8B"/>
    <w:rsid w:val="00DD4074"/>
    <w:rsid w:val="00DD4182"/>
    <w:rsid w:val="00DD418A"/>
    <w:rsid w:val="00DD4493"/>
    <w:rsid w:val="00DD4542"/>
    <w:rsid w:val="00DD48C3"/>
    <w:rsid w:val="00DD4A50"/>
    <w:rsid w:val="00DD56E0"/>
    <w:rsid w:val="00DD57A8"/>
    <w:rsid w:val="00DD59EF"/>
    <w:rsid w:val="00DD5A45"/>
    <w:rsid w:val="00DD5BC8"/>
    <w:rsid w:val="00DD5CFA"/>
    <w:rsid w:val="00DD5F23"/>
    <w:rsid w:val="00DD6075"/>
    <w:rsid w:val="00DD6794"/>
    <w:rsid w:val="00DD69B9"/>
    <w:rsid w:val="00DD6BC8"/>
    <w:rsid w:val="00DD6FFB"/>
    <w:rsid w:val="00DD72ED"/>
    <w:rsid w:val="00DD755A"/>
    <w:rsid w:val="00DD77F0"/>
    <w:rsid w:val="00DD795A"/>
    <w:rsid w:val="00DD7A97"/>
    <w:rsid w:val="00DD7CC6"/>
    <w:rsid w:val="00DE01A5"/>
    <w:rsid w:val="00DE01DB"/>
    <w:rsid w:val="00DE024B"/>
    <w:rsid w:val="00DE03A0"/>
    <w:rsid w:val="00DE04C3"/>
    <w:rsid w:val="00DE0888"/>
    <w:rsid w:val="00DE090C"/>
    <w:rsid w:val="00DE0BD7"/>
    <w:rsid w:val="00DE0F46"/>
    <w:rsid w:val="00DE1155"/>
    <w:rsid w:val="00DE15EB"/>
    <w:rsid w:val="00DE17D1"/>
    <w:rsid w:val="00DE1919"/>
    <w:rsid w:val="00DE1B83"/>
    <w:rsid w:val="00DE1F25"/>
    <w:rsid w:val="00DE2343"/>
    <w:rsid w:val="00DE2ADA"/>
    <w:rsid w:val="00DE2CF4"/>
    <w:rsid w:val="00DE3821"/>
    <w:rsid w:val="00DE3A36"/>
    <w:rsid w:val="00DE3A82"/>
    <w:rsid w:val="00DE3B1D"/>
    <w:rsid w:val="00DE3E6A"/>
    <w:rsid w:val="00DE4055"/>
    <w:rsid w:val="00DE427F"/>
    <w:rsid w:val="00DE4447"/>
    <w:rsid w:val="00DE48D0"/>
    <w:rsid w:val="00DE48FD"/>
    <w:rsid w:val="00DE490A"/>
    <w:rsid w:val="00DE50D4"/>
    <w:rsid w:val="00DE5440"/>
    <w:rsid w:val="00DE569F"/>
    <w:rsid w:val="00DE5920"/>
    <w:rsid w:val="00DE5C43"/>
    <w:rsid w:val="00DE5DAF"/>
    <w:rsid w:val="00DE5E61"/>
    <w:rsid w:val="00DE5E81"/>
    <w:rsid w:val="00DE6105"/>
    <w:rsid w:val="00DE6127"/>
    <w:rsid w:val="00DE6689"/>
    <w:rsid w:val="00DE66D0"/>
    <w:rsid w:val="00DE6A06"/>
    <w:rsid w:val="00DE6BEE"/>
    <w:rsid w:val="00DE6C3F"/>
    <w:rsid w:val="00DE6D9E"/>
    <w:rsid w:val="00DE7945"/>
    <w:rsid w:val="00DE7AC6"/>
    <w:rsid w:val="00DE7BE3"/>
    <w:rsid w:val="00DE7DBE"/>
    <w:rsid w:val="00DE7F42"/>
    <w:rsid w:val="00DF011E"/>
    <w:rsid w:val="00DF0DD3"/>
    <w:rsid w:val="00DF129F"/>
    <w:rsid w:val="00DF13E7"/>
    <w:rsid w:val="00DF1589"/>
    <w:rsid w:val="00DF1703"/>
    <w:rsid w:val="00DF1937"/>
    <w:rsid w:val="00DF1B70"/>
    <w:rsid w:val="00DF1E61"/>
    <w:rsid w:val="00DF24AE"/>
    <w:rsid w:val="00DF252F"/>
    <w:rsid w:val="00DF2590"/>
    <w:rsid w:val="00DF285A"/>
    <w:rsid w:val="00DF2D1C"/>
    <w:rsid w:val="00DF2FEF"/>
    <w:rsid w:val="00DF3757"/>
    <w:rsid w:val="00DF37F4"/>
    <w:rsid w:val="00DF39CA"/>
    <w:rsid w:val="00DF3C26"/>
    <w:rsid w:val="00DF3FD3"/>
    <w:rsid w:val="00DF415E"/>
    <w:rsid w:val="00DF47C5"/>
    <w:rsid w:val="00DF4C5F"/>
    <w:rsid w:val="00DF50C0"/>
    <w:rsid w:val="00DF5427"/>
    <w:rsid w:val="00DF5745"/>
    <w:rsid w:val="00DF58ED"/>
    <w:rsid w:val="00DF5A79"/>
    <w:rsid w:val="00DF5AB1"/>
    <w:rsid w:val="00DF5B6A"/>
    <w:rsid w:val="00DF6068"/>
    <w:rsid w:val="00DF6163"/>
    <w:rsid w:val="00DF633C"/>
    <w:rsid w:val="00DF6391"/>
    <w:rsid w:val="00DF6481"/>
    <w:rsid w:val="00DF668C"/>
    <w:rsid w:val="00DF67D1"/>
    <w:rsid w:val="00DF68A5"/>
    <w:rsid w:val="00DF7022"/>
    <w:rsid w:val="00DF7045"/>
    <w:rsid w:val="00DF72BC"/>
    <w:rsid w:val="00DF7897"/>
    <w:rsid w:val="00DF7A76"/>
    <w:rsid w:val="00DF7BF0"/>
    <w:rsid w:val="00DF7D84"/>
    <w:rsid w:val="00DF7F17"/>
    <w:rsid w:val="00DF7FC4"/>
    <w:rsid w:val="00E00067"/>
    <w:rsid w:val="00E00269"/>
    <w:rsid w:val="00E002CE"/>
    <w:rsid w:val="00E00C2B"/>
    <w:rsid w:val="00E011A3"/>
    <w:rsid w:val="00E0178B"/>
    <w:rsid w:val="00E01EC3"/>
    <w:rsid w:val="00E01EF0"/>
    <w:rsid w:val="00E020A9"/>
    <w:rsid w:val="00E020FD"/>
    <w:rsid w:val="00E02A53"/>
    <w:rsid w:val="00E03437"/>
    <w:rsid w:val="00E03BD5"/>
    <w:rsid w:val="00E03D1E"/>
    <w:rsid w:val="00E03D3D"/>
    <w:rsid w:val="00E0406E"/>
    <w:rsid w:val="00E04241"/>
    <w:rsid w:val="00E0431A"/>
    <w:rsid w:val="00E04838"/>
    <w:rsid w:val="00E048B2"/>
    <w:rsid w:val="00E049EF"/>
    <w:rsid w:val="00E04AFC"/>
    <w:rsid w:val="00E04B95"/>
    <w:rsid w:val="00E04D8D"/>
    <w:rsid w:val="00E05077"/>
    <w:rsid w:val="00E05080"/>
    <w:rsid w:val="00E05103"/>
    <w:rsid w:val="00E05115"/>
    <w:rsid w:val="00E05159"/>
    <w:rsid w:val="00E052AC"/>
    <w:rsid w:val="00E05312"/>
    <w:rsid w:val="00E05365"/>
    <w:rsid w:val="00E0537E"/>
    <w:rsid w:val="00E05595"/>
    <w:rsid w:val="00E0565B"/>
    <w:rsid w:val="00E0577C"/>
    <w:rsid w:val="00E063E7"/>
    <w:rsid w:val="00E06AEB"/>
    <w:rsid w:val="00E06C78"/>
    <w:rsid w:val="00E06DA8"/>
    <w:rsid w:val="00E06EE7"/>
    <w:rsid w:val="00E073A2"/>
    <w:rsid w:val="00E074B8"/>
    <w:rsid w:val="00E07667"/>
    <w:rsid w:val="00E07736"/>
    <w:rsid w:val="00E07C35"/>
    <w:rsid w:val="00E10427"/>
    <w:rsid w:val="00E1066F"/>
    <w:rsid w:val="00E108D3"/>
    <w:rsid w:val="00E10BE0"/>
    <w:rsid w:val="00E10D35"/>
    <w:rsid w:val="00E10F07"/>
    <w:rsid w:val="00E11118"/>
    <w:rsid w:val="00E113BB"/>
    <w:rsid w:val="00E116B9"/>
    <w:rsid w:val="00E1286F"/>
    <w:rsid w:val="00E1298D"/>
    <w:rsid w:val="00E12A11"/>
    <w:rsid w:val="00E12A92"/>
    <w:rsid w:val="00E12CD9"/>
    <w:rsid w:val="00E12CDA"/>
    <w:rsid w:val="00E131A8"/>
    <w:rsid w:val="00E132E5"/>
    <w:rsid w:val="00E13626"/>
    <w:rsid w:val="00E137B9"/>
    <w:rsid w:val="00E138F3"/>
    <w:rsid w:val="00E142AE"/>
    <w:rsid w:val="00E142FF"/>
    <w:rsid w:val="00E1440B"/>
    <w:rsid w:val="00E14462"/>
    <w:rsid w:val="00E145F6"/>
    <w:rsid w:val="00E14777"/>
    <w:rsid w:val="00E1496F"/>
    <w:rsid w:val="00E14B03"/>
    <w:rsid w:val="00E14F66"/>
    <w:rsid w:val="00E154AC"/>
    <w:rsid w:val="00E15528"/>
    <w:rsid w:val="00E1569E"/>
    <w:rsid w:val="00E15715"/>
    <w:rsid w:val="00E157B3"/>
    <w:rsid w:val="00E15AC0"/>
    <w:rsid w:val="00E15B9C"/>
    <w:rsid w:val="00E16028"/>
    <w:rsid w:val="00E16061"/>
    <w:rsid w:val="00E1611C"/>
    <w:rsid w:val="00E16697"/>
    <w:rsid w:val="00E16818"/>
    <w:rsid w:val="00E16B01"/>
    <w:rsid w:val="00E172F3"/>
    <w:rsid w:val="00E17305"/>
    <w:rsid w:val="00E202D9"/>
    <w:rsid w:val="00E2086A"/>
    <w:rsid w:val="00E2089C"/>
    <w:rsid w:val="00E209A5"/>
    <w:rsid w:val="00E20B1A"/>
    <w:rsid w:val="00E217BD"/>
    <w:rsid w:val="00E21A0E"/>
    <w:rsid w:val="00E21AA1"/>
    <w:rsid w:val="00E21BC8"/>
    <w:rsid w:val="00E21CA6"/>
    <w:rsid w:val="00E22217"/>
    <w:rsid w:val="00E22709"/>
    <w:rsid w:val="00E229C7"/>
    <w:rsid w:val="00E22A80"/>
    <w:rsid w:val="00E22D5A"/>
    <w:rsid w:val="00E22E11"/>
    <w:rsid w:val="00E233BB"/>
    <w:rsid w:val="00E2376A"/>
    <w:rsid w:val="00E23E38"/>
    <w:rsid w:val="00E246A9"/>
    <w:rsid w:val="00E2473C"/>
    <w:rsid w:val="00E2498C"/>
    <w:rsid w:val="00E24D59"/>
    <w:rsid w:val="00E24E6E"/>
    <w:rsid w:val="00E24EFA"/>
    <w:rsid w:val="00E251A7"/>
    <w:rsid w:val="00E2560C"/>
    <w:rsid w:val="00E257EE"/>
    <w:rsid w:val="00E25DB9"/>
    <w:rsid w:val="00E25DEE"/>
    <w:rsid w:val="00E25FDA"/>
    <w:rsid w:val="00E260DA"/>
    <w:rsid w:val="00E26108"/>
    <w:rsid w:val="00E26159"/>
    <w:rsid w:val="00E26396"/>
    <w:rsid w:val="00E26450"/>
    <w:rsid w:val="00E266D3"/>
    <w:rsid w:val="00E268DD"/>
    <w:rsid w:val="00E26BDD"/>
    <w:rsid w:val="00E26D8B"/>
    <w:rsid w:val="00E26F4E"/>
    <w:rsid w:val="00E2756C"/>
    <w:rsid w:val="00E27AE4"/>
    <w:rsid w:val="00E27F5B"/>
    <w:rsid w:val="00E27F8A"/>
    <w:rsid w:val="00E27FA3"/>
    <w:rsid w:val="00E30423"/>
    <w:rsid w:val="00E306DB"/>
    <w:rsid w:val="00E30770"/>
    <w:rsid w:val="00E30782"/>
    <w:rsid w:val="00E30A52"/>
    <w:rsid w:val="00E30E10"/>
    <w:rsid w:val="00E30FB1"/>
    <w:rsid w:val="00E310A2"/>
    <w:rsid w:val="00E3138F"/>
    <w:rsid w:val="00E313D8"/>
    <w:rsid w:val="00E3192A"/>
    <w:rsid w:val="00E31952"/>
    <w:rsid w:val="00E31AE8"/>
    <w:rsid w:val="00E31CAF"/>
    <w:rsid w:val="00E324E2"/>
    <w:rsid w:val="00E32897"/>
    <w:rsid w:val="00E32D28"/>
    <w:rsid w:val="00E32E52"/>
    <w:rsid w:val="00E335FD"/>
    <w:rsid w:val="00E336C6"/>
    <w:rsid w:val="00E33913"/>
    <w:rsid w:val="00E33E47"/>
    <w:rsid w:val="00E340EA"/>
    <w:rsid w:val="00E348A7"/>
    <w:rsid w:val="00E348E7"/>
    <w:rsid w:val="00E34A00"/>
    <w:rsid w:val="00E34EAA"/>
    <w:rsid w:val="00E3506D"/>
    <w:rsid w:val="00E35273"/>
    <w:rsid w:val="00E352A0"/>
    <w:rsid w:val="00E35998"/>
    <w:rsid w:val="00E35C7A"/>
    <w:rsid w:val="00E35DF9"/>
    <w:rsid w:val="00E36452"/>
    <w:rsid w:val="00E364CF"/>
    <w:rsid w:val="00E36938"/>
    <w:rsid w:val="00E36FD2"/>
    <w:rsid w:val="00E374DC"/>
    <w:rsid w:val="00E37E8B"/>
    <w:rsid w:val="00E406C6"/>
    <w:rsid w:val="00E41022"/>
    <w:rsid w:val="00E410BA"/>
    <w:rsid w:val="00E412E9"/>
    <w:rsid w:val="00E413F0"/>
    <w:rsid w:val="00E41BA0"/>
    <w:rsid w:val="00E41BAB"/>
    <w:rsid w:val="00E41F12"/>
    <w:rsid w:val="00E423D2"/>
    <w:rsid w:val="00E4254E"/>
    <w:rsid w:val="00E42757"/>
    <w:rsid w:val="00E429BD"/>
    <w:rsid w:val="00E42DA7"/>
    <w:rsid w:val="00E42E90"/>
    <w:rsid w:val="00E43084"/>
    <w:rsid w:val="00E43277"/>
    <w:rsid w:val="00E436E8"/>
    <w:rsid w:val="00E4383A"/>
    <w:rsid w:val="00E43E49"/>
    <w:rsid w:val="00E43F64"/>
    <w:rsid w:val="00E44019"/>
    <w:rsid w:val="00E4423C"/>
    <w:rsid w:val="00E443B0"/>
    <w:rsid w:val="00E4480F"/>
    <w:rsid w:val="00E44923"/>
    <w:rsid w:val="00E44FAE"/>
    <w:rsid w:val="00E4506B"/>
    <w:rsid w:val="00E450BF"/>
    <w:rsid w:val="00E451C0"/>
    <w:rsid w:val="00E45645"/>
    <w:rsid w:val="00E457EB"/>
    <w:rsid w:val="00E45854"/>
    <w:rsid w:val="00E4598F"/>
    <w:rsid w:val="00E45E53"/>
    <w:rsid w:val="00E45F3F"/>
    <w:rsid w:val="00E46426"/>
    <w:rsid w:val="00E4666E"/>
    <w:rsid w:val="00E46D7C"/>
    <w:rsid w:val="00E47210"/>
    <w:rsid w:val="00E475BB"/>
    <w:rsid w:val="00E476FA"/>
    <w:rsid w:val="00E47A1A"/>
    <w:rsid w:val="00E47F25"/>
    <w:rsid w:val="00E50334"/>
    <w:rsid w:val="00E50532"/>
    <w:rsid w:val="00E505D7"/>
    <w:rsid w:val="00E50C09"/>
    <w:rsid w:val="00E51178"/>
    <w:rsid w:val="00E514C8"/>
    <w:rsid w:val="00E51881"/>
    <w:rsid w:val="00E519A1"/>
    <w:rsid w:val="00E5203C"/>
    <w:rsid w:val="00E5237A"/>
    <w:rsid w:val="00E52914"/>
    <w:rsid w:val="00E52F02"/>
    <w:rsid w:val="00E531E5"/>
    <w:rsid w:val="00E53420"/>
    <w:rsid w:val="00E534B8"/>
    <w:rsid w:val="00E5361E"/>
    <w:rsid w:val="00E53914"/>
    <w:rsid w:val="00E539C4"/>
    <w:rsid w:val="00E53DE4"/>
    <w:rsid w:val="00E53E7A"/>
    <w:rsid w:val="00E544C9"/>
    <w:rsid w:val="00E547A1"/>
    <w:rsid w:val="00E54AF6"/>
    <w:rsid w:val="00E54B45"/>
    <w:rsid w:val="00E54B58"/>
    <w:rsid w:val="00E54F5E"/>
    <w:rsid w:val="00E551DD"/>
    <w:rsid w:val="00E55365"/>
    <w:rsid w:val="00E5556D"/>
    <w:rsid w:val="00E55621"/>
    <w:rsid w:val="00E55A50"/>
    <w:rsid w:val="00E55C06"/>
    <w:rsid w:val="00E5620C"/>
    <w:rsid w:val="00E56387"/>
    <w:rsid w:val="00E5673A"/>
    <w:rsid w:val="00E5689B"/>
    <w:rsid w:val="00E568C0"/>
    <w:rsid w:val="00E56BFA"/>
    <w:rsid w:val="00E56C0E"/>
    <w:rsid w:val="00E56E16"/>
    <w:rsid w:val="00E575C4"/>
    <w:rsid w:val="00E577CB"/>
    <w:rsid w:val="00E577DE"/>
    <w:rsid w:val="00E5786C"/>
    <w:rsid w:val="00E578E1"/>
    <w:rsid w:val="00E57929"/>
    <w:rsid w:val="00E57F7A"/>
    <w:rsid w:val="00E57FD0"/>
    <w:rsid w:val="00E60098"/>
    <w:rsid w:val="00E600CE"/>
    <w:rsid w:val="00E60213"/>
    <w:rsid w:val="00E60431"/>
    <w:rsid w:val="00E6055F"/>
    <w:rsid w:val="00E608FA"/>
    <w:rsid w:val="00E6093C"/>
    <w:rsid w:val="00E60963"/>
    <w:rsid w:val="00E61005"/>
    <w:rsid w:val="00E6157A"/>
    <w:rsid w:val="00E61979"/>
    <w:rsid w:val="00E62058"/>
    <w:rsid w:val="00E62391"/>
    <w:rsid w:val="00E62BA5"/>
    <w:rsid w:val="00E62D1F"/>
    <w:rsid w:val="00E63053"/>
    <w:rsid w:val="00E630A2"/>
    <w:rsid w:val="00E6350A"/>
    <w:rsid w:val="00E6350B"/>
    <w:rsid w:val="00E6399D"/>
    <w:rsid w:val="00E63D15"/>
    <w:rsid w:val="00E63E56"/>
    <w:rsid w:val="00E64045"/>
    <w:rsid w:val="00E64138"/>
    <w:rsid w:val="00E6433D"/>
    <w:rsid w:val="00E643EC"/>
    <w:rsid w:val="00E64633"/>
    <w:rsid w:val="00E648FA"/>
    <w:rsid w:val="00E64CAE"/>
    <w:rsid w:val="00E650B6"/>
    <w:rsid w:val="00E654C1"/>
    <w:rsid w:val="00E655E0"/>
    <w:rsid w:val="00E65BE4"/>
    <w:rsid w:val="00E65D15"/>
    <w:rsid w:val="00E66450"/>
    <w:rsid w:val="00E668F3"/>
    <w:rsid w:val="00E66948"/>
    <w:rsid w:val="00E66954"/>
    <w:rsid w:val="00E67589"/>
    <w:rsid w:val="00E67AEF"/>
    <w:rsid w:val="00E67E9C"/>
    <w:rsid w:val="00E7014F"/>
    <w:rsid w:val="00E702FD"/>
    <w:rsid w:val="00E709A8"/>
    <w:rsid w:val="00E70E36"/>
    <w:rsid w:val="00E7100A"/>
    <w:rsid w:val="00E710CE"/>
    <w:rsid w:val="00E7117E"/>
    <w:rsid w:val="00E711C5"/>
    <w:rsid w:val="00E715AA"/>
    <w:rsid w:val="00E71921"/>
    <w:rsid w:val="00E7193B"/>
    <w:rsid w:val="00E71C9D"/>
    <w:rsid w:val="00E71D2A"/>
    <w:rsid w:val="00E71DED"/>
    <w:rsid w:val="00E72348"/>
    <w:rsid w:val="00E725B9"/>
    <w:rsid w:val="00E7264C"/>
    <w:rsid w:val="00E726A1"/>
    <w:rsid w:val="00E7274E"/>
    <w:rsid w:val="00E727CA"/>
    <w:rsid w:val="00E728DB"/>
    <w:rsid w:val="00E72F4A"/>
    <w:rsid w:val="00E733F6"/>
    <w:rsid w:val="00E7368B"/>
    <w:rsid w:val="00E73914"/>
    <w:rsid w:val="00E7401E"/>
    <w:rsid w:val="00E741E3"/>
    <w:rsid w:val="00E74641"/>
    <w:rsid w:val="00E74910"/>
    <w:rsid w:val="00E74C24"/>
    <w:rsid w:val="00E750AA"/>
    <w:rsid w:val="00E75362"/>
    <w:rsid w:val="00E75817"/>
    <w:rsid w:val="00E7587F"/>
    <w:rsid w:val="00E75BD6"/>
    <w:rsid w:val="00E75C4D"/>
    <w:rsid w:val="00E75CF5"/>
    <w:rsid w:val="00E7642B"/>
    <w:rsid w:val="00E76E7E"/>
    <w:rsid w:val="00E77209"/>
    <w:rsid w:val="00E77383"/>
    <w:rsid w:val="00E80DDC"/>
    <w:rsid w:val="00E8138A"/>
    <w:rsid w:val="00E813FA"/>
    <w:rsid w:val="00E81422"/>
    <w:rsid w:val="00E81B8E"/>
    <w:rsid w:val="00E81F95"/>
    <w:rsid w:val="00E820F2"/>
    <w:rsid w:val="00E827C8"/>
    <w:rsid w:val="00E82FD3"/>
    <w:rsid w:val="00E832E7"/>
    <w:rsid w:val="00E8363A"/>
    <w:rsid w:val="00E8377A"/>
    <w:rsid w:val="00E83904"/>
    <w:rsid w:val="00E83D66"/>
    <w:rsid w:val="00E847F4"/>
    <w:rsid w:val="00E84D29"/>
    <w:rsid w:val="00E84E3E"/>
    <w:rsid w:val="00E86680"/>
    <w:rsid w:val="00E8677B"/>
    <w:rsid w:val="00E8687F"/>
    <w:rsid w:val="00E86B2D"/>
    <w:rsid w:val="00E871EA"/>
    <w:rsid w:val="00E8723D"/>
    <w:rsid w:val="00E8745A"/>
    <w:rsid w:val="00E876CF"/>
    <w:rsid w:val="00E87877"/>
    <w:rsid w:val="00E87FC0"/>
    <w:rsid w:val="00E90217"/>
    <w:rsid w:val="00E9024E"/>
    <w:rsid w:val="00E9053B"/>
    <w:rsid w:val="00E90AEE"/>
    <w:rsid w:val="00E90B9D"/>
    <w:rsid w:val="00E90C03"/>
    <w:rsid w:val="00E90C12"/>
    <w:rsid w:val="00E90C20"/>
    <w:rsid w:val="00E90CA4"/>
    <w:rsid w:val="00E90F5A"/>
    <w:rsid w:val="00E91206"/>
    <w:rsid w:val="00E91CE9"/>
    <w:rsid w:val="00E91E63"/>
    <w:rsid w:val="00E925B1"/>
    <w:rsid w:val="00E92B20"/>
    <w:rsid w:val="00E92C14"/>
    <w:rsid w:val="00E93390"/>
    <w:rsid w:val="00E93478"/>
    <w:rsid w:val="00E93515"/>
    <w:rsid w:val="00E9357E"/>
    <w:rsid w:val="00E935B8"/>
    <w:rsid w:val="00E93D71"/>
    <w:rsid w:val="00E9402C"/>
    <w:rsid w:val="00E941ED"/>
    <w:rsid w:val="00E943BA"/>
    <w:rsid w:val="00E9457C"/>
    <w:rsid w:val="00E9473C"/>
    <w:rsid w:val="00E94B65"/>
    <w:rsid w:val="00E94BDB"/>
    <w:rsid w:val="00E95220"/>
    <w:rsid w:val="00E95457"/>
    <w:rsid w:val="00E95870"/>
    <w:rsid w:val="00E959FA"/>
    <w:rsid w:val="00E95B8A"/>
    <w:rsid w:val="00E95CA6"/>
    <w:rsid w:val="00E95E01"/>
    <w:rsid w:val="00E95E62"/>
    <w:rsid w:val="00E95EC0"/>
    <w:rsid w:val="00E95F5D"/>
    <w:rsid w:val="00E96913"/>
    <w:rsid w:val="00E96E33"/>
    <w:rsid w:val="00E9704C"/>
    <w:rsid w:val="00E9709B"/>
    <w:rsid w:val="00E9733A"/>
    <w:rsid w:val="00E9761D"/>
    <w:rsid w:val="00E9782B"/>
    <w:rsid w:val="00E97F9B"/>
    <w:rsid w:val="00EA00AD"/>
    <w:rsid w:val="00EA06B1"/>
    <w:rsid w:val="00EA0899"/>
    <w:rsid w:val="00EA0A83"/>
    <w:rsid w:val="00EA1575"/>
    <w:rsid w:val="00EA1785"/>
    <w:rsid w:val="00EA1902"/>
    <w:rsid w:val="00EA199C"/>
    <w:rsid w:val="00EA1E2B"/>
    <w:rsid w:val="00EA2418"/>
    <w:rsid w:val="00EA246D"/>
    <w:rsid w:val="00EA24F7"/>
    <w:rsid w:val="00EA26DB"/>
    <w:rsid w:val="00EA28F8"/>
    <w:rsid w:val="00EA292C"/>
    <w:rsid w:val="00EA2CA5"/>
    <w:rsid w:val="00EA2D2D"/>
    <w:rsid w:val="00EA305D"/>
    <w:rsid w:val="00EA3200"/>
    <w:rsid w:val="00EA3244"/>
    <w:rsid w:val="00EA32D9"/>
    <w:rsid w:val="00EA3554"/>
    <w:rsid w:val="00EA387A"/>
    <w:rsid w:val="00EA3D55"/>
    <w:rsid w:val="00EA3E46"/>
    <w:rsid w:val="00EA3F32"/>
    <w:rsid w:val="00EA455E"/>
    <w:rsid w:val="00EA487A"/>
    <w:rsid w:val="00EA53E7"/>
    <w:rsid w:val="00EA542F"/>
    <w:rsid w:val="00EA5435"/>
    <w:rsid w:val="00EA5B9B"/>
    <w:rsid w:val="00EA5D3E"/>
    <w:rsid w:val="00EA5DE4"/>
    <w:rsid w:val="00EA60DC"/>
    <w:rsid w:val="00EA611D"/>
    <w:rsid w:val="00EA642F"/>
    <w:rsid w:val="00EA67F6"/>
    <w:rsid w:val="00EA68FC"/>
    <w:rsid w:val="00EA6AC6"/>
    <w:rsid w:val="00EA6F08"/>
    <w:rsid w:val="00EA7068"/>
    <w:rsid w:val="00EA71E4"/>
    <w:rsid w:val="00EA7745"/>
    <w:rsid w:val="00EA79B9"/>
    <w:rsid w:val="00EB004B"/>
    <w:rsid w:val="00EB0105"/>
    <w:rsid w:val="00EB01B5"/>
    <w:rsid w:val="00EB0349"/>
    <w:rsid w:val="00EB03C5"/>
    <w:rsid w:val="00EB08E5"/>
    <w:rsid w:val="00EB0C09"/>
    <w:rsid w:val="00EB0CBE"/>
    <w:rsid w:val="00EB0E26"/>
    <w:rsid w:val="00EB0FC2"/>
    <w:rsid w:val="00EB1605"/>
    <w:rsid w:val="00EB195D"/>
    <w:rsid w:val="00EB1960"/>
    <w:rsid w:val="00EB1A98"/>
    <w:rsid w:val="00EB1D81"/>
    <w:rsid w:val="00EB26CB"/>
    <w:rsid w:val="00EB2DED"/>
    <w:rsid w:val="00EB3016"/>
    <w:rsid w:val="00EB30FB"/>
    <w:rsid w:val="00EB364F"/>
    <w:rsid w:val="00EB386D"/>
    <w:rsid w:val="00EB396F"/>
    <w:rsid w:val="00EB3980"/>
    <w:rsid w:val="00EB3B29"/>
    <w:rsid w:val="00EB3BE3"/>
    <w:rsid w:val="00EB3D7D"/>
    <w:rsid w:val="00EB3E4E"/>
    <w:rsid w:val="00EB3FD5"/>
    <w:rsid w:val="00EB4469"/>
    <w:rsid w:val="00EB45E5"/>
    <w:rsid w:val="00EB48C0"/>
    <w:rsid w:val="00EB4ACD"/>
    <w:rsid w:val="00EB4AE8"/>
    <w:rsid w:val="00EB4BA1"/>
    <w:rsid w:val="00EB510E"/>
    <w:rsid w:val="00EB5227"/>
    <w:rsid w:val="00EB52C5"/>
    <w:rsid w:val="00EB53D4"/>
    <w:rsid w:val="00EB5B01"/>
    <w:rsid w:val="00EB5C74"/>
    <w:rsid w:val="00EB5D34"/>
    <w:rsid w:val="00EB5F8B"/>
    <w:rsid w:val="00EB608A"/>
    <w:rsid w:val="00EB626D"/>
    <w:rsid w:val="00EB66CB"/>
    <w:rsid w:val="00EB6703"/>
    <w:rsid w:val="00EB68B8"/>
    <w:rsid w:val="00EB68D4"/>
    <w:rsid w:val="00EB6B19"/>
    <w:rsid w:val="00EB6D36"/>
    <w:rsid w:val="00EB6ED2"/>
    <w:rsid w:val="00EB6FA2"/>
    <w:rsid w:val="00EB7076"/>
    <w:rsid w:val="00EB729D"/>
    <w:rsid w:val="00EB75F8"/>
    <w:rsid w:val="00EB7684"/>
    <w:rsid w:val="00EB76BF"/>
    <w:rsid w:val="00EB778D"/>
    <w:rsid w:val="00EB783F"/>
    <w:rsid w:val="00EB79FA"/>
    <w:rsid w:val="00EB7BBD"/>
    <w:rsid w:val="00EB7C0F"/>
    <w:rsid w:val="00EB7C2D"/>
    <w:rsid w:val="00EB7D12"/>
    <w:rsid w:val="00EC00CD"/>
    <w:rsid w:val="00EC0241"/>
    <w:rsid w:val="00EC065D"/>
    <w:rsid w:val="00EC071F"/>
    <w:rsid w:val="00EC098A"/>
    <w:rsid w:val="00EC0A37"/>
    <w:rsid w:val="00EC0B52"/>
    <w:rsid w:val="00EC0DB3"/>
    <w:rsid w:val="00EC0E0F"/>
    <w:rsid w:val="00EC128B"/>
    <w:rsid w:val="00EC13C6"/>
    <w:rsid w:val="00EC1568"/>
    <w:rsid w:val="00EC18F7"/>
    <w:rsid w:val="00EC1952"/>
    <w:rsid w:val="00EC1992"/>
    <w:rsid w:val="00EC2191"/>
    <w:rsid w:val="00EC2235"/>
    <w:rsid w:val="00EC2590"/>
    <w:rsid w:val="00EC2A0F"/>
    <w:rsid w:val="00EC2A54"/>
    <w:rsid w:val="00EC2AEA"/>
    <w:rsid w:val="00EC2DC4"/>
    <w:rsid w:val="00EC2E28"/>
    <w:rsid w:val="00EC3021"/>
    <w:rsid w:val="00EC314B"/>
    <w:rsid w:val="00EC3B87"/>
    <w:rsid w:val="00EC3DFF"/>
    <w:rsid w:val="00EC3E2D"/>
    <w:rsid w:val="00EC3EAA"/>
    <w:rsid w:val="00EC4019"/>
    <w:rsid w:val="00EC41FF"/>
    <w:rsid w:val="00EC497A"/>
    <w:rsid w:val="00EC4D0E"/>
    <w:rsid w:val="00EC4E4F"/>
    <w:rsid w:val="00EC4F1E"/>
    <w:rsid w:val="00EC50F8"/>
    <w:rsid w:val="00EC53A9"/>
    <w:rsid w:val="00EC5A65"/>
    <w:rsid w:val="00EC5E34"/>
    <w:rsid w:val="00EC5FAC"/>
    <w:rsid w:val="00EC648B"/>
    <w:rsid w:val="00EC6DD5"/>
    <w:rsid w:val="00EC6FEF"/>
    <w:rsid w:val="00EC7079"/>
    <w:rsid w:val="00EC7662"/>
    <w:rsid w:val="00ED0093"/>
    <w:rsid w:val="00ED02F9"/>
    <w:rsid w:val="00ED03C9"/>
    <w:rsid w:val="00ED0621"/>
    <w:rsid w:val="00ED09E5"/>
    <w:rsid w:val="00ED0DE2"/>
    <w:rsid w:val="00ED1293"/>
    <w:rsid w:val="00ED1518"/>
    <w:rsid w:val="00ED171F"/>
    <w:rsid w:val="00ED1728"/>
    <w:rsid w:val="00ED1902"/>
    <w:rsid w:val="00ED1955"/>
    <w:rsid w:val="00ED1D0B"/>
    <w:rsid w:val="00ED1DD7"/>
    <w:rsid w:val="00ED223A"/>
    <w:rsid w:val="00ED236F"/>
    <w:rsid w:val="00ED237A"/>
    <w:rsid w:val="00ED23CD"/>
    <w:rsid w:val="00ED2733"/>
    <w:rsid w:val="00ED27A6"/>
    <w:rsid w:val="00ED2C01"/>
    <w:rsid w:val="00ED2D16"/>
    <w:rsid w:val="00ED2D28"/>
    <w:rsid w:val="00ED2D6B"/>
    <w:rsid w:val="00ED3006"/>
    <w:rsid w:val="00ED3288"/>
    <w:rsid w:val="00ED34F8"/>
    <w:rsid w:val="00ED3A73"/>
    <w:rsid w:val="00ED3E26"/>
    <w:rsid w:val="00ED42FE"/>
    <w:rsid w:val="00ED43A9"/>
    <w:rsid w:val="00ED4473"/>
    <w:rsid w:val="00ED4657"/>
    <w:rsid w:val="00ED496F"/>
    <w:rsid w:val="00ED4DA2"/>
    <w:rsid w:val="00ED5324"/>
    <w:rsid w:val="00ED5A1F"/>
    <w:rsid w:val="00ED5CC8"/>
    <w:rsid w:val="00ED5D77"/>
    <w:rsid w:val="00ED5D83"/>
    <w:rsid w:val="00ED5E28"/>
    <w:rsid w:val="00ED5ECD"/>
    <w:rsid w:val="00ED5F96"/>
    <w:rsid w:val="00ED6034"/>
    <w:rsid w:val="00ED62B1"/>
    <w:rsid w:val="00ED6740"/>
    <w:rsid w:val="00ED68C4"/>
    <w:rsid w:val="00ED6C64"/>
    <w:rsid w:val="00ED6DC1"/>
    <w:rsid w:val="00ED6ECA"/>
    <w:rsid w:val="00ED7388"/>
    <w:rsid w:val="00ED73EF"/>
    <w:rsid w:val="00ED7595"/>
    <w:rsid w:val="00ED77A2"/>
    <w:rsid w:val="00ED7993"/>
    <w:rsid w:val="00ED7BBA"/>
    <w:rsid w:val="00ED7BCC"/>
    <w:rsid w:val="00EE073C"/>
    <w:rsid w:val="00EE0812"/>
    <w:rsid w:val="00EE0865"/>
    <w:rsid w:val="00EE0B5B"/>
    <w:rsid w:val="00EE0C09"/>
    <w:rsid w:val="00EE0FE1"/>
    <w:rsid w:val="00EE12A9"/>
    <w:rsid w:val="00EE19B8"/>
    <w:rsid w:val="00EE20D0"/>
    <w:rsid w:val="00EE22E1"/>
    <w:rsid w:val="00EE2478"/>
    <w:rsid w:val="00EE26D4"/>
    <w:rsid w:val="00EE2CE7"/>
    <w:rsid w:val="00EE2E0C"/>
    <w:rsid w:val="00EE31B5"/>
    <w:rsid w:val="00EE3589"/>
    <w:rsid w:val="00EE3859"/>
    <w:rsid w:val="00EE3A48"/>
    <w:rsid w:val="00EE3B48"/>
    <w:rsid w:val="00EE3FAC"/>
    <w:rsid w:val="00EE41A3"/>
    <w:rsid w:val="00EE430C"/>
    <w:rsid w:val="00EE465C"/>
    <w:rsid w:val="00EE46E9"/>
    <w:rsid w:val="00EE46FB"/>
    <w:rsid w:val="00EE470C"/>
    <w:rsid w:val="00EE4BF3"/>
    <w:rsid w:val="00EE4C47"/>
    <w:rsid w:val="00EE4C82"/>
    <w:rsid w:val="00EE4F90"/>
    <w:rsid w:val="00EE4FCD"/>
    <w:rsid w:val="00EE548E"/>
    <w:rsid w:val="00EE56EB"/>
    <w:rsid w:val="00EE5747"/>
    <w:rsid w:val="00EE5973"/>
    <w:rsid w:val="00EE59FC"/>
    <w:rsid w:val="00EE5B6E"/>
    <w:rsid w:val="00EE5D1B"/>
    <w:rsid w:val="00EE5DDF"/>
    <w:rsid w:val="00EE5F63"/>
    <w:rsid w:val="00EE60BF"/>
    <w:rsid w:val="00EE60ED"/>
    <w:rsid w:val="00EE6136"/>
    <w:rsid w:val="00EE6677"/>
    <w:rsid w:val="00EE67A2"/>
    <w:rsid w:val="00EE684D"/>
    <w:rsid w:val="00EE68CB"/>
    <w:rsid w:val="00EE6A87"/>
    <w:rsid w:val="00EE6CDA"/>
    <w:rsid w:val="00EE733B"/>
    <w:rsid w:val="00EE797C"/>
    <w:rsid w:val="00EE7AAE"/>
    <w:rsid w:val="00EF08CF"/>
    <w:rsid w:val="00EF0A73"/>
    <w:rsid w:val="00EF0C54"/>
    <w:rsid w:val="00EF112E"/>
    <w:rsid w:val="00EF168A"/>
    <w:rsid w:val="00EF1DA0"/>
    <w:rsid w:val="00EF21C7"/>
    <w:rsid w:val="00EF24D7"/>
    <w:rsid w:val="00EF25F8"/>
    <w:rsid w:val="00EF27E9"/>
    <w:rsid w:val="00EF29A6"/>
    <w:rsid w:val="00EF2E18"/>
    <w:rsid w:val="00EF2E8B"/>
    <w:rsid w:val="00EF35CE"/>
    <w:rsid w:val="00EF3D46"/>
    <w:rsid w:val="00EF3D59"/>
    <w:rsid w:val="00EF438B"/>
    <w:rsid w:val="00EF4CDB"/>
    <w:rsid w:val="00EF56EE"/>
    <w:rsid w:val="00EF5A89"/>
    <w:rsid w:val="00EF5A94"/>
    <w:rsid w:val="00EF5DA1"/>
    <w:rsid w:val="00EF5E67"/>
    <w:rsid w:val="00EF5E86"/>
    <w:rsid w:val="00EF6268"/>
    <w:rsid w:val="00EF62D7"/>
    <w:rsid w:val="00EF6945"/>
    <w:rsid w:val="00EF6BA6"/>
    <w:rsid w:val="00EF6C9C"/>
    <w:rsid w:val="00EF6FC2"/>
    <w:rsid w:val="00EF7677"/>
    <w:rsid w:val="00EF787E"/>
    <w:rsid w:val="00EF7965"/>
    <w:rsid w:val="00EF79B6"/>
    <w:rsid w:val="00EF7D6C"/>
    <w:rsid w:val="00EF7FA9"/>
    <w:rsid w:val="00F003FA"/>
    <w:rsid w:val="00F00F4D"/>
    <w:rsid w:val="00F00FCB"/>
    <w:rsid w:val="00F01469"/>
    <w:rsid w:val="00F014B7"/>
    <w:rsid w:val="00F014FD"/>
    <w:rsid w:val="00F01718"/>
    <w:rsid w:val="00F01803"/>
    <w:rsid w:val="00F0180D"/>
    <w:rsid w:val="00F01FA1"/>
    <w:rsid w:val="00F021B8"/>
    <w:rsid w:val="00F0279D"/>
    <w:rsid w:val="00F027F3"/>
    <w:rsid w:val="00F0284B"/>
    <w:rsid w:val="00F02866"/>
    <w:rsid w:val="00F02879"/>
    <w:rsid w:val="00F02B59"/>
    <w:rsid w:val="00F02BE9"/>
    <w:rsid w:val="00F02EB3"/>
    <w:rsid w:val="00F02FC0"/>
    <w:rsid w:val="00F0325A"/>
    <w:rsid w:val="00F035E7"/>
    <w:rsid w:val="00F0389E"/>
    <w:rsid w:val="00F03A5B"/>
    <w:rsid w:val="00F03A6C"/>
    <w:rsid w:val="00F04D29"/>
    <w:rsid w:val="00F05078"/>
    <w:rsid w:val="00F0561E"/>
    <w:rsid w:val="00F05937"/>
    <w:rsid w:val="00F05A05"/>
    <w:rsid w:val="00F05ACD"/>
    <w:rsid w:val="00F05B6E"/>
    <w:rsid w:val="00F06309"/>
    <w:rsid w:val="00F0641D"/>
    <w:rsid w:val="00F065EA"/>
    <w:rsid w:val="00F06AC5"/>
    <w:rsid w:val="00F06C3E"/>
    <w:rsid w:val="00F06DC0"/>
    <w:rsid w:val="00F06F61"/>
    <w:rsid w:val="00F07403"/>
    <w:rsid w:val="00F074D9"/>
    <w:rsid w:val="00F07C36"/>
    <w:rsid w:val="00F07F75"/>
    <w:rsid w:val="00F10103"/>
    <w:rsid w:val="00F1021E"/>
    <w:rsid w:val="00F106E1"/>
    <w:rsid w:val="00F109A6"/>
    <w:rsid w:val="00F109FB"/>
    <w:rsid w:val="00F10A6D"/>
    <w:rsid w:val="00F10B53"/>
    <w:rsid w:val="00F10EB3"/>
    <w:rsid w:val="00F11329"/>
    <w:rsid w:val="00F113AF"/>
    <w:rsid w:val="00F1147B"/>
    <w:rsid w:val="00F1162C"/>
    <w:rsid w:val="00F1195F"/>
    <w:rsid w:val="00F11E4E"/>
    <w:rsid w:val="00F12123"/>
    <w:rsid w:val="00F125F8"/>
    <w:rsid w:val="00F131A3"/>
    <w:rsid w:val="00F1322D"/>
    <w:rsid w:val="00F1357F"/>
    <w:rsid w:val="00F1366D"/>
    <w:rsid w:val="00F13744"/>
    <w:rsid w:val="00F13824"/>
    <w:rsid w:val="00F139B4"/>
    <w:rsid w:val="00F13BDC"/>
    <w:rsid w:val="00F140FD"/>
    <w:rsid w:val="00F1412A"/>
    <w:rsid w:val="00F14183"/>
    <w:rsid w:val="00F14968"/>
    <w:rsid w:val="00F14A29"/>
    <w:rsid w:val="00F14BDD"/>
    <w:rsid w:val="00F14E16"/>
    <w:rsid w:val="00F14FD9"/>
    <w:rsid w:val="00F15170"/>
    <w:rsid w:val="00F152E3"/>
    <w:rsid w:val="00F153D1"/>
    <w:rsid w:val="00F157A1"/>
    <w:rsid w:val="00F15952"/>
    <w:rsid w:val="00F15B04"/>
    <w:rsid w:val="00F15D7F"/>
    <w:rsid w:val="00F15D86"/>
    <w:rsid w:val="00F1624C"/>
    <w:rsid w:val="00F16293"/>
    <w:rsid w:val="00F16491"/>
    <w:rsid w:val="00F16B5F"/>
    <w:rsid w:val="00F16D39"/>
    <w:rsid w:val="00F16DCA"/>
    <w:rsid w:val="00F16E27"/>
    <w:rsid w:val="00F16FC0"/>
    <w:rsid w:val="00F17033"/>
    <w:rsid w:val="00F173F3"/>
    <w:rsid w:val="00F174A6"/>
    <w:rsid w:val="00F17690"/>
    <w:rsid w:val="00F17DC6"/>
    <w:rsid w:val="00F20210"/>
    <w:rsid w:val="00F20543"/>
    <w:rsid w:val="00F207F1"/>
    <w:rsid w:val="00F2113C"/>
    <w:rsid w:val="00F211FF"/>
    <w:rsid w:val="00F21551"/>
    <w:rsid w:val="00F2175B"/>
    <w:rsid w:val="00F217EF"/>
    <w:rsid w:val="00F21A8A"/>
    <w:rsid w:val="00F21AD4"/>
    <w:rsid w:val="00F21C6D"/>
    <w:rsid w:val="00F2214F"/>
    <w:rsid w:val="00F223CB"/>
    <w:rsid w:val="00F225CC"/>
    <w:rsid w:val="00F23A9A"/>
    <w:rsid w:val="00F23EB1"/>
    <w:rsid w:val="00F24587"/>
    <w:rsid w:val="00F2474A"/>
    <w:rsid w:val="00F24792"/>
    <w:rsid w:val="00F248B7"/>
    <w:rsid w:val="00F24A14"/>
    <w:rsid w:val="00F24E94"/>
    <w:rsid w:val="00F24F05"/>
    <w:rsid w:val="00F2521B"/>
    <w:rsid w:val="00F25C9F"/>
    <w:rsid w:val="00F25D0C"/>
    <w:rsid w:val="00F25DC3"/>
    <w:rsid w:val="00F26001"/>
    <w:rsid w:val="00F26021"/>
    <w:rsid w:val="00F26182"/>
    <w:rsid w:val="00F26795"/>
    <w:rsid w:val="00F2694F"/>
    <w:rsid w:val="00F26ADA"/>
    <w:rsid w:val="00F27101"/>
    <w:rsid w:val="00F27253"/>
    <w:rsid w:val="00F274F8"/>
    <w:rsid w:val="00F2758E"/>
    <w:rsid w:val="00F276F5"/>
    <w:rsid w:val="00F27917"/>
    <w:rsid w:val="00F27EDB"/>
    <w:rsid w:val="00F30253"/>
    <w:rsid w:val="00F3053D"/>
    <w:rsid w:val="00F309DA"/>
    <w:rsid w:val="00F310C0"/>
    <w:rsid w:val="00F31122"/>
    <w:rsid w:val="00F3124F"/>
    <w:rsid w:val="00F3141B"/>
    <w:rsid w:val="00F31564"/>
    <w:rsid w:val="00F316A2"/>
    <w:rsid w:val="00F3192E"/>
    <w:rsid w:val="00F31B3A"/>
    <w:rsid w:val="00F31C93"/>
    <w:rsid w:val="00F31CD4"/>
    <w:rsid w:val="00F32207"/>
    <w:rsid w:val="00F322C9"/>
    <w:rsid w:val="00F325C9"/>
    <w:rsid w:val="00F325E2"/>
    <w:rsid w:val="00F32A3D"/>
    <w:rsid w:val="00F32B51"/>
    <w:rsid w:val="00F32C61"/>
    <w:rsid w:val="00F32C8A"/>
    <w:rsid w:val="00F32E76"/>
    <w:rsid w:val="00F32FB9"/>
    <w:rsid w:val="00F3302F"/>
    <w:rsid w:val="00F332B9"/>
    <w:rsid w:val="00F332D0"/>
    <w:rsid w:val="00F3336A"/>
    <w:rsid w:val="00F334C0"/>
    <w:rsid w:val="00F33A0A"/>
    <w:rsid w:val="00F33A6A"/>
    <w:rsid w:val="00F33AC4"/>
    <w:rsid w:val="00F33D1B"/>
    <w:rsid w:val="00F33E70"/>
    <w:rsid w:val="00F3404E"/>
    <w:rsid w:val="00F34262"/>
    <w:rsid w:val="00F342D3"/>
    <w:rsid w:val="00F34561"/>
    <w:rsid w:val="00F345C6"/>
    <w:rsid w:val="00F34928"/>
    <w:rsid w:val="00F34E06"/>
    <w:rsid w:val="00F34F35"/>
    <w:rsid w:val="00F34FDB"/>
    <w:rsid w:val="00F35081"/>
    <w:rsid w:val="00F35129"/>
    <w:rsid w:val="00F35183"/>
    <w:rsid w:val="00F3547F"/>
    <w:rsid w:val="00F35735"/>
    <w:rsid w:val="00F35826"/>
    <w:rsid w:val="00F358D4"/>
    <w:rsid w:val="00F35A23"/>
    <w:rsid w:val="00F35CF5"/>
    <w:rsid w:val="00F35D39"/>
    <w:rsid w:val="00F3605A"/>
    <w:rsid w:val="00F362FD"/>
    <w:rsid w:val="00F3690A"/>
    <w:rsid w:val="00F36A48"/>
    <w:rsid w:val="00F36E8D"/>
    <w:rsid w:val="00F36EA5"/>
    <w:rsid w:val="00F37142"/>
    <w:rsid w:val="00F37829"/>
    <w:rsid w:val="00F37840"/>
    <w:rsid w:val="00F37D8C"/>
    <w:rsid w:val="00F403B9"/>
    <w:rsid w:val="00F404F3"/>
    <w:rsid w:val="00F4052C"/>
    <w:rsid w:val="00F40655"/>
    <w:rsid w:val="00F40CDE"/>
    <w:rsid w:val="00F40D8D"/>
    <w:rsid w:val="00F41106"/>
    <w:rsid w:val="00F411EF"/>
    <w:rsid w:val="00F414D4"/>
    <w:rsid w:val="00F41611"/>
    <w:rsid w:val="00F41745"/>
    <w:rsid w:val="00F4186D"/>
    <w:rsid w:val="00F41974"/>
    <w:rsid w:val="00F41AF1"/>
    <w:rsid w:val="00F42226"/>
    <w:rsid w:val="00F422BF"/>
    <w:rsid w:val="00F42516"/>
    <w:rsid w:val="00F42C05"/>
    <w:rsid w:val="00F42E38"/>
    <w:rsid w:val="00F431E9"/>
    <w:rsid w:val="00F43312"/>
    <w:rsid w:val="00F433B7"/>
    <w:rsid w:val="00F433B8"/>
    <w:rsid w:val="00F4341C"/>
    <w:rsid w:val="00F43632"/>
    <w:rsid w:val="00F4407F"/>
    <w:rsid w:val="00F441C1"/>
    <w:rsid w:val="00F4455E"/>
    <w:rsid w:val="00F44A7D"/>
    <w:rsid w:val="00F44BC3"/>
    <w:rsid w:val="00F44D9A"/>
    <w:rsid w:val="00F450D4"/>
    <w:rsid w:val="00F45294"/>
    <w:rsid w:val="00F452BD"/>
    <w:rsid w:val="00F4530A"/>
    <w:rsid w:val="00F453AC"/>
    <w:rsid w:val="00F45A6D"/>
    <w:rsid w:val="00F45B7F"/>
    <w:rsid w:val="00F45FF4"/>
    <w:rsid w:val="00F46086"/>
    <w:rsid w:val="00F464F1"/>
    <w:rsid w:val="00F46534"/>
    <w:rsid w:val="00F4678D"/>
    <w:rsid w:val="00F46D02"/>
    <w:rsid w:val="00F47075"/>
    <w:rsid w:val="00F47620"/>
    <w:rsid w:val="00F47D04"/>
    <w:rsid w:val="00F47DBA"/>
    <w:rsid w:val="00F47ED7"/>
    <w:rsid w:val="00F5008D"/>
    <w:rsid w:val="00F50424"/>
    <w:rsid w:val="00F50936"/>
    <w:rsid w:val="00F509E1"/>
    <w:rsid w:val="00F50A32"/>
    <w:rsid w:val="00F50A9C"/>
    <w:rsid w:val="00F50CF6"/>
    <w:rsid w:val="00F50DE5"/>
    <w:rsid w:val="00F50E4B"/>
    <w:rsid w:val="00F50ED6"/>
    <w:rsid w:val="00F50EE7"/>
    <w:rsid w:val="00F5100F"/>
    <w:rsid w:val="00F513C6"/>
    <w:rsid w:val="00F514CF"/>
    <w:rsid w:val="00F518E4"/>
    <w:rsid w:val="00F521C3"/>
    <w:rsid w:val="00F523C6"/>
    <w:rsid w:val="00F523D6"/>
    <w:rsid w:val="00F52472"/>
    <w:rsid w:val="00F525D6"/>
    <w:rsid w:val="00F528ED"/>
    <w:rsid w:val="00F52EEC"/>
    <w:rsid w:val="00F53053"/>
    <w:rsid w:val="00F5364A"/>
    <w:rsid w:val="00F53729"/>
    <w:rsid w:val="00F5381A"/>
    <w:rsid w:val="00F53A12"/>
    <w:rsid w:val="00F53A55"/>
    <w:rsid w:val="00F53B32"/>
    <w:rsid w:val="00F53DEC"/>
    <w:rsid w:val="00F53E35"/>
    <w:rsid w:val="00F53F49"/>
    <w:rsid w:val="00F5432D"/>
    <w:rsid w:val="00F545DD"/>
    <w:rsid w:val="00F548D3"/>
    <w:rsid w:val="00F55205"/>
    <w:rsid w:val="00F5530B"/>
    <w:rsid w:val="00F55315"/>
    <w:rsid w:val="00F55667"/>
    <w:rsid w:val="00F55759"/>
    <w:rsid w:val="00F55BEF"/>
    <w:rsid w:val="00F563D0"/>
    <w:rsid w:val="00F566DB"/>
    <w:rsid w:val="00F5688C"/>
    <w:rsid w:val="00F569B9"/>
    <w:rsid w:val="00F570D2"/>
    <w:rsid w:val="00F572D6"/>
    <w:rsid w:val="00F57523"/>
    <w:rsid w:val="00F575DA"/>
    <w:rsid w:val="00F57968"/>
    <w:rsid w:val="00F57987"/>
    <w:rsid w:val="00F579FE"/>
    <w:rsid w:val="00F57BD6"/>
    <w:rsid w:val="00F57E06"/>
    <w:rsid w:val="00F57EEC"/>
    <w:rsid w:val="00F602B3"/>
    <w:rsid w:val="00F60DCD"/>
    <w:rsid w:val="00F61628"/>
    <w:rsid w:val="00F61A41"/>
    <w:rsid w:val="00F61A4E"/>
    <w:rsid w:val="00F61EEA"/>
    <w:rsid w:val="00F61F8A"/>
    <w:rsid w:val="00F62062"/>
    <w:rsid w:val="00F620D2"/>
    <w:rsid w:val="00F62204"/>
    <w:rsid w:val="00F6220D"/>
    <w:rsid w:val="00F6281D"/>
    <w:rsid w:val="00F62896"/>
    <w:rsid w:val="00F6387F"/>
    <w:rsid w:val="00F639A4"/>
    <w:rsid w:val="00F63A57"/>
    <w:rsid w:val="00F63A8E"/>
    <w:rsid w:val="00F63C72"/>
    <w:rsid w:val="00F643D1"/>
    <w:rsid w:val="00F6495A"/>
    <w:rsid w:val="00F649D9"/>
    <w:rsid w:val="00F64A2F"/>
    <w:rsid w:val="00F64ABC"/>
    <w:rsid w:val="00F64B49"/>
    <w:rsid w:val="00F64DB1"/>
    <w:rsid w:val="00F6521B"/>
    <w:rsid w:val="00F66082"/>
    <w:rsid w:val="00F660F4"/>
    <w:rsid w:val="00F6653A"/>
    <w:rsid w:val="00F665FA"/>
    <w:rsid w:val="00F66635"/>
    <w:rsid w:val="00F66B0C"/>
    <w:rsid w:val="00F66F4B"/>
    <w:rsid w:val="00F671A6"/>
    <w:rsid w:val="00F676D0"/>
    <w:rsid w:val="00F67714"/>
    <w:rsid w:val="00F6783F"/>
    <w:rsid w:val="00F67960"/>
    <w:rsid w:val="00F67B6F"/>
    <w:rsid w:val="00F67CB3"/>
    <w:rsid w:val="00F70A14"/>
    <w:rsid w:val="00F70A7D"/>
    <w:rsid w:val="00F70C16"/>
    <w:rsid w:val="00F70D22"/>
    <w:rsid w:val="00F70ED6"/>
    <w:rsid w:val="00F70F32"/>
    <w:rsid w:val="00F720C8"/>
    <w:rsid w:val="00F72161"/>
    <w:rsid w:val="00F724BA"/>
    <w:rsid w:val="00F72DA2"/>
    <w:rsid w:val="00F72DE1"/>
    <w:rsid w:val="00F72EC6"/>
    <w:rsid w:val="00F73533"/>
    <w:rsid w:val="00F7366F"/>
    <w:rsid w:val="00F736C7"/>
    <w:rsid w:val="00F737C7"/>
    <w:rsid w:val="00F73835"/>
    <w:rsid w:val="00F73EDB"/>
    <w:rsid w:val="00F73FEC"/>
    <w:rsid w:val="00F74296"/>
    <w:rsid w:val="00F745D6"/>
    <w:rsid w:val="00F74684"/>
    <w:rsid w:val="00F74727"/>
    <w:rsid w:val="00F74C9C"/>
    <w:rsid w:val="00F74F7C"/>
    <w:rsid w:val="00F752D6"/>
    <w:rsid w:val="00F75D80"/>
    <w:rsid w:val="00F75D85"/>
    <w:rsid w:val="00F75EAA"/>
    <w:rsid w:val="00F763A0"/>
    <w:rsid w:val="00F769EF"/>
    <w:rsid w:val="00F76B62"/>
    <w:rsid w:val="00F76F60"/>
    <w:rsid w:val="00F76F68"/>
    <w:rsid w:val="00F77327"/>
    <w:rsid w:val="00F7777D"/>
    <w:rsid w:val="00F77B63"/>
    <w:rsid w:val="00F77C67"/>
    <w:rsid w:val="00F77CEE"/>
    <w:rsid w:val="00F80160"/>
    <w:rsid w:val="00F8057F"/>
    <w:rsid w:val="00F80A10"/>
    <w:rsid w:val="00F81023"/>
    <w:rsid w:val="00F8154A"/>
    <w:rsid w:val="00F817AA"/>
    <w:rsid w:val="00F81F36"/>
    <w:rsid w:val="00F8208E"/>
    <w:rsid w:val="00F827DE"/>
    <w:rsid w:val="00F82807"/>
    <w:rsid w:val="00F828DE"/>
    <w:rsid w:val="00F82AA5"/>
    <w:rsid w:val="00F82C8D"/>
    <w:rsid w:val="00F832A9"/>
    <w:rsid w:val="00F832AD"/>
    <w:rsid w:val="00F83357"/>
    <w:rsid w:val="00F83502"/>
    <w:rsid w:val="00F83546"/>
    <w:rsid w:val="00F83686"/>
    <w:rsid w:val="00F838C0"/>
    <w:rsid w:val="00F83B15"/>
    <w:rsid w:val="00F83B23"/>
    <w:rsid w:val="00F83B95"/>
    <w:rsid w:val="00F84257"/>
    <w:rsid w:val="00F8438A"/>
    <w:rsid w:val="00F844F2"/>
    <w:rsid w:val="00F846A2"/>
    <w:rsid w:val="00F847A3"/>
    <w:rsid w:val="00F8480C"/>
    <w:rsid w:val="00F8496E"/>
    <w:rsid w:val="00F84B40"/>
    <w:rsid w:val="00F84C5C"/>
    <w:rsid w:val="00F84D99"/>
    <w:rsid w:val="00F850B5"/>
    <w:rsid w:val="00F852DB"/>
    <w:rsid w:val="00F856B0"/>
    <w:rsid w:val="00F857C7"/>
    <w:rsid w:val="00F85CC4"/>
    <w:rsid w:val="00F85D75"/>
    <w:rsid w:val="00F85EB2"/>
    <w:rsid w:val="00F86139"/>
    <w:rsid w:val="00F86298"/>
    <w:rsid w:val="00F864D7"/>
    <w:rsid w:val="00F86606"/>
    <w:rsid w:val="00F86FE9"/>
    <w:rsid w:val="00F875D2"/>
    <w:rsid w:val="00F875D7"/>
    <w:rsid w:val="00F878AF"/>
    <w:rsid w:val="00F87BB8"/>
    <w:rsid w:val="00F87CEB"/>
    <w:rsid w:val="00F9030D"/>
    <w:rsid w:val="00F905D4"/>
    <w:rsid w:val="00F908CE"/>
    <w:rsid w:val="00F910DC"/>
    <w:rsid w:val="00F912AF"/>
    <w:rsid w:val="00F91466"/>
    <w:rsid w:val="00F915A5"/>
    <w:rsid w:val="00F915FC"/>
    <w:rsid w:val="00F9196D"/>
    <w:rsid w:val="00F91B0B"/>
    <w:rsid w:val="00F91B3E"/>
    <w:rsid w:val="00F91BBC"/>
    <w:rsid w:val="00F921CB"/>
    <w:rsid w:val="00F926B0"/>
    <w:rsid w:val="00F92BE5"/>
    <w:rsid w:val="00F92DFF"/>
    <w:rsid w:val="00F9321F"/>
    <w:rsid w:val="00F93594"/>
    <w:rsid w:val="00F9373D"/>
    <w:rsid w:val="00F93B71"/>
    <w:rsid w:val="00F93C06"/>
    <w:rsid w:val="00F93E46"/>
    <w:rsid w:val="00F93EC3"/>
    <w:rsid w:val="00F93FFC"/>
    <w:rsid w:val="00F940A8"/>
    <w:rsid w:val="00F943D3"/>
    <w:rsid w:val="00F94604"/>
    <w:rsid w:val="00F948E6"/>
    <w:rsid w:val="00F94979"/>
    <w:rsid w:val="00F94E84"/>
    <w:rsid w:val="00F94F02"/>
    <w:rsid w:val="00F94F5D"/>
    <w:rsid w:val="00F9520D"/>
    <w:rsid w:val="00F95733"/>
    <w:rsid w:val="00F9598E"/>
    <w:rsid w:val="00F95DF4"/>
    <w:rsid w:val="00F963B6"/>
    <w:rsid w:val="00F963DB"/>
    <w:rsid w:val="00F9680A"/>
    <w:rsid w:val="00F96A16"/>
    <w:rsid w:val="00F96B24"/>
    <w:rsid w:val="00F96E02"/>
    <w:rsid w:val="00F96F4F"/>
    <w:rsid w:val="00F96FAE"/>
    <w:rsid w:val="00F96FFF"/>
    <w:rsid w:val="00F970E8"/>
    <w:rsid w:val="00F97110"/>
    <w:rsid w:val="00F9770E"/>
    <w:rsid w:val="00F97770"/>
    <w:rsid w:val="00F97DEA"/>
    <w:rsid w:val="00FA048B"/>
    <w:rsid w:val="00FA0BD4"/>
    <w:rsid w:val="00FA0C41"/>
    <w:rsid w:val="00FA0E25"/>
    <w:rsid w:val="00FA0E53"/>
    <w:rsid w:val="00FA0E73"/>
    <w:rsid w:val="00FA126C"/>
    <w:rsid w:val="00FA1316"/>
    <w:rsid w:val="00FA14DA"/>
    <w:rsid w:val="00FA16BB"/>
    <w:rsid w:val="00FA1887"/>
    <w:rsid w:val="00FA1A80"/>
    <w:rsid w:val="00FA1B7D"/>
    <w:rsid w:val="00FA2324"/>
    <w:rsid w:val="00FA243E"/>
    <w:rsid w:val="00FA2B06"/>
    <w:rsid w:val="00FA2B56"/>
    <w:rsid w:val="00FA2BDF"/>
    <w:rsid w:val="00FA2D1B"/>
    <w:rsid w:val="00FA2DDE"/>
    <w:rsid w:val="00FA2F20"/>
    <w:rsid w:val="00FA364D"/>
    <w:rsid w:val="00FA3C68"/>
    <w:rsid w:val="00FA3FF4"/>
    <w:rsid w:val="00FA46A1"/>
    <w:rsid w:val="00FA46F0"/>
    <w:rsid w:val="00FA4AEA"/>
    <w:rsid w:val="00FA4C14"/>
    <w:rsid w:val="00FA4D06"/>
    <w:rsid w:val="00FA5332"/>
    <w:rsid w:val="00FA53AB"/>
    <w:rsid w:val="00FA5ADD"/>
    <w:rsid w:val="00FA5B73"/>
    <w:rsid w:val="00FA5CD4"/>
    <w:rsid w:val="00FA5EC6"/>
    <w:rsid w:val="00FA60D6"/>
    <w:rsid w:val="00FA61E9"/>
    <w:rsid w:val="00FA63AD"/>
    <w:rsid w:val="00FA64AE"/>
    <w:rsid w:val="00FA6565"/>
    <w:rsid w:val="00FA65E7"/>
    <w:rsid w:val="00FA6612"/>
    <w:rsid w:val="00FA6A5A"/>
    <w:rsid w:val="00FA70B0"/>
    <w:rsid w:val="00FA7416"/>
    <w:rsid w:val="00FA766B"/>
    <w:rsid w:val="00FA7673"/>
    <w:rsid w:val="00FA7FD6"/>
    <w:rsid w:val="00FB0078"/>
    <w:rsid w:val="00FB078C"/>
    <w:rsid w:val="00FB1C93"/>
    <w:rsid w:val="00FB1F64"/>
    <w:rsid w:val="00FB2209"/>
    <w:rsid w:val="00FB2A18"/>
    <w:rsid w:val="00FB2A6D"/>
    <w:rsid w:val="00FB2CB9"/>
    <w:rsid w:val="00FB2E62"/>
    <w:rsid w:val="00FB2FE6"/>
    <w:rsid w:val="00FB30EE"/>
    <w:rsid w:val="00FB3324"/>
    <w:rsid w:val="00FB39F7"/>
    <w:rsid w:val="00FB3C5F"/>
    <w:rsid w:val="00FB4116"/>
    <w:rsid w:val="00FB469B"/>
    <w:rsid w:val="00FB4841"/>
    <w:rsid w:val="00FB4D11"/>
    <w:rsid w:val="00FB4D17"/>
    <w:rsid w:val="00FB5392"/>
    <w:rsid w:val="00FB593B"/>
    <w:rsid w:val="00FB5980"/>
    <w:rsid w:val="00FB5A31"/>
    <w:rsid w:val="00FB6175"/>
    <w:rsid w:val="00FB671C"/>
    <w:rsid w:val="00FB6A75"/>
    <w:rsid w:val="00FB6DFE"/>
    <w:rsid w:val="00FB7C01"/>
    <w:rsid w:val="00FB7F09"/>
    <w:rsid w:val="00FC00F0"/>
    <w:rsid w:val="00FC0273"/>
    <w:rsid w:val="00FC0701"/>
    <w:rsid w:val="00FC0ED6"/>
    <w:rsid w:val="00FC0F7A"/>
    <w:rsid w:val="00FC1383"/>
    <w:rsid w:val="00FC1469"/>
    <w:rsid w:val="00FC14C5"/>
    <w:rsid w:val="00FC1530"/>
    <w:rsid w:val="00FC15A3"/>
    <w:rsid w:val="00FC1EC4"/>
    <w:rsid w:val="00FC1F5E"/>
    <w:rsid w:val="00FC22DD"/>
    <w:rsid w:val="00FC2414"/>
    <w:rsid w:val="00FC2482"/>
    <w:rsid w:val="00FC24FB"/>
    <w:rsid w:val="00FC2867"/>
    <w:rsid w:val="00FC2B4D"/>
    <w:rsid w:val="00FC3161"/>
    <w:rsid w:val="00FC31C3"/>
    <w:rsid w:val="00FC3360"/>
    <w:rsid w:val="00FC347E"/>
    <w:rsid w:val="00FC34E2"/>
    <w:rsid w:val="00FC3531"/>
    <w:rsid w:val="00FC3535"/>
    <w:rsid w:val="00FC3AF5"/>
    <w:rsid w:val="00FC475F"/>
    <w:rsid w:val="00FC50AC"/>
    <w:rsid w:val="00FC53EF"/>
    <w:rsid w:val="00FC597B"/>
    <w:rsid w:val="00FC5A75"/>
    <w:rsid w:val="00FC5B92"/>
    <w:rsid w:val="00FC5C6E"/>
    <w:rsid w:val="00FC5E7F"/>
    <w:rsid w:val="00FC5F9E"/>
    <w:rsid w:val="00FC65B0"/>
    <w:rsid w:val="00FC65B3"/>
    <w:rsid w:val="00FC676B"/>
    <w:rsid w:val="00FC68EC"/>
    <w:rsid w:val="00FC697E"/>
    <w:rsid w:val="00FC6C6C"/>
    <w:rsid w:val="00FC7079"/>
    <w:rsid w:val="00FC7243"/>
    <w:rsid w:val="00FC74A2"/>
    <w:rsid w:val="00FC7728"/>
    <w:rsid w:val="00FC77C7"/>
    <w:rsid w:val="00FC7925"/>
    <w:rsid w:val="00FC7DBA"/>
    <w:rsid w:val="00FC7E6B"/>
    <w:rsid w:val="00FC7FE5"/>
    <w:rsid w:val="00FD01AF"/>
    <w:rsid w:val="00FD02CA"/>
    <w:rsid w:val="00FD0767"/>
    <w:rsid w:val="00FD077C"/>
    <w:rsid w:val="00FD0907"/>
    <w:rsid w:val="00FD0E62"/>
    <w:rsid w:val="00FD105D"/>
    <w:rsid w:val="00FD14B8"/>
    <w:rsid w:val="00FD14BB"/>
    <w:rsid w:val="00FD1793"/>
    <w:rsid w:val="00FD18E8"/>
    <w:rsid w:val="00FD1CEB"/>
    <w:rsid w:val="00FD1E36"/>
    <w:rsid w:val="00FD209F"/>
    <w:rsid w:val="00FD2210"/>
    <w:rsid w:val="00FD25D6"/>
    <w:rsid w:val="00FD278F"/>
    <w:rsid w:val="00FD2812"/>
    <w:rsid w:val="00FD2872"/>
    <w:rsid w:val="00FD295E"/>
    <w:rsid w:val="00FD29A6"/>
    <w:rsid w:val="00FD2A6A"/>
    <w:rsid w:val="00FD2B28"/>
    <w:rsid w:val="00FD2B45"/>
    <w:rsid w:val="00FD2C8F"/>
    <w:rsid w:val="00FD3ADD"/>
    <w:rsid w:val="00FD3E3F"/>
    <w:rsid w:val="00FD436D"/>
    <w:rsid w:val="00FD451A"/>
    <w:rsid w:val="00FD45BB"/>
    <w:rsid w:val="00FD4651"/>
    <w:rsid w:val="00FD49E9"/>
    <w:rsid w:val="00FD4A9F"/>
    <w:rsid w:val="00FD4F6B"/>
    <w:rsid w:val="00FD5535"/>
    <w:rsid w:val="00FD5913"/>
    <w:rsid w:val="00FD69A9"/>
    <w:rsid w:val="00FD6BE9"/>
    <w:rsid w:val="00FD6ED2"/>
    <w:rsid w:val="00FD6F6D"/>
    <w:rsid w:val="00FD7023"/>
    <w:rsid w:val="00FD70E5"/>
    <w:rsid w:val="00FD712D"/>
    <w:rsid w:val="00FD7202"/>
    <w:rsid w:val="00FD74C8"/>
    <w:rsid w:val="00FD750B"/>
    <w:rsid w:val="00FD77D1"/>
    <w:rsid w:val="00FE010C"/>
    <w:rsid w:val="00FE0114"/>
    <w:rsid w:val="00FE066A"/>
    <w:rsid w:val="00FE0827"/>
    <w:rsid w:val="00FE0A80"/>
    <w:rsid w:val="00FE0AA8"/>
    <w:rsid w:val="00FE125D"/>
    <w:rsid w:val="00FE15AE"/>
    <w:rsid w:val="00FE17B8"/>
    <w:rsid w:val="00FE1B3B"/>
    <w:rsid w:val="00FE1C76"/>
    <w:rsid w:val="00FE1DBC"/>
    <w:rsid w:val="00FE1EF4"/>
    <w:rsid w:val="00FE211B"/>
    <w:rsid w:val="00FE2228"/>
    <w:rsid w:val="00FE23CB"/>
    <w:rsid w:val="00FE2666"/>
    <w:rsid w:val="00FE28E8"/>
    <w:rsid w:val="00FE28F7"/>
    <w:rsid w:val="00FE28FD"/>
    <w:rsid w:val="00FE2CE8"/>
    <w:rsid w:val="00FE307D"/>
    <w:rsid w:val="00FE310B"/>
    <w:rsid w:val="00FE31F2"/>
    <w:rsid w:val="00FE3E39"/>
    <w:rsid w:val="00FE3F8B"/>
    <w:rsid w:val="00FE40B0"/>
    <w:rsid w:val="00FE41A5"/>
    <w:rsid w:val="00FE46C0"/>
    <w:rsid w:val="00FE4BBE"/>
    <w:rsid w:val="00FE4BEC"/>
    <w:rsid w:val="00FE4F4D"/>
    <w:rsid w:val="00FE4F58"/>
    <w:rsid w:val="00FE4F63"/>
    <w:rsid w:val="00FE550E"/>
    <w:rsid w:val="00FE572E"/>
    <w:rsid w:val="00FE59A5"/>
    <w:rsid w:val="00FE5B38"/>
    <w:rsid w:val="00FE5CC3"/>
    <w:rsid w:val="00FE62B9"/>
    <w:rsid w:val="00FE637E"/>
    <w:rsid w:val="00FE67C9"/>
    <w:rsid w:val="00FE6855"/>
    <w:rsid w:val="00FE6934"/>
    <w:rsid w:val="00FE6957"/>
    <w:rsid w:val="00FE6C45"/>
    <w:rsid w:val="00FE6F2C"/>
    <w:rsid w:val="00FE7212"/>
    <w:rsid w:val="00FE7268"/>
    <w:rsid w:val="00FE75A4"/>
    <w:rsid w:val="00FE76CB"/>
    <w:rsid w:val="00FE773A"/>
    <w:rsid w:val="00FE7919"/>
    <w:rsid w:val="00FE7BC5"/>
    <w:rsid w:val="00FE7C06"/>
    <w:rsid w:val="00FE7D97"/>
    <w:rsid w:val="00FE7FBD"/>
    <w:rsid w:val="00FF00B6"/>
    <w:rsid w:val="00FF0148"/>
    <w:rsid w:val="00FF04D6"/>
    <w:rsid w:val="00FF052D"/>
    <w:rsid w:val="00FF099B"/>
    <w:rsid w:val="00FF0A9B"/>
    <w:rsid w:val="00FF11B9"/>
    <w:rsid w:val="00FF140B"/>
    <w:rsid w:val="00FF15A0"/>
    <w:rsid w:val="00FF1750"/>
    <w:rsid w:val="00FF1A41"/>
    <w:rsid w:val="00FF1AE9"/>
    <w:rsid w:val="00FF1BCA"/>
    <w:rsid w:val="00FF220D"/>
    <w:rsid w:val="00FF2212"/>
    <w:rsid w:val="00FF243B"/>
    <w:rsid w:val="00FF273B"/>
    <w:rsid w:val="00FF2BFE"/>
    <w:rsid w:val="00FF2D3E"/>
    <w:rsid w:val="00FF2D82"/>
    <w:rsid w:val="00FF3237"/>
    <w:rsid w:val="00FF331D"/>
    <w:rsid w:val="00FF3422"/>
    <w:rsid w:val="00FF343B"/>
    <w:rsid w:val="00FF36ED"/>
    <w:rsid w:val="00FF37DF"/>
    <w:rsid w:val="00FF3868"/>
    <w:rsid w:val="00FF3899"/>
    <w:rsid w:val="00FF3B41"/>
    <w:rsid w:val="00FF3C70"/>
    <w:rsid w:val="00FF3E8E"/>
    <w:rsid w:val="00FF4042"/>
    <w:rsid w:val="00FF40ED"/>
    <w:rsid w:val="00FF49AB"/>
    <w:rsid w:val="00FF49B9"/>
    <w:rsid w:val="00FF4A7A"/>
    <w:rsid w:val="00FF4B9C"/>
    <w:rsid w:val="00FF4D34"/>
    <w:rsid w:val="00FF4E82"/>
    <w:rsid w:val="00FF5186"/>
    <w:rsid w:val="00FF5580"/>
    <w:rsid w:val="00FF56DB"/>
    <w:rsid w:val="00FF57CC"/>
    <w:rsid w:val="00FF5862"/>
    <w:rsid w:val="00FF5AE9"/>
    <w:rsid w:val="00FF61F2"/>
    <w:rsid w:val="00FF643B"/>
    <w:rsid w:val="00FF64F3"/>
    <w:rsid w:val="00FF6547"/>
    <w:rsid w:val="00FF671C"/>
    <w:rsid w:val="00FF6744"/>
    <w:rsid w:val="00FF6B31"/>
    <w:rsid w:val="00FF6D63"/>
    <w:rsid w:val="00FF6D74"/>
    <w:rsid w:val="00FF71FB"/>
    <w:rsid w:val="00FF7285"/>
    <w:rsid w:val="00FF78D5"/>
    <w:rsid w:val="00FF7AA6"/>
    <w:rsid w:val="00FF7B4F"/>
    <w:rsid w:val="00FF7DFC"/>
    <w:rsid w:val="00FF7E85"/>
    <w:rsid w:val="00FF7FDB"/>
    <w:rsid w:val="08ED57B6"/>
    <w:rsid w:val="090F30D7"/>
    <w:rsid w:val="10711942"/>
    <w:rsid w:val="16494C62"/>
    <w:rsid w:val="30984D6D"/>
    <w:rsid w:val="41F50C75"/>
    <w:rsid w:val="535F1B11"/>
    <w:rsid w:val="5FCB1EE0"/>
    <w:rsid w:val="67014F1C"/>
    <w:rsid w:val="6D5B3F23"/>
    <w:rsid w:val="7B14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56215"/>
  <w15:chartTrackingRefBased/>
  <w15:docId w15:val="{4F12E1C8-7B37-43B8-B2AC-23280FFA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semiHidden="1" w:uiPriority="39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5A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210"/>
        <w:tab w:val="left" w:pos="1001"/>
      </w:tabs>
      <w:spacing w:before="120" w:after="120" w:line="360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tabs>
        <w:tab w:val="left" w:pos="720"/>
      </w:tabs>
      <w:spacing w:line="360" w:lineRule="auto"/>
      <w:outlineLvl w:val="2"/>
    </w:pPr>
    <w:rPr>
      <w:rFonts w:ascii="黑体" w:eastAsia="黑体" w:hAnsi="Times New Roman"/>
      <w:b/>
      <w:sz w:val="24"/>
      <w:szCs w:val="2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tabs>
        <w:tab w:val="left" w:pos="1289"/>
      </w:tabs>
      <w:spacing w:line="377" w:lineRule="auto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433"/>
      </w:tabs>
      <w:ind w:left="1434" w:hanging="1009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1577"/>
      </w:tabs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1721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1865"/>
      </w:tabs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2009"/>
      </w:tabs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MTopic5Char">
    <w:name w:val="MM Topic 5 Char"/>
    <w:basedOn w:val="50"/>
    <w:link w:val="MMTopic5"/>
    <w:rPr>
      <w:bCs/>
      <w:kern w:val="2"/>
      <w:sz w:val="21"/>
      <w:szCs w:val="28"/>
    </w:rPr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customStyle="1" w:styleId="MMTopic3Char">
    <w:name w:val="MM Topic 3 Char"/>
    <w:basedOn w:val="30"/>
    <w:link w:val="MMTopic3"/>
    <w:rPr>
      <w:rFonts w:ascii="黑体" w:eastAsia="黑体" w:hAnsi="Times New Roman"/>
      <w:b/>
      <w:kern w:val="2"/>
      <w:sz w:val="24"/>
    </w:rPr>
  </w:style>
  <w:style w:type="character" w:customStyle="1" w:styleId="90">
    <w:name w:val="标题 9 字符"/>
    <w:link w:val="9"/>
    <w:rPr>
      <w:rFonts w:ascii="Cambria" w:hAnsi="Cambria"/>
      <w:kern w:val="2"/>
      <w:sz w:val="21"/>
      <w:szCs w:val="21"/>
    </w:rPr>
  </w:style>
  <w:style w:type="character" w:customStyle="1" w:styleId="MMTopic2Char">
    <w:name w:val="MM Topic 2 Char"/>
    <w:basedOn w:val="20"/>
    <w:link w:val="MMTopic2"/>
    <w:rPr>
      <w:rFonts w:ascii="Cambria" w:hAnsi="Cambria"/>
      <w:b/>
      <w:bCs/>
      <w:kern w:val="2"/>
      <w:sz w:val="28"/>
      <w:szCs w:val="32"/>
    </w:rPr>
  </w:style>
  <w:style w:type="character" w:customStyle="1" w:styleId="MMTopic1Char">
    <w:name w:val="MM Topic 1 Char"/>
    <w:basedOn w:val="10"/>
    <w:link w:val="MMTopic1"/>
    <w:rPr>
      <w:b/>
      <w:bCs/>
      <w:kern w:val="44"/>
      <w:sz w:val="32"/>
      <w:szCs w:val="44"/>
    </w:rPr>
  </w:style>
  <w:style w:type="character" w:customStyle="1" w:styleId="60">
    <w:name w:val="标题 6 字符"/>
    <w:link w:val="6"/>
    <w:rPr>
      <w:rFonts w:ascii="Cambria" w:hAnsi="Cambria"/>
      <w:b/>
      <w:bCs/>
      <w:kern w:val="2"/>
      <w:sz w:val="24"/>
      <w:szCs w:val="24"/>
    </w:rPr>
  </w:style>
  <w:style w:type="character" w:customStyle="1" w:styleId="a4">
    <w:name w:val="页脚 字符"/>
    <w:link w:val="a5"/>
    <w:uiPriority w:val="99"/>
    <w:rPr>
      <w:sz w:val="18"/>
      <w:szCs w:val="18"/>
    </w:rPr>
  </w:style>
  <w:style w:type="character" w:customStyle="1" w:styleId="30">
    <w:name w:val="标题 3 字符"/>
    <w:link w:val="3"/>
    <w:uiPriority w:val="9"/>
    <w:rPr>
      <w:rFonts w:ascii="黑体" w:eastAsia="黑体" w:hAnsi="Times New Roman"/>
      <w:b/>
      <w:kern w:val="2"/>
      <w:sz w:val="24"/>
    </w:rPr>
  </w:style>
  <w:style w:type="character" w:customStyle="1" w:styleId="80">
    <w:name w:val="标题 8 字符"/>
    <w:link w:val="8"/>
    <w:rPr>
      <w:rFonts w:ascii="Cambria" w:hAnsi="Cambria"/>
      <w:kern w:val="2"/>
      <w:sz w:val="24"/>
      <w:szCs w:val="24"/>
    </w:rPr>
  </w:style>
  <w:style w:type="character" w:customStyle="1" w:styleId="a6">
    <w:name w:val="标题 字符"/>
    <w:link w:val="a7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MMTopic8Char">
    <w:name w:val="MM Topic 8 Char"/>
    <w:basedOn w:val="80"/>
    <w:link w:val="MMTopic8"/>
    <w:rPr>
      <w:rFonts w:ascii="Cambria" w:hAnsi="Cambria"/>
      <w:kern w:val="2"/>
      <w:sz w:val="24"/>
      <w:szCs w:val="24"/>
    </w:rPr>
  </w:style>
  <w:style w:type="character" w:customStyle="1" w:styleId="MMTopic4Char">
    <w:name w:val="MM Topic 4 Char"/>
    <w:basedOn w:val="40"/>
    <w:link w:val="MMTopic4"/>
    <w:rPr>
      <w:rFonts w:ascii="Cambria" w:hAnsi="Cambria"/>
      <w:b/>
      <w:bCs/>
      <w:kern w:val="2"/>
      <w:sz w:val="21"/>
      <w:szCs w:val="28"/>
    </w:rPr>
  </w:style>
  <w:style w:type="character" w:customStyle="1" w:styleId="a9">
    <w:name w:val="批注框文本 字符"/>
    <w:link w:val="aa"/>
    <w:uiPriority w:val="99"/>
    <w:semiHidden/>
    <w:rPr>
      <w:sz w:val="18"/>
      <w:szCs w:val="18"/>
    </w:rPr>
  </w:style>
  <w:style w:type="character" w:customStyle="1" w:styleId="ab">
    <w:name w:val="无间隔 字符"/>
    <w:link w:val="ac"/>
    <w:uiPriority w:val="1"/>
    <w:rPr>
      <w:sz w:val="22"/>
      <w:szCs w:val="22"/>
      <w:lang w:val="en-US" w:eastAsia="zh-CN" w:bidi="ar-SA"/>
    </w:rPr>
  </w:style>
  <w:style w:type="character" w:customStyle="1" w:styleId="10">
    <w:name w:val="标题 1 字符"/>
    <w:link w:val="1"/>
    <w:rPr>
      <w:b/>
      <w:bCs/>
      <w:kern w:val="44"/>
      <w:sz w:val="32"/>
      <w:szCs w:val="44"/>
    </w:rPr>
  </w:style>
  <w:style w:type="character" w:customStyle="1" w:styleId="MMTitleChar">
    <w:name w:val="MM Title Char"/>
    <w:basedOn w:val="a6"/>
    <w:link w:val="MMTitle"/>
    <w:rPr>
      <w:rFonts w:ascii="Cambria" w:eastAsia="宋体" w:hAnsi="Cambria" w:cs="Times New Roman"/>
      <w:b/>
      <w:bCs/>
      <w:sz w:val="32"/>
      <w:szCs w:val="32"/>
    </w:rPr>
  </w:style>
  <w:style w:type="character" w:customStyle="1" w:styleId="50">
    <w:name w:val="标题 5 字符"/>
    <w:link w:val="5"/>
    <w:rPr>
      <w:bCs/>
      <w:kern w:val="2"/>
      <w:sz w:val="21"/>
      <w:szCs w:val="28"/>
    </w:rPr>
  </w:style>
  <w:style w:type="character" w:customStyle="1" w:styleId="40">
    <w:name w:val="标题 4 字符"/>
    <w:link w:val="4"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ad">
    <w:name w:val="页眉 字符"/>
    <w:link w:val="ae"/>
    <w:uiPriority w:val="99"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hAnsi="Cambria"/>
      <w:b/>
      <w:bCs/>
      <w:kern w:val="2"/>
      <w:sz w:val="28"/>
      <w:szCs w:val="32"/>
    </w:rPr>
  </w:style>
  <w:style w:type="character" w:customStyle="1" w:styleId="tpccontent1">
    <w:name w:val="tpc_content1"/>
    <w:rPr>
      <w:sz w:val="20"/>
      <w:szCs w:val="20"/>
    </w:rPr>
  </w:style>
  <w:style w:type="character" w:customStyle="1" w:styleId="opdicttext1">
    <w:name w:val="op_dict_text1"/>
  </w:style>
  <w:style w:type="character" w:customStyle="1" w:styleId="MMTopic9Char">
    <w:name w:val="MM Topic 9 Char"/>
    <w:basedOn w:val="90"/>
    <w:link w:val="MMTopic9"/>
    <w:rPr>
      <w:rFonts w:ascii="Cambria" w:hAnsi="Cambria"/>
      <w:kern w:val="2"/>
      <w:sz w:val="21"/>
      <w:szCs w:val="21"/>
    </w:rPr>
  </w:style>
  <w:style w:type="character" w:customStyle="1" w:styleId="MMTopic7Char">
    <w:name w:val="MM Topic 7 Char"/>
    <w:basedOn w:val="70"/>
    <w:link w:val="MMTopic7"/>
    <w:rPr>
      <w:b/>
      <w:bCs/>
      <w:kern w:val="2"/>
      <w:sz w:val="24"/>
      <w:szCs w:val="24"/>
    </w:rPr>
  </w:style>
  <w:style w:type="character" w:customStyle="1" w:styleId="af">
    <w:name w:val="批注主题 字符"/>
    <w:link w:val="af0"/>
    <w:uiPriority w:val="99"/>
    <w:semiHidden/>
    <w:rPr>
      <w:b/>
      <w:bCs/>
      <w:kern w:val="2"/>
      <w:sz w:val="21"/>
      <w:szCs w:val="22"/>
    </w:rPr>
  </w:style>
  <w:style w:type="character" w:styleId="af1">
    <w:name w:val="annotation reference"/>
    <w:uiPriority w:val="99"/>
    <w:unhideWhenUsed/>
    <w:rPr>
      <w:sz w:val="21"/>
      <w:szCs w:val="21"/>
    </w:rPr>
  </w:style>
  <w:style w:type="character" w:styleId="af2">
    <w:name w:val="Strong"/>
    <w:uiPriority w:val="22"/>
    <w:qFormat/>
    <w:rPr>
      <w:b/>
      <w:bCs/>
    </w:rPr>
  </w:style>
  <w:style w:type="character" w:customStyle="1" w:styleId="af3">
    <w:name w:val="批注文字 字符"/>
    <w:link w:val="af4"/>
    <w:uiPriority w:val="99"/>
    <w:rPr>
      <w:kern w:val="2"/>
      <w:sz w:val="21"/>
      <w:szCs w:val="22"/>
    </w:rPr>
  </w:style>
  <w:style w:type="character" w:customStyle="1" w:styleId="MMTopic6Char">
    <w:name w:val="MM Topic 6 Char"/>
    <w:basedOn w:val="60"/>
    <w:link w:val="MMTopic6"/>
    <w:rPr>
      <w:rFonts w:ascii="Cambria" w:hAnsi="Cambria"/>
      <w:b/>
      <w:bCs/>
      <w:kern w:val="2"/>
      <w:sz w:val="24"/>
      <w:szCs w:val="24"/>
    </w:rPr>
  </w:style>
  <w:style w:type="character" w:customStyle="1" w:styleId="af5">
    <w:name w:val="封面一"/>
    <w:rPr>
      <w:rFonts w:eastAsia="华文中宋"/>
      <w:b/>
      <w:bCs/>
      <w:sz w:val="32"/>
    </w:rPr>
  </w:style>
  <w:style w:type="character" w:customStyle="1" w:styleId="af6">
    <w:name w:val="文档结构图 字符"/>
    <w:link w:val="af7"/>
    <w:uiPriority w:val="99"/>
    <w:semiHidden/>
    <w:rPr>
      <w:rFonts w:ascii="宋体"/>
      <w:kern w:val="2"/>
      <w:sz w:val="18"/>
      <w:szCs w:val="18"/>
    </w:rPr>
  </w:style>
  <w:style w:type="character" w:customStyle="1" w:styleId="opdicttext2">
    <w:name w:val="op_dict_text2"/>
  </w:style>
  <w:style w:type="character" w:customStyle="1" w:styleId="datagrid-group-title">
    <w:name w:val="datagrid-group-title"/>
  </w:style>
  <w:style w:type="paragraph" w:styleId="af8">
    <w:name w:val="List Paragraph"/>
    <w:basedOn w:val="a"/>
    <w:uiPriority w:val="99"/>
    <w:qFormat/>
    <w:pPr>
      <w:widowControl/>
      <w:ind w:firstLine="420"/>
    </w:pPr>
    <w:rPr>
      <w:rFonts w:cs="宋体"/>
      <w:kern w:val="0"/>
      <w:szCs w:val="21"/>
    </w:rPr>
  </w:style>
  <w:style w:type="paragraph" w:customStyle="1" w:styleId="MMTopic8">
    <w:name w:val="MM Topic 8"/>
    <w:basedOn w:val="8"/>
    <w:link w:val="MMTopic8Char"/>
  </w:style>
  <w:style w:type="paragraph" w:customStyle="1" w:styleId="MMTopic2">
    <w:name w:val="MM Topic 2"/>
    <w:basedOn w:val="2"/>
    <w:link w:val="MMTopic2Char"/>
    <w:pPr>
      <w:numPr>
        <w:numId w:val="2"/>
      </w:numPr>
      <w:tabs>
        <w:tab w:val="left" w:pos="1001"/>
      </w:tabs>
    </w:pPr>
  </w:style>
  <w:style w:type="paragraph" w:styleId="TOC9">
    <w:name w:val="toc 9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MTopic3">
    <w:name w:val="MM Topic 3"/>
    <w:basedOn w:val="3"/>
    <w:link w:val="MMTopic3Char"/>
    <w:pPr>
      <w:numPr>
        <w:numId w:val="2"/>
      </w:numPr>
      <w:tabs>
        <w:tab w:val="left" w:pos="720"/>
      </w:tabs>
    </w:pPr>
  </w:style>
  <w:style w:type="paragraph" w:styleId="TOC">
    <w:name w:val="TOC Heading"/>
    <w:basedOn w:val="1"/>
    <w:next w:val="a"/>
    <w:uiPriority w:val="39"/>
    <w:qFormat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9">
    <w:name w:val="方案正文"/>
    <w:basedOn w:val="a"/>
    <w:next w:val="a"/>
    <w:pPr>
      <w:autoSpaceDE w:val="0"/>
      <w:autoSpaceDN w:val="0"/>
      <w:adjustRightInd w:val="0"/>
      <w:spacing w:before="156"/>
      <w:jc w:val="left"/>
    </w:pPr>
    <w:rPr>
      <w:rFonts w:ascii="宋体" w:hAnsi="Times New Roman"/>
      <w:kern w:val="0"/>
      <w:sz w:val="20"/>
      <w:szCs w:val="24"/>
    </w:rPr>
  </w:style>
  <w:style w:type="paragraph" w:styleId="af0">
    <w:name w:val="annotation subject"/>
    <w:basedOn w:val="af4"/>
    <w:next w:val="af4"/>
    <w:link w:val="af"/>
    <w:uiPriority w:val="99"/>
    <w:unhideWhenUsed/>
    <w:rPr>
      <w:b/>
      <w:bCs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7">
    <w:name w:val="Document Map"/>
    <w:basedOn w:val="a"/>
    <w:link w:val="af6"/>
    <w:uiPriority w:val="99"/>
    <w:unhideWhenUsed/>
    <w:rPr>
      <w:rFonts w:ascii="宋体"/>
      <w:sz w:val="18"/>
      <w:szCs w:val="18"/>
    </w:rPr>
  </w:style>
  <w:style w:type="paragraph" w:customStyle="1" w:styleId="MMTopic9">
    <w:name w:val="MM Topic 9"/>
    <w:basedOn w:val="9"/>
    <w:link w:val="MMTopic9Char"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customStyle="1" w:styleId="MMTopic5">
    <w:name w:val="MM Topic 5"/>
    <w:basedOn w:val="5"/>
    <w:link w:val="MMTopic5Char"/>
  </w:style>
  <w:style w:type="paragraph" w:customStyle="1" w:styleId="MMTopic4">
    <w:name w:val="MM Topic 4"/>
    <w:basedOn w:val="4"/>
    <w:link w:val="MMTopic4Char"/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c">
    <w:name w:val="No Spacing"/>
    <w:link w:val="ab"/>
    <w:uiPriority w:val="1"/>
    <w:qFormat/>
    <w:rPr>
      <w:sz w:val="22"/>
      <w:szCs w:val="22"/>
    </w:rPr>
  </w:style>
  <w:style w:type="paragraph" w:customStyle="1" w:styleId="Cell">
    <w:name w:val="Cell"/>
    <w:basedOn w:val="a"/>
    <w:qFormat/>
    <w:pPr>
      <w:widowControl/>
      <w:jc w:val="left"/>
    </w:pPr>
    <w:rPr>
      <w:rFonts w:ascii="Arial" w:hAnsi="Arial"/>
      <w:b/>
      <w:kern w:val="0"/>
      <w:sz w:val="20"/>
      <w:szCs w:val="20"/>
    </w:rPr>
  </w:style>
  <w:style w:type="paragraph" w:styleId="af4">
    <w:name w:val="annotation text"/>
    <w:basedOn w:val="a"/>
    <w:link w:val="af3"/>
    <w:uiPriority w:val="99"/>
    <w:unhideWhenUsed/>
    <w:pPr>
      <w:jc w:val="left"/>
    </w:p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MMTopic7">
    <w:name w:val="MM Topic 7"/>
    <w:basedOn w:val="7"/>
    <w:link w:val="MMTopic7Char"/>
  </w:style>
  <w:style w:type="paragraph" w:customStyle="1" w:styleId="MMTopic6">
    <w:name w:val="MM Topic 6"/>
    <w:basedOn w:val="6"/>
    <w:link w:val="MMTopic6Char"/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sz w:val="18"/>
      <w:szCs w:val="18"/>
    </w:rPr>
  </w:style>
  <w:style w:type="paragraph" w:customStyle="1" w:styleId="Bullet">
    <w:name w:val="Bullet"/>
    <w:basedOn w:val="a"/>
    <w:qFormat/>
    <w:pPr>
      <w:widowControl/>
      <w:numPr>
        <w:numId w:val="3"/>
      </w:numPr>
      <w:tabs>
        <w:tab w:val="left" w:pos="360"/>
      </w:tabs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MMTopic1">
    <w:name w:val="MM Topic 1"/>
    <w:basedOn w:val="1"/>
    <w:link w:val="MMTopic1Char"/>
    <w:pPr>
      <w:numPr>
        <w:numId w:val="2"/>
      </w:numPr>
      <w:tabs>
        <w:tab w:val="left" w:pos="857"/>
      </w:tabs>
    </w:p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sz w:val="18"/>
      <w:szCs w:val="18"/>
    </w:rPr>
  </w:style>
  <w:style w:type="paragraph" w:styleId="afa">
    <w:name w:val="Normal Indent"/>
    <w:aliases w:val="表正文,正文非缩进,特点,段1,正文不缩进,正文（首行缩进两字） Char,正文双线,正文(首行缩进两字),正文(首行缩进两字)1,ALT+Z,±í?y??,?y?????????,???a,?y?????? Char,??o?,?y?y??,?y??????,±íÕýÎÄ,ÕýÎÄ·ÇËõ½ø,±í,缩进,正文缩进 Char,四号,正文（架构图）,Body Text(ch),正文不缩进 Char Char Char Char Char Char Char,正文缩进1,正"/>
    <w:basedOn w:val="a"/>
    <w:pPr>
      <w:ind w:firstLine="420"/>
    </w:pPr>
    <w:rPr>
      <w:rFonts w:ascii="Times New Roman" w:hAnsi="Times New Roman"/>
      <w:szCs w:val="20"/>
    </w:rPr>
  </w:style>
  <w:style w:type="paragraph" w:customStyle="1" w:styleId="MMTitle">
    <w:name w:val="MM Title"/>
    <w:basedOn w:val="a7"/>
    <w:link w:val="MMTitleChar"/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aa">
    <w:name w:val="Balloon Text"/>
    <w:basedOn w:val="a"/>
    <w:link w:val="a9"/>
    <w:uiPriority w:val="99"/>
    <w:unhideWhenUsed/>
    <w:rPr>
      <w:sz w:val="18"/>
      <w:szCs w:val="18"/>
    </w:rPr>
  </w:style>
  <w:style w:type="table" w:styleId="afb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41">
    <w:name w:val="Table List 4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808080" w:fill="FFFFFF"/>
      </w:tcPr>
    </w:tblStylePr>
  </w:style>
  <w:style w:type="character" w:customStyle="1" w:styleId="fontstyle01">
    <w:name w:val="fontstyle01"/>
    <w:rsid w:val="00D656AA"/>
    <w:rPr>
      <w:rFonts w:ascii="黑体" w:eastAsia="黑体" w:hAnsi="黑体" w:hint="eastAsia"/>
      <w:b w:val="0"/>
      <w:bCs w:val="0"/>
      <w:i w:val="0"/>
      <w:iCs w:val="0"/>
      <w:color w:val="000000"/>
      <w:sz w:val="14"/>
      <w:szCs w:val="14"/>
    </w:rPr>
  </w:style>
  <w:style w:type="paragraph" w:styleId="HTML">
    <w:name w:val="HTML Preformatted"/>
    <w:basedOn w:val="a"/>
    <w:link w:val="HTML0"/>
    <w:uiPriority w:val="99"/>
    <w:semiHidden/>
    <w:unhideWhenUsed/>
    <w:rsid w:val="00AB3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AB3F38"/>
    <w:rPr>
      <w:rFonts w:ascii="宋体" w:hAnsi="宋体" w:cs="宋体"/>
      <w:sz w:val="24"/>
      <w:szCs w:val="24"/>
    </w:rPr>
  </w:style>
  <w:style w:type="paragraph" w:customStyle="1" w:styleId="md-end-block">
    <w:name w:val="md-end-block"/>
    <w:basedOn w:val="a"/>
    <w:rsid w:val="004827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827A5"/>
  </w:style>
  <w:style w:type="paragraph" w:customStyle="1" w:styleId="afc">
    <w:name w:val="方法论正文"/>
    <w:basedOn w:val="a"/>
    <w:link w:val="afd"/>
    <w:qFormat/>
    <w:rsid w:val="00FD2B45"/>
    <w:pPr>
      <w:spacing w:line="360" w:lineRule="auto"/>
      <w:ind w:firstLineChars="200" w:firstLine="420"/>
    </w:pPr>
    <w:rPr>
      <w:rFonts w:ascii="Times New Roman" w:hAnsi="Times New Roman"/>
      <w:szCs w:val="24"/>
    </w:rPr>
  </w:style>
  <w:style w:type="character" w:customStyle="1" w:styleId="afd">
    <w:name w:val="方法论正文 字符"/>
    <w:basedOn w:val="a0"/>
    <w:link w:val="afc"/>
    <w:qFormat/>
    <w:rsid w:val="00FD2B45"/>
    <w:rPr>
      <w:rFonts w:ascii="Times New Roman" w:hAnsi="Times New Roman"/>
      <w:kern w:val="2"/>
      <w:sz w:val="21"/>
      <w:szCs w:val="24"/>
    </w:rPr>
  </w:style>
  <w:style w:type="character" w:customStyle="1" w:styleId="md-link">
    <w:name w:val="md-link"/>
    <w:basedOn w:val="a0"/>
    <w:rsid w:val="00771309"/>
  </w:style>
  <w:style w:type="character" w:customStyle="1" w:styleId="cm-meta">
    <w:name w:val="cm-meta"/>
    <w:basedOn w:val="a0"/>
    <w:rsid w:val="005931CC"/>
  </w:style>
  <w:style w:type="character" w:customStyle="1" w:styleId="cm-tag">
    <w:name w:val="cm-tag"/>
    <w:basedOn w:val="a0"/>
    <w:rsid w:val="005931CC"/>
  </w:style>
  <w:style w:type="character" w:customStyle="1" w:styleId="cm-attribute">
    <w:name w:val="cm-attribute"/>
    <w:basedOn w:val="a0"/>
    <w:rsid w:val="005931CC"/>
  </w:style>
  <w:style w:type="character" w:customStyle="1" w:styleId="cm-string">
    <w:name w:val="cm-string"/>
    <w:basedOn w:val="a0"/>
    <w:rsid w:val="005931CC"/>
  </w:style>
  <w:style w:type="character" w:customStyle="1" w:styleId="cm-tab">
    <w:name w:val="cm-tab"/>
    <w:basedOn w:val="a0"/>
    <w:rsid w:val="005931CC"/>
  </w:style>
  <w:style w:type="character" w:customStyle="1" w:styleId="cm-comment">
    <w:name w:val="cm-comment"/>
    <w:basedOn w:val="a0"/>
    <w:rsid w:val="00A43A0F"/>
  </w:style>
  <w:style w:type="character" w:customStyle="1" w:styleId="cm-variable">
    <w:name w:val="cm-variable"/>
    <w:basedOn w:val="a0"/>
    <w:rsid w:val="00A43A0F"/>
  </w:style>
  <w:style w:type="character" w:customStyle="1" w:styleId="cm-operator">
    <w:name w:val="cm-operator"/>
    <w:basedOn w:val="a0"/>
    <w:rsid w:val="00A43A0F"/>
  </w:style>
  <w:style w:type="character" w:customStyle="1" w:styleId="cm-variable-3">
    <w:name w:val="cm-variable-3"/>
    <w:basedOn w:val="a0"/>
    <w:rsid w:val="00A43A0F"/>
  </w:style>
  <w:style w:type="character" w:customStyle="1" w:styleId="cm-number">
    <w:name w:val="cm-number"/>
    <w:basedOn w:val="a0"/>
    <w:rsid w:val="00A43A0F"/>
  </w:style>
  <w:style w:type="character" w:customStyle="1" w:styleId="cm-keyword">
    <w:name w:val="cm-keyword"/>
    <w:basedOn w:val="a0"/>
    <w:rsid w:val="00A43A0F"/>
  </w:style>
  <w:style w:type="character" w:customStyle="1" w:styleId="cm-atom">
    <w:name w:val="cm-atom"/>
    <w:basedOn w:val="a0"/>
    <w:rsid w:val="00A43A0F"/>
  </w:style>
  <w:style w:type="character" w:customStyle="1" w:styleId="cm-def">
    <w:name w:val="cm-def"/>
    <w:basedOn w:val="a0"/>
    <w:rsid w:val="00A43A0F"/>
  </w:style>
  <w:style w:type="character" w:styleId="afe">
    <w:name w:val="Unresolved Mention"/>
    <w:basedOn w:val="a0"/>
    <w:uiPriority w:val="99"/>
    <w:semiHidden/>
    <w:unhideWhenUsed/>
    <w:rsid w:val="00751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73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438748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61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hao\Projects\ICBC\Doc%20Templates\JIT-7-08_&#27010;&#35201;&#35774;&#35745;&#25253;&#21578;_V7_2009092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7101-F6B8-4247-89F9-F20B087D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JIT-7-08_概要设计报告_V7_20090922.dot</Template>
  <TotalTime>8761</TotalTime>
  <Pages>1</Pages>
  <Words>185</Words>
  <Characters>1057</Characters>
  <Application>Microsoft Office Word</Application>
  <DocSecurity>0</DocSecurity>
  <Lines>8</Lines>
  <Paragraphs>2</Paragraphs>
  <ScaleCrop>false</ScaleCrop>
  <Company>purvar.com</Company>
  <LinksUpToDate>false</LinksUpToDate>
  <CharactersWithSpaces>1240</CharactersWithSpaces>
  <SharedDoc>false</SharedDoc>
  <HLinks>
    <vt:vector size="1848" baseType="variant">
      <vt:variant>
        <vt:i4>-665391767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开发设计的总体思想</vt:lpwstr>
      </vt:variant>
      <vt:variant>
        <vt:i4>1245243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_Toc85753571</vt:lpwstr>
      </vt:variant>
      <vt:variant>
        <vt:i4>1179707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_Toc85753570</vt:lpwstr>
      </vt:variant>
      <vt:variant>
        <vt:i4>1769530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_Toc85753569</vt:lpwstr>
      </vt:variant>
      <vt:variant>
        <vt:i4>1703994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_Toc85753568</vt:lpwstr>
      </vt:variant>
      <vt:variant>
        <vt:i4>1376314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_Toc85753567</vt:lpwstr>
      </vt:variant>
      <vt:variant>
        <vt:i4>1310778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_Toc85753566</vt:lpwstr>
      </vt:variant>
      <vt:variant>
        <vt:i4>1507386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_Toc85753565</vt:lpwstr>
      </vt:variant>
      <vt:variant>
        <vt:i4>1441850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_Toc85753564</vt:lpwstr>
      </vt:variant>
      <vt:variant>
        <vt:i4>1114170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_Toc85753563</vt:lpwstr>
      </vt:variant>
      <vt:variant>
        <vt:i4>1048634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_Toc85753562</vt:lpwstr>
      </vt:variant>
      <vt:variant>
        <vt:i4>1245242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_Toc85753561</vt:lpwstr>
      </vt:variant>
      <vt:variant>
        <vt:i4>1179706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_Toc85753560</vt:lpwstr>
      </vt:variant>
      <vt:variant>
        <vt:i4>1769529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_Toc85753559</vt:lpwstr>
      </vt:variant>
      <vt:variant>
        <vt:i4>1703993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_Toc85753558</vt:lpwstr>
      </vt:variant>
      <vt:variant>
        <vt:i4>1376313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_Toc85753557</vt:lpwstr>
      </vt:variant>
      <vt:variant>
        <vt:i4>1310777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_Toc85753556</vt:lpwstr>
      </vt:variant>
      <vt:variant>
        <vt:i4>1507385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_Toc85753555</vt:lpwstr>
      </vt:variant>
      <vt:variant>
        <vt:i4>1441849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_Toc85753554</vt:lpwstr>
      </vt:variant>
      <vt:variant>
        <vt:i4>1114169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_Toc85753553</vt:lpwstr>
      </vt:variant>
      <vt:variant>
        <vt:i4>1048633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_Toc85753552</vt:lpwstr>
      </vt:variant>
      <vt:variant>
        <vt:i4>1245241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_Toc85753551</vt:lpwstr>
      </vt:variant>
      <vt:variant>
        <vt:i4>1179705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_Toc85753550</vt:lpwstr>
      </vt:variant>
      <vt:variant>
        <vt:i4>1769528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_Toc85753549</vt:lpwstr>
      </vt:variant>
      <vt:variant>
        <vt:i4>1703992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_Toc85753548</vt:lpwstr>
      </vt:variant>
      <vt:variant>
        <vt:i4>1376312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_Toc85753547</vt:lpwstr>
      </vt:variant>
      <vt:variant>
        <vt:i4>1310776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_Toc85753546</vt:lpwstr>
      </vt:variant>
      <vt:variant>
        <vt:i4>1507384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_Toc85753545</vt:lpwstr>
      </vt:variant>
      <vt:variant>
        <vt:i4>1441848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_Toc85753544</vt:lpwstr>
      </vt:variant>
      <vt:variant>
        <vt:i4>1114168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_Toc85753543</vt:lpwstr>
      </vt:variant>
      <vt:variant>
        <vt:i4>1048632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_Toc85753542</vt:lpwstr>
      </vt:variant>
      <vt:variant>
        <vt:i4>1245240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_Toc85753541</vt:lpwstr>
      </vt:variant>
      <vt:variant>
        <vt:i4>1179704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_Toc85753540</vt:lpwstr>
      </vt:variant>
      <vt:variant>
        <vt:i4>1769535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_Toc85753539</vt:lpwstr>
      </vt:variant>
      <vt:variant>
        <vt:i4>1703999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_Toc85753538</vt:lpwstr>
      </vt:variant>
      <vt:variant>
        <vt:i4>1376319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_Toc85753537</vt:lpwstr>
      </vt:variant>
      <vt:variant>
        <vt:i4>1310783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_Toc85753536</vt:lpwstr>
      </vt:variant>
      <vt:variant>
        <vt:i4>1507391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_Toc85753535</vt:lpwstr>
      </vt:variant>
      <vt:variant>
        <vt:i4>1441855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_Toc85753534</vt:lpwstr>
      </vt:variant>
      <vt:variant>
        <vt:i4>1114175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_Toc85753533</vt:lpwstr>
      </vt:variant>
      <vt:variant>
        <vt:i4>1048639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_Toc85753532</vt:lpwstr>
      </vt:variant>
      <vt:variant>
        <vt:i4>1245247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_Toc85753531</vt:lpwstr>
      </vt:variant>
      <vt:variant>
        <vt:i4>1179711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_Toc85753530</vt:lpwstr>
      </vt:variant>
      <vt:variant>
        <vt:i4>1769534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_Toc85753529</vt:lpwstr>
      </vt:variant>
      <vt:variant>
        <vt:i4>1703998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_Toc85753528</vt:lpwstr>
      </vt:variant>
      <vt:variant>
        <vt:i4>1376318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_Toc85753527</vt:lpwstr>
      </vt:variant>
      <vt:variant>
        <vt:i4>1310782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_Toc85753526</vt:lpwstr>
      </vt:variant>
      <vt:variant>
        <vt:i4>1507390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_Toc85753525</vt:lpwstr>
      </vt:variant>
      <vt:variant>
        <vt:i4>1441854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_Toc85753524</vt:lpwstr>
      </vt:variant>
      <vt:variant>
        <vt:i4>1114174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_Toc85753523</vt:lpwstr>
      </vt:variant>
      <vt:variant>
        <vt:i4>1048638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_Toc85753522</vt:lpwstr>
      </vt:variant>
      <vt:variant>
        <vt:i4>1245246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_Toc85753521</vt:lpwstr>
      </vt:variant>
      <vt:variant>
        <vt:i4>1179710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_Toc85753520</vt:lpwstr>
      </vt:variant>
      <vt:variant>
        <vt:i4>1769533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_Toc85753519</vt:lpwstr>
      </vt:variant>
      <vt:variant>
        <vt:i4>1703997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_Toc85753518</vt:lpwstr>
      </vt:variant>
      <vt:variant>
        <vt:i4>1376317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_Toc85753517</vt:lpwstr>
      </vt:variant>
      <vt:variant>
        <vt:i4>1310781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_Toc85753516</vt:lpwstr>
      </vt:variant>
      <vt:variant>
        <vt:i4>1507389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_Toc85753515</vt:lpwstr>
      </vt:variant>
      <vt:variant>
        <vt:i4>1441853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_Toc85753514</vt:lpwstr>
      </vt:variant>
      <vt:variant>
        <vt:i4>1114173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_Toc85753513</vt:lpwstr>
      </vt:variant>
      <vt:variant>
        <vt:i4>1048637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_Toc85753512</vt:lpwstr>
      </vt:variant>
      <vt:variant>
        <vt:i4>1245245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_Toc85753511</vt:lpwstr>
      </vt:variant>
      <vt:variant>
        <vt:i4>1179709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_Toc85753510</vt:lpwstr>
      </vt:variant>
      <vt:variant>
        <vt:i4>1769532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_Toc85753509</vt:lpwstr>
      </vt:variant>
      <vt:variant>
        <vt:i4>1703996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_Toc85753508</vt:lpwstr>
      </vt:variant>
      <vt:variant>
        <vt:i4>1376316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_Toc85753507</vt:lpwstr>
      </vt:variant>
      <vt:variant>
        <vt:i4>1310780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_Toc85753506</vt:lpwstr>
      </vt:variant>
      <vt:variant>
        <vt:i4>1507388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_Toc85753505</vt:lpwstr>
      </vt:variant>
      <vt:variant>
        <vt:i4>1441852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_Toc85753504</vt:lpwstr>
      </vt:variant>
      <vt:variant>
        <vt:i4>1114172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_Toc85753503</vt:lpwstr>
      </vt:variant>
      <vt:variant>
        <vt:i4>1048636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_Toc85753502</vt:lpwstr>
      </vt:variant>
      <vt:variant>
        <vt:i4>1245244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_Toc85753501</vt:lpwstr>
      </vt:variant>
      <vt:variant>
        <vt:i4>1179708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_Toc85753500</vt:lpwstr>
      </vt:variant>
      <vt:variant>
        <vt:i4>1703989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_Toc85753499</vt:lpwstr>
      </vt:variant>
      <vt:variant>
        <vt:i4>1769525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_Toc85753498</vt:lpwstr>
      </vt:variant>
      <vt:variant>
        <vt:i4>1310773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_Toc85753497</vt:lpwstr>
      </vt:variant>
      <vt:variant>
        <vt:i4>1376309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_Toc85753496</vt:lpwstr>
      </vt:variant>
      <vt:variant>
        <vt:i4>1441845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_Toc85753495</vt:lpwstr>
      </vt:variant>
      <vt:variant>
        <vt:i4>1507381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_Toc85753494</vt:lpwstr>
      </vt:variant>
      <vt:variant>
        <vt:i4>1048629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_Toc85753493</vt:lpwstr>
      </vt:variant>
      <vt:variant>
        <vt:i4>1114165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_Toc85753492</vt:lpwstr>
      </vt:variant>
      <vt:variant>
        <vt:i4>1179701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_Toc85753491</vt:lpwstr>
      </vt:variant>
      <vt:variant>
        <vt:i4>1245237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_Toc85753490</vt:lpwstr>
      </vt:variant>
      <vt:variant>
        <vt:i4>1703988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_Toc85753489</vt:lpwstr>
      </vt:variant>
      <vt:variant>
        <vt:i4>1769524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_Toc85753488</vt:lpwstr>
      </vt:variant>
      <vt:variant>
        <vt:i4>1310772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_Toc85753487</vt:lpwstr>
      </vt:variant>
      <vt:variant>
        <vt:i4>1376308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_Toc85753486</vt:lpwstr>
      </vt:variant>
      <vt:variant>
        <vt:i4>1441844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_Toc85753485</vt:lpwstr>
      </vt:variant>
      <vt:variant>
        <vt:i4>1507380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_Toc85753484</vt:lpwstr>
      </vt:variant>
      <vt:variant>
        <vt:i4>1048628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_Toc85753483</vt:lpwstr>
      </vt:variant>
      <vt:variant>
        <vt:i4>1114164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_Toc85753482</vt:lpwstr>
      </vt:variant>
      <vt:variant>
        <vt:i4>1179700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_Toc85753481</vt:lpwstr>
      </vt:variant>
      <vt:variant>
        <vt:i4>1245236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_Toc85753480</vt:lpwstr>
      </vt:variant>
      <vt:variant>
        <vt:i4>1703995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_Toc85753479</vt:lpwstr>
      </vt:variant>
      <vt:variant>
        <vt:i4>1769531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_Toc85753478</vt:lpwstr>
      </vt:variant>
      <vt:variant>
        <vt:i4>1310779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_Toc85753477</vt:lpwstr>
      </vt:variant>
      <vt:variant>
        <vt:i4>1376315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_Toc85753476</vt:lpwstr>
      </vt:variant>
      <vt:variant>
        <vt:i4>1441851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_Toc85753475</vt:lpwstr>
      </vt:variant>
      <vt:variant>
        <vt:i4>1507387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_Toc85753474</vt:lpwstr>
      </vt:variant>
      <vt:variant>
        <vt:i4>1048635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_Toc85753473</vt:lpwstr>
      </vt:variant>
      <vt:variant>
        <vt:i4>1114171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_Toc85753472</vt:lpwstr>
      </vt:variant>
      <vt:variant>
        <vt:i4>1179707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_Toc85753471</vt:lpwstr>
      </vt:variant>
      <vt:variant>
        <vt:i4>1245243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_Toc85753470</vt:lpwstr>
      </vt:variant>
      <vt:variant>
        <vt:i4>1703994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_Toc85753469</vt:lpwstr>
      </vt:variant>
      <vt:variant>
        <vt:i4>1769530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_Toc85753468</vt:lpwstr>
      </vt:variant>
      <vt:variant>
        <vt:i4>1310778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_Toc85753467</vt:lpwstr>
      </vt:variant>
      <vt:variant>
        <vt:i4>1376314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_Toc85753466</vt:lpwstr>
      </vt:variant>
      <vt:variant>
        <vt:i4>1441850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_Toc85753465</vt:lpwstr>
      </vt:variant>
      <vt:variant>
        <vt:i4>1507386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_Toc85753464</vt:lpwstr>
      </vt:variant>
      <vt:variant>
        <vt:i4>1048634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_Toc85753463</vt:lpwstr>
      </vt:variant>
      <vt:variant>
        <vt:i4>1114170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_Toc85753462</vt:lpwstr>
      </vt:variant>
      <vt:variant>
        <vt:i4>1179706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_Toc85753461</vt:lpwstr>
      </vt:variant>
      <vt:variant>
        <vt:i4>1245242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_Toc85753460</vt:lpwstr>
      </vt:variant>
      <vt:variant>
        <vt:i4>1703993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_Toc85753459</vt:lpwstr>
      </vt:variant>
      <vt:variant>
        <vt:i4>1769529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_Toc85753458</vt:lpwstr>
      </vt:variant>
      <vt:variant>
        <vt:i4>1310777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_Toc85753457</vt:lpwstr>
      </vt:variant>
      <vt:variant>
        <vt:i4>1376313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_Toc85753456</vt:lpwstr>
      </vt:variant>
      <vt:variant>
        <vt:i4>1441849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_Toc85753455</vt:lpwstr>
      </vt:variant>
      <vt:variant>
        <vt:i4>1507385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_Toc85753454</vt:lpwstr>
      </vt:variant>
      <vt:variant>
        <vt:i4>1048633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_Toc85753453</vt:lpwstr>
      </vt:variant>
      <vt:variant>
        <vt:i4>1114169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_Toc85753452</vt:lpwstr>
      </vt:variant>
      <vt:variant>
        <vt:i4>1179705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_Toc85753451</vt:lpwstr>
      </vt:variant>
      <vt:variant>
        <vt:i4>1245241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_Toc85753450</vt:lpwstr>
      </vt:variant>
      <vt:variant>
        <vt:i4>1703992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_Toc85753449</vt:lpwstr>
      </vt:variant>
      <vt:variant>
        <vt:i4>1769528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_Toc85753448</vt:lpwstr>
      </vt:variant>
      <vt:variant>
        <vt:i4>1310776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_Toc85753447</vt:lpwstr>
      </vt:variant>
      <vt:variant>
        <vt:i4>1376312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_Toc85753446</vt:lpwstr>
      </vt:variant>
      <vt:variant>
        <vt:i4>1441848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_Toc85753445</vt:lpwstr>
      </vt:variant>
      <vt:variant>
        <vt:i4>1507384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_Toc85753444</vt:lpwstr>
      </vt:variant>
      <vt:variant>
        <vt:i4>1048632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_Toc85753443</vt:lpwstr>
      </vt:variant>
      <vt:variant>
        <vt:i4>1114168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_Toc85753442</vt:lpwstr>
      </vt:variant>
      <vt:variant>
        <vt:i4>1179704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_Toc85753441</vt:lpwstr>
      </vt:variant>
      <vt:variant>
        <vt:i4>1245240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_Toc85753440</vt:lpwstr>
      </vt:variant>
      <vt:variant>
        <vt:i4>1703999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_Toc85753439</vt:lpwstr>
      </vt:variant>
      <vt:variant>
        <vt:i4>1769535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_Toc85753438</vt:lpwstr>
      </vt:variant>
      <vt:variant>
        <vt:i4>1310783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_Toc85753437</vt:lpwstr>
      </vt:variant>
      <vt:variant>
        <vt:i4>1376319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_Toc85753436</vt:lpwstr>
      </vt:variant>
      <vt:variant>
        <vt:i4>1441855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_Toc85753435</vt:lpwstr>
      </vt:variant>
      <vt:variant>
        <vt:i4>1507391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_Toc85753434</vt:lpwstr>
      </vt:variant>
      <vt:variant>
        <vt:i4>1048639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_Toc85753433</vt:lpwstr>
      </vt:variant>
      <vt:variant>
        <vt:i4>1114175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_Toc85753432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_Toc85753431</vt:lpwstr>
      </vt:variant>
      <vt:variant>
        <vt:i4>1245247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_Toc85753430</vt:lpwstr>
      </vt:variant>
      <vt:variant>
        <vt:i4>1703998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_Toc85753429</vt:lpwstr>
      </vt:variant>
      <vt:variant>
        <vt:i4>1769534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_Toc85753428</vt:lpwstr>
      </vt:variant>
      <vt:variant>
        <vt:i4>1310782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_Toc85753427</vt:lpwstr>
      </vt:variant>
      <vt:variant>
        <vt:i4>1376318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_Toc85753426</vt:lpwstr>
      </vt:variant>
      <vt:variant>
        <vt:i4>1441854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_Toc85753425</vt:lpwstr>
      </vt:variant>
      <vt:variant>
        <vt:i4>1507390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_Toc85753424</vt:lpwstr>
      </vt:variant>
      <vt:variant>
        <vt:i4>1048638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_Toc85753423</vt:lpwstr>
      </vt:variant>
      <vt:variant>
        <vt:i4>1114174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_Toc85753422</vt:lpwstr>
      </vt:variant>
      <vt:variant>
        <vt:i4>1179710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_Toc85753421</vt:lpwstr>
      </vt:variant>
      <vt:variant>
        <vt:i4>1245246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_Toc85753420</vt:lpwstr>
      </vt:variant>
      <vt:variant>
        <vt:i4>1703997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_Toc85753419</vt:lpwstr>
      </vt:variant>
      <vt:variant>
        <vt:i4>1769533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_Toc85753418</vt:lpwstr>
      </vt:variant>
      <vt:variant>
        <vt:i4>1310781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_Toc85753417</vt:lpwstr>
      </vt:variant>
      <vt:variant>
        <vt:i4>1376317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_Toc85753416</vt:lpwstr>
      </vt:variant>
      <vt:variant>
        <vt:i4>1441853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_Toc85753415</vt:lpwstr>
      </vt:variant>
      <vt:variant>
        <vt:i4>1507389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_Toc85753414</vt:lpwstr>
      </vt:variant>
      <vt:variant>
        <vt:i4>1048637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_Toc85753413</vt:lpwstr>
      </vt:variant>
      <vt:variant>
        <vt:i4>1114173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_Toc85753412</vt:lpwstr>
      </vt:variant>
      <vt:variant>
        <vt:i4>1179709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_Toc85753411</vt:lpwstr>
      </vt:variant>
      <vt:variant>
        <vt:i4>1245245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_Toc85753410</vt:lpwstr>
      </vt:variant>
      <vt:variant>
        <vt:i4>1703996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_Toc85753409</vt:lpwstr>
      </vt:variant>
      <vt:variant>
        <vt:i4>1769532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_Toc85753408</vt:lpwstr>
      </vt:variant>
      <vt:variant>
        <vt:i4>1310780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_Toc85753407</vt:lpwstr>
      </vt:variant>
      <vt:variant>
        <vt:i4>1376316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_Toc85753406</vt:lpwstr>
      </vt:variant>
      <vt:variant>
        <vt:i4>1441852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_Toc85753405</vt:lpwstr>
      </vt:variant>
      <vt:variant>
        <vt:i4>1507388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_Toc85753404</vt:lpwstr>
      </vt:variant>
      <vt:variant>
        <vt:i4>1048636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_Toc85753403</vt:lpwstr>
      </vt:variant>
      <vt:variant>
        <vt:i4>1114172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_Toc85753402</vt:lpwstr>
      </vt:variant>
      <vt:variant>
        <vt:i4>1179708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_Toc85753401</vt:lpwstr>
      </vt:variant>
      <vt:variant>
        <vt:i4>1245244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_Toc85753400</vt:lpwstr>
      </vt:variant>
      <vt:variant>
        <vt:i4>1900597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_Toc85753399</vt:lpwstr>
      </vt:variant>
      <vt:variant>
        <vt:i4>1835061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_Toc85753398</vt:lpwstr>
      </vt:variant>
      <vt:variant>
        <vt:i4>1245237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_Toc85753397</vt:lpwstr>
      </vt:variant>
      <vt:variant>
        <vt:i4>1179701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_Toc85753396</vt:lpwstr>
      </vt:variant>
      <vt:variant>
        <vt:i4>1114165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_Toc85753395</vt:lpwstr>
      </vt:variant>
      <vt:variant>
        <vt:i4>1048629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_Toc85753394</vt:lpwstr>
      </vt:variant>
      <vt:variant>
        <vt:i4>1507381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_Toc85753393</vt:lpwstr>
      </vt:variant>
      <vt:variant>
        <vt:i4>1441845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_Toc85753392</vt:lpwstr>
      </vt:variant>
      <vt:variant>
        <vt:i4>1376309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_Toc85753391</vt:lpwstr>
      </vt:variant>
      <vt:variant>
        <vt:i4>1310773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_Toc85753390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_Toc85753389</vt:lpwstr>
      </vt:variant>
      <vt:variant>
        <vt:i4>1835060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_Toc85753388</vt:lpwstr>
      </vt:variant>
      <vt:variant>
        <vt:i4>1245236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_Toc85753387</vt:lpwstr>
      </vt:variant>
      <vt:variant>
        <vt:i4>1179700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_Toc85753386</vt:lpwstr>
      </vt:variant>
      <vt:variant>
        <vt:i4>1114164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_Toc85753385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_Toc85753384</vt:lpwstr>
      </vt:variant>
      <vt:variant>
        <vt:i4>1507380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_Toc85753383</vt:lpwstr>
      </vt:variant>
      <vt:variant>
        <vt:i4>1441844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_Toc85753382</vt:lpwstr>
      </vt:variant>
      <vt:variant>
        <vt:i4>1376308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_Toc85753381</vt:lpwstr>
      </vt:variant>
      <vt:variant>
        <vt:i4>1310772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_Toc85753380</vt:lpwstr>
      </vt:variant>
      <vt:variant>
        <vt:i4>1900603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_Toc85753379</vt:lpwstr>
      </vt:variant>
      <vt:variant>
        <vt:i4>1835067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_Toc85753378</vt:lpwstr>
      </vt:variant>
      <vt:variant>
        <vt:i4>1245243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_Toc85753377</vt:lpwstr>
      </vt:variant>
      <vt:variant>
        <vt:i4>1179707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_Toc85753376</vt:lpwstr>
      </vt:variant>
      <vt:variant>
        <vt:i4>1114171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_Toc85753375</vt:lpwstr>
      </vt:variant>
      <vt:variant>
        <vt:i4>1048635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_Toc85753374</vt:lpwstr>
      </vt:variant>
      <vt:variant>
        <vt:i4>1507387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_Toc85753373</vt:lpwstr>
      </vt:variant>
      <vt:variant>
        <vt:i4>1441851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_Toc85753372</vt:lpwstr>
      </vt:variant>
      <vt:variant>
        <vt:i4>1376315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_Toc85753371</vt:lpwstr>
      </vt:variant>
      <vt:variant>
        <vt:i4>1310779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_Toc85753370</vt:lpwstr>
      </vt:variant>
      <vt:variant>
        <vt:i4>1900602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_Toc85753369</vt:lpwstr>
      </vt:variant>
      <vt:variant>
        <vt:i4>1835066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_Toc85753368</vt:lpwstr>
      </vt:variant>
      <vt:variant>
        <vt:i4>1245242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_Toc85753367</vt:lpwstr>
      </vt:variant>
      <vt:variant>
        <vt:i4>1179706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_Toc85753366</vt:lpwstr>
      </vt:variant>
      <vt:variant>
        <vt:i4>1114170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_Toc85753365</vt:lpwstr>
      </vt:variant>
      <vt:variant>
        <vt:i4>1048634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_Toc85753364</vt:lpwstr>
      </vt:variant>
      <vt:variant>
        <vt:i4>1507386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_Toc85753363</vt:lpwstr>
      </vt:variant>
      <vt:variant>
        <vt:i4>1441850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_Toc85753362</vt:lpwstr>
      </vt:variant>
      <vt:variant>
        <vt:i4>1376314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_Toc85753361</vt:lpwstr>
      </vt:variant>
      <vt:variant>
        <vt:i4>1310778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_Toc85753360</vt:lpwstr>
      </vt:variant>
      <vt:variant>
        <vt:i4>1900601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_Toc85753359</vt:lpwstr>
      </vt:variant>
      <vt:variant>
        <vt:i4>1835065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_Toc85753358</vt:lpwstr>
      </vt:variant>
      <vt:variant>
        <vt:i4>1245241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_Toc85753357</vt:lpwstr>
      </vt:variant>
      <vt:variant>
        <vt:i4>1179705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_Toc85753356</vt:lpwstr>
      </vt:variant>
      <vt:variant>
        <vt:i4>1114169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_Toc85753355</vt:lpwstr>
      </vt:variant>
      <vt:variant>
        <vt:i4>1048633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_Toc85753354</vt:lpwstr>
      </vt:variant>
      <vt:variant>
        <vt:i4>1507385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_Toc85753353</vt:lpwstr>
      </vt:variant>
      <vt:variant>
        <vt:i4>1441849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_Toc85753352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_Toc85753351</vt:lpwstr>
      </vt:variant>
      <vt:variant>
        <vt:i4>1310777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_Toc85753350</vt:lpwstr>
      </vt:variant>
      <vt:variant>
        <vt:i4>1900600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_Toc85753349</vt:lpwstr>
      </vt:variant>
      <vt:variant>
        <vt:i4>1835064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_Toc85753348</vt:lpwstr>
      </vt:variant>
      <vt:variant>
        <vt:i4>1245240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_Toc85753347</vt:lpwstr>
      </vt:variant>
      <vt:variant>
        <vt:i4>1179704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_Toc85753346</vt:lpwstr>
      </vt:variant>
      <vt:variant>
        <vt:i4>1114168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_Toc85753345</vt:lpwstr>
      </vt:variant>
      <vt:variant>
        <vt:i4>1048632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_Toc85753344</vt:lpwstr>
      </vt:variant>
      <vt:variant>
        <vt:i4>1507384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_Toc85753343</vt:lpwstr>
      </vt:variant>
      <vt:variant>
        <vt:i4>1441848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_Toc85753342</vt:lpwstr>
      </vt:variant>
      <vt:variant>
        <vt:i4>1376312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_Toc85753341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_Toc85753340</vt:lpwstr>
      </vt:variant>
      <vt:variant>
        <vt:i4>1900607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_Toc85753339</vt:lpwstr>
      </vt:variant>
      <vt:variant>
        <vt:i4>1835071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_Toc85753338</vt:lpwstr>
      </vt:variant>
      <vt:variant>
        <vt:i4>1245247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_Toc85753337</vt:lpwstr>
      </vt:variant>
      <vt:variant>
        <vt:i4>1179711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_Toc85753336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_Toc85753335</vt:lpwstr>
      </vt:variant>
      <vt:variant>
        <vt:i4>1048639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_Toc85753334</vt:lpwstr>
      </vt:variant>
      <vt:variant>
        <vt:i4>1507391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_Toc85753333</vt:lpwstr>
      </vt:variant>
      <vt:variant>
        <vt:i4>1441855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_Toc85753332</vt:lpwstr>
      </vt:variant>
      <vt:variant>
        <vt:i4>1376319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_Toc85753331</vt:lpwstr>
      </vt:variant>
      <vt:variant>
        <vt:i4>1310783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_Toc85753330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_Toc85753329</vt:lpwstr>
      </vt:variant>
      <vt:variant>
        <vt:i4>1835070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_Toc85753328</vt:lpwstr>
      </vt:variant>
      <vt:variant>
        <vt:i4>1245246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_Toc85753327</vt:lpwstr>
      </vt:variant>
      <vt:variant>
        <vt:i4>1179710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_Toc85753326</vt:lpwstr>
      </vt:variant>
      <vt:variant>
        <vt:i4>1114174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_Toc85753325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_Toc85753324</vt:lpwstr>
      </vt:variant>
      <vt:variant>
        <vt:i4>1507390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_Toc85753323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_Toc85753322</vt:lpwstr>
      </vt:variant>
      <vt:variant>
        <vt:i4>1376318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_Toc85753321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_Toc85753320</vt:lpwstr>
      </vt:variant>
      <vt:variant>
        <vt:i4>1900605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_Toc85753319</vt:lpwstr>
      </vt:variant>
      <vt:variant>
        <vt:i4>1835069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_Toc85753318</vt:lpwstr>
      </vt:variant>
      <vt:variant>
        <vt:i4>1245245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_Toc85753317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_Toc85753316</vt:lpwstr>
      </vt:variant>
      <vt:variant>
        <vt:i4>1114173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_Toc85753315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_Toc85753314</vt:lpwstr>
      </vt:variant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_Toc85753313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_Toc85753312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_Toc85753311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_Toc85753310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_Toc85753309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_Toc85753308</vt:lpwstr>
      </vt:variant>
      <vt:variant>
        <vt:i4>1245244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_Toc85753307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_Toc85753306</vt:lpwstr>
      </vt:variant>
      <vt:variant>
        <vt:i4>1114172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_Toc85753305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_Toc85753304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_Toc85753303</vt:lpwstr>
      </vt:variant>
      <vt:variant>
        <vt:i4>1441852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_Toc85753302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_Toc85753301</vt:lpwstr>
      </vt:variant>
      <vt:variant>
        <vt:i4>1310780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_Toc85753300</vt:lpwstr>
      </vt:variant>
      <vt:variant>
        <vt:i4>1835061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_Toc85753299</vt:lpwstr>
      </vt:variant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_Toc85753298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_Toc85753297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_Toc85753296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_Toc85753295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_Toc85753294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_Toc85753293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_Toc85753292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_Toc85753291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_Toc85753290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_Toc85753289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_Toc85753288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_Toc85753287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_Toc85753286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_Toc85753285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_Toc85753284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_Toc85753283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_Toc85753282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_Toc85753281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_Toc85753280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_Toc85753279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_Toc85753278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_Toc85753277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_Toc85753276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_Toc85753275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_Toc85753274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_Toc85753273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_Toc85753272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_Toc85753271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_Toc85753270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_Toc85753269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_Toc85753268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_Toc85753267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_Toc85753266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_Toc85753265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AgilePLM系统安装说明书</dc:title>
  <dc:subject>AgilePLM系统安装</dc:subject>
  <dc:creator>shenjunjie@purvar.com</dc:creator>
  <cp:keywords/>
  <cp:lastModifiedBy>俊杰 沈</cp:lastModifiedBy>
  <cp:revision>1262</cp:revision>
  <cp:lastPrinted>2023-08-04T08:13:00Z</cp:lastPrinted>
  <dcterms:created xsi:type="dcterms:W3CDTF">2022-07-24T14:28:00Z</dcterms:created>
  <dcterms:modified xsi:type="dcterms:W3CDTF">2023-09-12T02:36:00Z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